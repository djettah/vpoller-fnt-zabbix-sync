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92F16" w14:textId="5254C5AB" w:rsidR="003634C8" w:rsidRPr="001801F8" w:rsidRDefault="007E3547" w:rsidP="00402FF6">
      <w:pPr>
        <w:pStyle w:val="FNTDeckblattTitelklein"/>
      </w:pPr>
      <w:bookmarkStart w:id="0" w:name="_Toc70516878"/>
      <w:r w:rsidRPr="006920F1">
        <w:rPr>
          <w:rStyle w:val="FNTGreen"/>
        </w:rPr>
        <w:t>//</w:t>
      </w:r>
      <w:r w:rsidRPr="001801F8">
        <w:t xml:space="preserve"> </w:t>
      </w:r>
      <w:sdt>
        <w:sdtPr>
          <w:alias w:val="Titel"/>
          <w:tag w:val=""/>
          <w:id w:val="568083396"/>
          <w:placeholder>
            <w:docPart w:val="9C8A4DBB8C474245AC51F9BB2E53F9B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92830">
            <w:t xml:space="preserve">Модель данных </w:t>
          </w:r>
          <w:r w:rsidR="00592830" w:rsidRPr="003A2B2A">
            <w:t>«</w:t>
          </w:r>
          <w:r w:rsidR="00AE3EC6">
            <w:t>ТГК</w:t>
          </w:r>
          <w:r w:rsidR="00592830" w:rsidRPr="003A2B2A">
            <w:t>»</w:t>
          </w:r>
          <w:r w:rsidR="00AE3EC6">
            <w:t xml:space="preserve"> интеграция с </w:t>
          </w:r>
          <w:r w:rsidR="00AE3EC6">
            <w:rPr>
              <w:lang w:val="en-US"/>
            </w:rPr>
            <w:t>VM</w:t>
          </w:r>
        </w:sdtContent>
      </w:sdt>
      <w:r w:rsidR="0029336B" w:rsidRPr="00FA6810">
        <w:rPr>
          <w:lang w:val="en-US"/>
        </w:rPr>
        <w:fldChar w:fldCharType="begin"/>
      </w:r>
      <w:r w:rsidR="003634C8" w:rsidRPr="006920F1">
        <w:instrText xml:space="preserve"> </w:instrText>
      </w:r>
      <w:r w:rsidR="003634C8" w:rsidRPr="00FA6810">
        <w:rPr>
          <w:lang w:val="en-US"/>
        </w:rPr>
        <w:instrText>DOCPROPERTY</w:instrText>
      </w:r>
      <w:r w:rsidR="003634C8" w:rsidRPr="006920F1">
        <w:instrText xml:space="preserve">  </w:instrText>
      </w:r>
      <w:r w:rsidR="003634C8" w:rsidRPr="00FA6810">
        <w:rPr>
          <w:lang w:val="en-US"/>
        </w:rPr>
        <w:instrText>Category</w:instrText>
      </w:r>
      <w:r w:rsidR="003634C8" w:rsidRPr="006920F1">
        <w:instrText xml:space="preserve">  \* </w:instrText>
      </w:r>
      <w:r w:rsidR="003634C8" w:rsidRPr="00FA6810">
        <w:rPr>
          <w:lang w:val="en-US"/>
        </w:rPr>
        <w:instrText>MERGEFORMAT</w:instrText>
      </w:r>
      <w:r w:rsidR="003634C8" w:rsidRPr="006920F1">
        <w:instrText xml:space="preserve"> </w:instrText>
      </w:r>
      <w:r w:rsidR="0029336B" w:rsidRPr="00FA6810">
        <w:rPr>
          <w:lang w:val="en-US"/>
        </w:rPr>
        <w:fldChar w:fldCharType="end"/>
      </w:r>
    </w:p>
    <w:p w14:paraId="58003CF3" w14:textId="1DECD4A3" w:rsidR="00D04B92" w:rsidRPr="00592830" w:rsidRDefault="00F23991" w:rsidP="00402FF6">
      <w:pPr>
        <w:pStyle w:val="FNTDeckblattTitel"/>
      </w:pPr>
      <w:r w:rsidRPr="00FA6810">
        <w:rPr>
          <w:lang w:val="en-US"/>
        </w:rPr>
        <w:fldChar w:fldCharType="begin"/>
      </w:r>
      <w:r w:rsidRPr="00592830">
        <w:instrText xml:space="preserve"> </w:instrText>
      </w:r>
      <w:r w:rsidRPr="00887645">
        <w:rPr>
          <w:lang w:val="en-US"/>
        </w:rPr>
        <w:instrText>FILENAME</w:instrText>
      </w:r>
      <w:r w:rsidRPr="00592830">
        <w:instrText xml:space="preserve">   \* </w:instrText>
      </w:r>
      <w:r w:rsidRPr="00887645">
        <w:rPr>
          <w:lang w:val="en-US"/>
        </w:rPr>
        <w:instrText>MERGEFORMAT</w:instrText>
      </w:r>
      <w:r w:rsidRPr="00592830">
        <w:instrText xml:space="preserve"> </w:instrText>
      </w:r>
      <w:r w:rsidRPr="00FA6810">
        <w:rPr>
          <w:lang w:val="en-US"/>
        </w:rPr>
        <w:fldChar w:fldCharType="separate"/>
      </w:r>
      <w:r w:rsidR="00CA72E3" w:rsidRPr="00CA72E3">
        <w:t xml:space="preserve">Модель данных ТГК интеграция с </w:t>
      </w:r>
      <w:r w:rsidR="00CA72E3">
        <w:rPr>
          <w:lang w:val="en-US"/>
        </w:rPr>
        <w:t>VM</w:t>
      </w:r>
      <w:r w:rsidR="00CA72E3" w:rsidRPr="00CA72E3">
        <w:t>_1.2.</w:t>
      </w:r>
      <w:r w:rsidR="00CA72E3">
        <w:rPr>
          <w:lang w:val="en-US"/>
        </w:rPr>
        <w:t>docx</w:t>
      </w:r>
      <w:r w:rsidRPr="00FA6810">
        <w:rPr>
          <w:lang w:val="en-US"/>
        </w:rPr>
        <w:fldChar w:fldCharType="end"/>
      </w:r>
    </w:p>
    <w:tbl>
      <w:tblPr>
        <w:tblStyle w:val="FNTTabelleVariante1"/>
        <w:tblW w:w="9213" w:type="dxa"/>
        <w:tblInd w:w="511" w:type="dxa"/>
        <w:tblLayout w:type="fixed"/>
        <w:tblLook w:val="01E0" w:firstRow="1" w:lastRow="1" w:firstColumn="1" w:lastColumn="1" w:noHBand="0" w:noVBand="0"/>
      </w:tblPr>
      <w:tblGrid>
        <w:gridCol w:w="2279"/>
        <w:gridCol w:w="6934"/>
      </w:tblGrid>
      <w:tr w:rsidR="00B70338" w:rsidRPr="00FA6810" w14:paraId="4388FAEA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bookmarkEnd w:id="0"/>
          <w:p w14:paraId="1C2F2DF1" w14:textId="480CC34C" w:rsidR="00B70338" w:rsidRPr="00592830" w:rsidRDefault="00592830" w:rsidP="001801F8">
            <w:r>
              <w:t>Название проекта</w:t>
            </w:r>
          </w:p>
        </w:tc>
        <w:tc>
          <w:tcPr>
            <w:tcW w:w="6934" w:type="dxa"/>
          </w:tcPr>
          <w:p w14:paraId="59022D19" w14:textId="5C947535" w:rsidR="00B70338" w:rsidRPr="00FA6810" w:rsidRDefault="00AD07AF" w:rsidP="00EA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rPr>
                  <w:lang w:val="en-US"/>
                </w:rPr>
                <w:alias w:val="Betreff"/>
                <w:tag w:val=""/>
                <w:id w:val="-1834905972"/>
                <w:placeholder>
                  <w:docPart w:val="240DFA7363B34348A3C14775219EA36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>
                <w:rPr>
                  <w:lang w:val="ru-RU"/>
                </w:rPr>
              </w:sdtEndPr>
              <w:sdtContent>
                <w:r w:rsidR="0079114F">
                  <w:t xml:space="preserve">Внедрение системы </w:t>
                </w:r>
                <w:r w:rsidR="0079114F">
                  <w:rPr>
                    <w:lang w:val="en-US"/>
                  </w:rPr>
                  <w:t>Command</w:t>
                </w:r>
              </w:sdtContent>
            </w:sdt>
          </w:p>
        </w:tc>
      </w:tr>
      <w:tr w:rsidR="00B70338" w:rsidRPr="00FA6810" w14:paraId="2623ED9E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90EACE2" w14:textId="79890543" w:rsidR="00B70338" w:rsidRPr="001801F8" w:rsidRDefault="00592830" w:rsidP="001801F8">
            <w:r>
              <w:t>Менеджер проекта</w:t>
            </w:r>
          </w:p>
        </w:tc>
        <w:tc>
          <w:tcPr>
            <w:tcW w:w="6934" w:type="dxa"/>
          </w:tcPr>
          <w:p w14:paraId="430B5E0D" w14:textId="299EAC0A" w:rsidR="00B70338" w:rsidRPr="001801F8" w:rsidRDefault="00B70338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338" w:rsidRPr="00FA6810" w14:paraId="7D64CB07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4B5F9885" w14:textId="0506378C" w:rsidR="00B70338" w:rsidRPr="001801F8" w:rsidRDefault="00592830" w:rsidP="001801F8">
            <w:r>
              <w:t>Автор</w:t>
            </w:r>
          </w:p>
        </w:tc>
        <w:tc>
          <w:tcPr>
            <w:tcW w:w="6934" w:type="dxa"/>
          </w:tcPr>
          <w:p w14:paraId="2D6B0327" w14:textId="1C05DA0A" w:rsidR="00B70338" w:rsidRPr="0079114F" w:rsidRDefault="0079114F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Ivan Savandyukov</w:t>
            </w:r>
          </w:p>
        </w:tc>
      </w:tr>
      <w:tr w:rsidR="00EB5982" w:rsidRPr="00FA6810" w14:paraId="23E40DFD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1ECDBFE9" w14:textId="2D249D1B" w:rsidR="00EB5982" w:rsidRPr="001801F8" w:rsidRDefault="00592830" w:rsidP="001801F8">
            <w:r>
              <w:t>Создан</w:t>
            </w:r>
          </w:p>
        </w:tc>
        <w:tc>
          <w:tcPr>
            <w:tcW w:w="6934" w:type="dxa"/>
          </w:tcPr>
          <w:p w14:paraId="56480491" w14:textId="167B4C03" w:rsidR="00EB5982" w:rsidRPr="00FA6810" w:rsidRDefault="00D943AB" w:rsidP="00FA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CREATEDATE  \@ "yyyy-MM-dd HH:mm"  \* MERGEFORMAT </w:instrText>
            </w:r>
            <w:r>
              <w:rPr>
                <w:lang w:val="en-US"/>
              </w:rPr>
              <w:fldChar w:fldCharType="separate"/>
            </w:r>
            <w:r w:rsidR="0054785C">
              <w:rPr>
                <w:noProof/>
                <w:lang w:val="en-US"/>
              </w:rPr>
              <w:t>2019-12-05 14:02</w:t>
            </w:r>
            <w:r>
              <w:rPr>
                <w:lang w:val="en-US"/>
              </w:rPr>
              <w:fldChar w:fldCharType="end"/>
            </w:r>
          </w:p>
        </w:tc>
      </w:tr>
      <w:tr w:rsidR="00EB5982" w:rsidRPr="00FA6810" w14:paraId="55D76521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EF9582E" w14:textId="43B67045" w:rsidR="00EB5982" w:rsidRPr="001801F8" w:rsidRDefault="00592830" w:rsidP="001801F8">
            <w:r>
              <w:t>Последние изменения</w:t>
            </w:r>
          </w:p>
        </w:tc>
        <w:tc>
          <w:tcPr>
            <w:tcW w:w="6934" w:type="dxa"/>
          </w:tcPr>
          <w:p w14:paraId="3EB8E289" w14:textId="54BD4370" w:rsidR="00EB5982" w:rsidRPr="00FA6810" w:rsidRDefault="00D943AB" w:rsidP="004E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DATE  \@ "yyyy-MM-dd HH:mm"  \* MERGEFORMAT </w:instrText>
            </w:r>
            <w:r>
              <w:rPr>
                <w:lang w:val="en-US"/>
              </w:rPr>
              <w:fldChar w:fldCharType="separate"/>
            </w:r>
            <w:r w:rsidR="008B1010">
              <w:rPr>
                <w:noProof/>
                <w:lang w:val="en-US"/>
              </w:rPr>
              <w:t>2020-04-03 18:18</w:t>
            </w:r>
            <w:r>
              <w:rPr>
                <w:lang w:val="en-US"/>
              </w:rPr>
              <w:fldChar w:fldCharType="end"/>
            </w:r>
          </w:p>
        </w:tc>
      </w:tr>
      <w:tr w:rsidR="00F23991" w:rsidRPr="000853C7" w14:paraId="301A88D2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434F8824" w14:textId="52C7BCD9" w:rsidR="00F23991" w:rsidRPr="00592830" w:rsidRDefault="00592830" w:rsidP="001801F8">
            <w:r>
              <w:t>Хранилище документа</w:t>
            </w:r>
          </w:p>
        </w:tc>
        <w:tc>
          <w:tcPr>
            <w:tcW w:w="6934" w:type="dxa"/>
          </w:tcPr>
          <w:p w14:paraId="5D26AF28" w14:textId="007A0B3A" w:rsidR="00F23991" w:rsidRPr="00134A52" w:rsidRDefault="00F23991" w:rsidP="004E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810">
              <w:rPr>
                <w:lang w:val="en-US"/>
              </w:rPr>
              <w:fldChar w:fldCharType="begin"/>
            </w:r>
            <w:r w:rsidRPr="00887645">
              <w:rPr>
                <w:lang w:val="en-US"/>
              </w:rPr>
              <w:instrText xml:space="preserve"> FILENAME  \p  \* MERGEFORMAT </w:instrText>
            </w:r>
            <w:r w:rsidRPr="00FA6810">
              <w:rPr>
                <w:lang w:val="en-US"/>
              </w:rPr>
              <w:fldChar w:fldCharType="separate"/>
            </w:r>
            <w:r w:rsidR="006920F1">
              <w:rPr>
                <w:noProof/>
                <w:lang w:val="en-US"/>
              </w:rPr>
              <w:t>Документ1</w:t>
            </w:r>
            <w:r w:rsidRPr="00FA6810">
              <w:rPr>
                <w:noProof/>
                <w:lang w:val="en-US"/>
              </w:rPr>
              <w:fldChar w:fldCharType="end"/>
            </w:r>
            <w:r w:rsidR="00134A52">
              <w:rPr>
                <w:noProof/>
              </w:rPr>
              <w:t xml:space="preserve"> </w:t>
            </w:r>
          </w:p>
        </w:tc>
      </w:tr>
      <w:tr w:rsidR="00F23991" w:rsidRPr="006920F1" w14:paraId="6E07AC24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04FF9A5D" w14:textId="027D6B5B" w:rsidR="00F23991" w:rsidRPr="001801F8" w:rsidRDefault="00592830" w:rsidP="001801F8">
            <w:r>
              <w:t>Категория</w:t>
            </w:r>
          </w:p>
        </w:tc>
        <w:tc>
          <w:tcPr>
            <w:tcW w:w="6934" w:type="dxa"/>
          </w:tcPr>
          <w:p w14:paraId="5CD18C7E" w14:textId="131FC318" w:rsidR="00F23991" w:rsidRPr="001801F8" w:rsidRDefault="00F23991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63D046" w14:textId="77777777" w:rsidR="00B70338" w:rsidRPr="001801F8" w:rsidRDefault="002D690C" w:rsidP="001801F8">
      <w:r w:rsidRPr="001801F8">
        <w:br w:type="page"/>
      </w:r>
    </w:p>
    <w:p w14:paraId="0B39D630" w14:textId="25663EAD" w:rsidR="00B70338" w:rsidRPr="001801F8" w:rsidRDefault="00EA0349" w:rsidP="001801F8">
      <w:r>
        <w:lastRenderedPageBreak/>
        <w:t>Содержание</w:t>
      </w:r>
    </w:p>
    <w:sdt>
      <w:sdtPr>
        <w:rPr>
          <w:b w:val="0"/>
        </w:rPr>
        <w:id w:val="-5029736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F4F884" w14:textId="254042C5" w:rsidR="0085391B" w:rsidRDefault="00D4121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28121" w:history="1">
            <w:r w:rsidR="0085391B" w:rsidRPr="00FF0335">
              <w:rPr>
                <w:rStyle w:val="Hyperlink"/>
                <w:noProof/>
              </w:rPr>
              <w:t>1</w:t>
            </w:r>
            <w:r w:rsidR="0085391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85391B" w:rsidRPr="00FF0335">
              <w:rPr>
                <w:rStyle w:val="Hyperlink"/>
                <w:noProof/>
              </w:rPr>
              <w:t>Общие сведения</w:t>
            </w:r>
            <w:r w:rsidR="0085391B">
              <w:rPr>
                <w:noProof/>
                <w:webHidden/>
              </w:rPr>
              <w:tab/>
            </w:r>
            <w:r w:rsidR="0085391B">
              <w:rPr>
                <w:noProof/>
                <w:webHidden/>
              </w:rPr>
              <w:fldChar w:fldCharType="begin"/>
            </w:r>
            <w:r w:rsidR="0085391B">
              <w:rPr>
                <w:noProof/>
                <w:webHidden/>
              </w:rPr>
              <w:instrText xml:space="preserve"> PAGEREF _Toc26528121 \h </w:instrText>
            </w:r>
            <w:r w:rsidR="0085391B">
              <w:rPr>
                <w:noProof/>
                <w:webHidden/>
              </w:rPr>
            </w:r>
            <w:r w:rsidR="0085391B">
              <w:rPr>
                <w:noProof/>
                <w:webHidden/>
              </w:rPr>
              <w:fldChar w:fldCharType="separate"/>
            </w:r>
            <w:r w:rsidR="0085391B">
              <w:rPr>
                <w:noProof/>
                <w:webHidden/>
              </w:rPr>
              <w:t>3</w:t>
            </w:r>
            <w:r w:rsidR="0085391B">
              <w:rPr>
                <w:noProof/>
                <w:webHidden/>
              </w:rPr>
              <w:fldChar w:fldCharType="end"/>
            </w:r>
          </w:hyperlink>
        </w:p>
        <w:p w14:paraId="71EE8DBB" w14:textId="24BF2859" w:rsidR="0085391B" w:rsidRDefault="00AD07A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6528122" w:history="1">
            <w:r w:rsidR="0085391B" w:rsidRPr="00FF0335">
              <w:rPr>
                <w:rStyle w:val="Hyperlink"/>
                <w:noProof/>
              </w:rPr>
              <w:t>1.1</w:t>
            </w:r>
            <w:r w:rsidR="0085391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85391B" w:rsidRPr="00FF0335">
              <w:rPr>
                <w:rStyle w:val="Hyperlink"/>
                <w:noProof/>
              </w:rPr>
              <w:t>Цели документа</w:t>
            </w:r>
            <w:r w:rsidR="0085391B">
              <w:rPr>
                <w:noProof/>
                <w:webHidden/>
              </w:rPr>
              <w:tab/>
            </w:r>
            <w:r w:rsidR="0085391B">
              <w:rPr>
                <w:noProof/>
                <w:webHidden/>
              </w:rPr>
              <w:fldChar w:fldCharType="begin"/>
            </w:r>
            <w:r w:rsidR="0085391B">
              <w:rPr>
                <w:noProof/>
                <w:webHidden/>
              </w:rPr>
              <w:instrText xml:space="preserve"> PAGEREF _Toc26528122 \h </w:instrText>
            </w:r>
            <w:r w:rsidR="0085391B">
              <w:rPr>
                <w:noProof/>
                <w:webHidden/>
              </w:rPr>
            </w:r>
            <w:r w:rsidR="0085391B">
              <w:rPr>
                <w:noProof/>
                <w:webHidden/>
              </w:rPr>
              <w:fldChar w:fldCharType="separate"/>
            </w:r>
            <w:r w:rsidR="0085391B">
              <w:rPr>
                <w:noProof/>
                <w:webHidden/>
              </w:rPr>
              <w:t>3</w:t>
            </w:r>
            <w:r w:rsidR="0085391B">
              <w:rPr>
                <w:noProof/>
                <w:webHidden/>
              </w:rPr>
              <w:fldChar w:fldCharType="end"/>
            </w:r>
          </w:hyperlink>
        </w:p>
        <w:p w14:paraId="67C03E76" w14:textId="6A2714FD" w:rsidR="0085391B" w:rsidRDefault="00AD07AF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6528123" w:history="1">
            <w:r w:rsidR="0085391B" w:rsidRPr="00FF0335">
              <w:rPr>
                <w:rStyle w:val="Hyperlink"/>
                <w:noProof/>
              </w:rPr>
              <w:t>1.1.1</w:t>
            </w:r>
            <w:r w:rsidR="0085391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85391B" w:rsidRPr="00FF0335">
              <w:rPr>
                <w:rStyle w:val="Hyperlink"/>
                <w:noProof/>
              </w:rPr>
              <w:t>Назначение системы</w:t>
            </w:r>
            <w:r w:rsidR="0085391B">
              <w:rPr>
                <w:noProof/>
                <w:webHidden/>
              </w:rPr>
              <w:tab/>
            </w:r>
            <w:r w:rsidR="0085391B">
              <w:rPr>
                <w:noProof/>
                <w:webHidden/>
              </w:rPr>
              <w:fldChar w:fldCharType="begin"/>
            </w:r>
            <w:r w:rsidR="0085391B">
              <w:rPr>
                <w:noProof/>
                <w:webHidden/>
              </w:rPr>
              <w:instrText xml:space="preserve"> PAGEREF _Toc26528123 \h </w:instrText>
            </w:r>
            <w:r w:rsidR="0085391B">
              <w:rPr>
                <w:noProof/>
                <w:webHidden/>
              </w:rPr>
            </w:r>
            <w:r w:rsidR="0085391B">
              <w:rPr>
                <w:noProof/>
                <w:webHidden/>
              </w:rPr>
              <w:fldChar w:fldCharType="separate"/>
            </w:r>
            <w:r w:rsidR="0085391B">
              <w:rPr>
                <w:noProof/>
                <w:webHidden/>
              </w:rPr>
              <w:t>3</w:t>
            </w:r>
            <w:r w:rsidR="0085391B">
              <w:rPr>
                <w:noProof/>
                <w:webHidden/>
              </w:rPr>
              <w:fldChar w:fldCharType="end"/>
            </w:r>
          </w:hyperlink>
        </w:p>
        <w:p w14:paraId="552914B3" w14:textId="08C0ECDA" w:rsidR="0085391B" w:rsidRDefault="00AD07A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26528124" w:history="1">
            <w:r w:rsidR="0085391B" w:rsidRPr="00FF0335">
              <w:rPr>
                <w:rStyle w:val="Hyperlink"/>
                <w:noProof/>
              </w:rPr>
              <w:t>2</w:t>
            </w:r>
            <w:r w:rsidR="0085391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85391B" w:rsidRPr="00FF0335">
              <w:rPr>
                <w:rStyle w:val="Hyperlink"/>
                <w:noProof/>
              </w:rPr>
              <w:t>Информационная модель</w:t>
            </w:r>
            <w:r w:rsidR="0085391B">
              <w:rPr>
                <w:noProof/>
                <w:webHidden/>
              </w:rPr>
              <w:tab/>
            </w:r>
            <w:r w:rsidR="0085391B">
              <w:rPr>
                <w:noProof/>
                <w:webHidden/>
              </w:rPr>
              <w:fldChar w:fldCharType="begin"/>
            </w:r>
            <w:r w:rsidR="0085391B">
              <w:rPr>
                <w:noProof/>
                <w:webHidden/>
              </w:rPr>
              <w:instrText xml:space="preserve"> PAGEREF _Toc26528124 \h </w:instrText>
            </w:r>
            <w:r w:rsidR="0085391B">
              <w:rPr>
                <w:noProof/>
                <w:webHidden/>
              </w:rPr>
            </w:r>
            <w:r w:rsidR="0085391B">
              <w:rPr>
                <w:noProof/>
                <w:webHidden/>
              </w:rPr>
              <w:fldChar w:fldCharType="separate"/>
            </w:r>
            <w:r w:rsidR="0085391B">
              <w:rPr>
                <w:noProof/>
                <w:webHidden/>
              </w:rPr>
              <w:t>3</w:t>
            </w:r>
            <w:r w:rsidR="0085391B">
              <w:rPr>
                <w:noProof/>
                <w:webHidden/>
              </w:rPr>
              <w:fldChar w:fldCharType="end"/>
            </w:r>
          </w:hyperlink>
        </w:p>
        <w:p w14:paraId="240BFD15" w14:textId="763E0062" w:rsidR="0085391B" w:rsidRDefault="00AD07A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6528125" w:history="1">
            <w:r w:rsidR="0085391B" w:rsidRPr="00FF0335">
              <w:rPr>
                <w:rStyle w:val="Hyperlink"/>
                <w:noProof/>
              </w:rPr>
              <w:t>2.1</w:t>
            </w:r>
            <w:r w:rsidR="0085391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85391B" w:rsidRPr="00FF0335">
              <w:rPr>
                <w:rStyle w:val="Hyperlink"/>
                <w:noProof/>
              </w:rPr>
              <w:t>Структура информационной модели</w:t>
            </w:r>
            <w:r w:rsidR="0085391B">
              <w:rPr>
                <w:noProof/>
                <w:webHidden/>
              </w:rPr>
              <w:tab/>
            </w:r>
            <w:r w:rsidR="0085391B">
              <w:rPr>
                <w:noProof/>
                <w:webHidden/>
              </w:rPr>
              <w:fldChar w:fldCharType="begin"/>
            </w:r>
            <w:r w:rsidR="0085391B">
              <w:rPr>
                <w:noProof/>
                <w:webHidden/>
              </w:rPr>
              <w:instrText xml:space="preserve"> PAGEREF _Toc26528125 \h </w:instrText>
            </w:r>
            <w:r w:rsidR="0085391B">
              <w:rPr>
                <w:noProof/>
                <w:webHidden/>
              </w:rPr>
            </w:r>
            <w:r w:rsidR="0085391B">
              <w:rPr>
                <w:noProof/>
                <w:webHidden/>
              </w:rPr>
              <w:fldChar w:fldCharType="separate"/>
            </w:r>
            <w:r w:rsidR="0085391B">
              <w:rPr>
                <w:noProof/>
                <w:webHidden/>
              </w:rPr>
              <w:t>3</w:t>
            </w:r>
            <w:r w:rsidR="0085391B">
              <w:rPr>
                <w:noProof/>
                <w:webHidden/>
              </w:rPr>
              <w:fldChar w:fldCharType="end"/>
            </w:r>
          </w:hyperlink>
        </w:p>
        <w:p w14:paraId="7AF8D13D" w14:textId="71C8C744" w:rsidR="0085391B" w:rsidRDefault="00AD07A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6528126" w:history="1">
            <w:r w:rsidR="0085391B" w:rsidRPr="00FF0335">
              <w:rPr>
                <w:rStyle w:val="Hyperlink"/>
                <w:noProof/>
              </w:rPr>
              <w:t>2.2</w:t>
            </w:r>
            <w:r w:rsidR="0085391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85391B" w:rsidRPr="00FF0335">
              <w:rPr>
                <w:rStyle w:val="Hyperlink"/>
                <w:noProof/>
              </w:rPr>
              <w:t>Виртуальные серверы</w:t>
            </w:r>
            <w:r w:rsidR="0085391B">
              <w:rPr>
                <w:noProof/>
                <w:webHidden/>
              </w:rPr>
              <w:tab/>
            </w:r>
            <w:r w:rsidR="0085391B">
              <w:rPr>
                <w:noProof/>
                <w:webHidden/>
              </w:rPr>
              <w:fldChar w:fldCharType="begin"/>
            </w:r>
            <w:r w:rsidR="0085391B">
              <w:rPr>
                <w:noProof/>
                <w:webHidden/>
              </w:rPr>
              <w:instrText xml:space="preserve"> PAGEREF _Toc26528126 \h </w:instrText>
            </w:r>
            <w:r w:rsidR="0085391B">
              <w:rPr>
                <w:noProof/>
                <w:webHidden/>
              </w:rPr>
            </w:r>
            <w:r w:rsidR="0085391B">
              <w:rPr>
                <w:noProof/>
                <w:webHidden/>
              </w:rPr>
              <w:fldChar w:fldCharType="separate"/>
            </w:r>
            <w:r w:rsidR="0085391B">
              <w:rPr>
                <w:noProof/>
                <w:webHidden/>
              </w:rPr>
              <w:t>4</w:t>
            </w:r>
            <w:r w:rsidR="0085391B">
              <w:rPr>
                <w:noProof/>
                <w:webHidden/>
              </w:rPr>
              <w:fldChar w:fldCharType="end"/>
            </w:r>
          </w:hyperlink>
        </w:p>
        <w:p w14:paraId="367FFD5C" w14:textId="5F21FAB9" w:rsidR="0085391B" w:rsidRDefault="00AD07A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6528127" w:history="1">
            <w:r w:rsidR="0085391B" w:rsidRPr="00FF0335">
              <w:rPr>
                <w:rStyle w:val="Hyperlink"/>
                <w:noProof/>
              </w:rPr>
              <w:t>2.3</w:t>
            </w:r>
            <w:r w:rsidR="0085391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85391B" w:rsidRPr="00FF0335">
              <w:rPr>
                <w:rStyle w:val="Hyperlink"/>
                <w:noProof/>
                <w:lang w:val="en-US"/>
              </w:rPr>
              <w:t xml:space="preserve">IP </w:t>
            </w:r>
            <w:r w:rsidR="0085391B" w:rsidRPr="00FF0335">
              <w:rPr>
                <w:rStyle w:val="Hyperlink"/>
                <w:noProof/>
              </w:rPr>
              <w:t>адреса</w:t>
            </w:r>
            <w:r w:rsidR="0085391B">
              <w:rPr>
                <w:noProof/>
                <w:webHidden/>
              </w:rPr>
              <w:tab/>
            </w:r>
            <w:r w:rsidR="0085391B">
              <w:rPr>
                <w:noProof/>
                <w:webHidden/>
              </w:rPr>
              <w:fldChar w:fldCharType="begin"/>
            </w:r>
            <w:r w:rsidR="0085391B">
              <w:rPr>
                <w:noProof/>
                <w:webHidden/>
              </w:rPr>
              <w:instrText xml:space="preserve"> PAGEREF _Toc26528127 \h </w:instrText>
            </w:r>
            <w:r w:rsidR="0085391B">
              <w:rPr>
                <w:noProof/>
                <w:webHidden/>
              </w:rPr>
            </w:r>
            <w:r w:rsidR="0085391B">
              <w:rPr>
                <w:noProof/>
                <w:webHidden/>
              </w:rPr>
              <w:fldChar w:fldCharType="separate"/>
            </w:r>
            <w:r w:rsidR="0085391B">
              <w:rPr>
                <w:noProof/>
                <w:webHidden/>
              </w:rPr>
              <w:t>7</w:t>
            </w:r>
            <w:r w:rsidR="0085391B">
              <w:rPr>
                <w:noProof/>
                <w:webHidden/>
              </w:rPr>
              <w:fldChar w:fldCharType="end"/>
            </w:r>
          </w:hyperlink>
        </w:p>
        <w:p w14:paraId="672770FC" w14:textId="1FEF6DE3" w:rsidR="0085391B" w:rsidRDefault="00AD07AF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6528128" w:history="1">
            <w:r w:rsidR="0085391B" w:rsidRPr="00FF0335">
              <w:rPr>
                <w:rStyle w:val="Hyperlink"/>
                <w:noProof/>
              </w:rPr>
              <w:t>2.4</w:t>
            </w:r>
            <w:r w:rsidR="0085391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85391B" w:rsidRPr="00FF0335">
              <w:rPr>
                <w:rStyle w:val="Hyperlink"/>
                <w:noProof/>
              </w:rPr>
              <w:t>Файловые системы</w:t>
            </w:r>
            <w:r w:rsidR="0085391B">
              <w:rPr>
                <w:noProof/>
                <w:webHidden/>
              </w:rPr>
              <w:tab/>
            </w:r>
            <w:r w:rsidR="0085391B">
              <w:rPr>
                <w:noProof/>
                <w:webHidden/>
              </w:rPr>
              <w:fldChar w:fldCharType="begin"/>
            </w:r>
            <w:r w:rsidR="0085391B">
              <w:rPr>
                <w:noProof/>
                <w:webHidden/>
              </w:rPr>
              <w:instrText xml:space="preserve"> PAGEREF _Toc26528128 \h </w:instrText>
            </w:r>
            <w:r w:rsidR="0085391B">
              <w:rPr>
                <w:noProof/>
                <w:webHidden/>
              </w:rPr>
            </w:r>
            <w:r w:rsidR="0085391B">
              <w:rPr>
                <w:noProof/>
                <w:webHidden/>
              </w:rPr>
              <w:fldChar w:fldCharType="separate"/>
            </w:r>
            <w:r w:rsidR="0085391B">
              <w:rPr>
                <w:noProof/>
                <w:webHidden/>
              </w:rPr>
              <w:t>8</w:t>
            </w:r>
            <w:r w:rsidR="0085391B">
              <w:rPr>
                <w:noProof/>
                <w:webHidden/>
              </w:rPr>
              <w:fldChar w:fldCharType="end"/>
            </w:r>
          </w:hyperlink>
        </w:p>
        <w:p w14:paraId="328710E6" w14:textId="6F266715" w:rsidR="00D4121A" w:rsidRDefault="00D4121A">
          <w:r>
            <w:rPr>
              <w:b/>
              <w:bCs/>
            </w:rPr>
            <w:fldChar w:fldCharType="end"/>
          </w:r>
        </w:p>
      </w:sdtContent>
    </w:sdt>
    <w:p w14:paraId="6FD468A8" w14:textId="18931153" w:rsidR="0063212D" w:rsidRPr="0063212D" w:rsidRDefault="007D2F77" w:rsidP="003C4444">
      <w:pPr>
        <w:pStyle w:val="Heading1"/>
      </w:pPr>
      <w:r w:rsidRPr="00FA6810">
        <w:rPr>
          <w:lang w:val="en-US"/>
        </w:rPr>
        <w:br w:type="page"/>
      </w:r>
      <w:bookmarkStart w:id="1" w:name="_Toc497524318"/>
      <w:bookmarkStart w:id="2" w:name="_Toc26528121"/>
      <w:r w:rsidR="0063212D">
        <w:lastRenderedPageBreak/>
        <w:t>Общие сведен</w:t>
      </w:r>
      <w:r w:rsidR="00C40AE7">
        <w:t>и</w:t>
      </w:r>
      <w:r w:rsidR="0063212D">
        <w:t>я</w:t>
      </w:r>
      <w:bookmarkEnd w:id="1"/>
      <w:bookmarkEnd w:id="2"/>
    </w:p>
    <w:p w14:paraId="42BFE5B9" w14:textId="238EF990" w:rsidR="0063212D" w:rsidRPr="009B5A41" w:rsidRDefault="0063212D" w:rsidP="000B53EB">
      <w:pPr>
        <w:pStyle w:val="Heading2"/>
      </w:pPr>
      <w:bookmarkStart w:id="3" w:name="_Toc26528122"/>
      <w:r w:rsidRPr="009B5A41">
        <w:t>Цели документа</w:t>
      </w:r>
      <w:bookmarkEnd w:id="3"/>
    </w:p>
    <w:p w14:paraId="0BAAC868" w14:textId="77777777" w:rsidR="00735498" w:rsidRPr="00735498" w:rsidRDefault="00735498" w:rsidP="00735498"/>
    <w:p w14:paraId="02A02538" w14:textId="2B9C1827" w:rsidR="007D2F77" w:rsidRDefault="0063212D" w:rsidP="0063212D">
      <w:r w:rsidRPr="0063212D">
        <w:t xml:space="preserve">В документе представлено описание информационной модели объектов учета </w:t>
      </w:r>
      <w:r w:rsidR="00D10454">
        <w:t xml:space="preserve">системы </w:t>
      </w:r>
      <w:r w:rsidR="0054785C">
        <w:t>СДИ Базис</w:t>
      </w:r>
      <w:r w:rsidR="00D10454" w:rsidRPr="00D10454">
        <w:t xml:space="preserve"> </w:t>
      </w:r>
      <w:r w:rsidR="0054785C">
        <w:t xml:space="preserve">компании </w:t>
      </w:r>
      <w:r w:rsidR="0035108B">
        <w:t>ТГК</w:t>
      </w:r>
      <w:r w:rsidR="0054785C" w:rsidRPr="0054785C">
        <w:t xml:space="preserve">-1 </w:t>
      </w:r>
      <w:r w:rsidR="0054785C">
        <w:t xml:space="preserve">для интеграции с системой </w:t>
      </w:r>
      <w:r w:rsidR="0054785C">
        <w:rPr>
          <w:lang w:val="en-US"/>
        </w:rPr>
        <w:t>VMWare</w:t>
      </w:r>
      <w:r w:rsidRPr="0063212D">
        <w:t>.</w:t>
      </w:r>
    </w:p>
    <w:p w14:paraId="20EA9A41" w14:textId="77777777" w:rsidR="0063212D" w:rsidRDefault="0063212D" w:rsidP="0063212D"/>
    <w:p w14:paraId="261DE523" w14:textId="2570CA04" w:rsidR="0063212D" w:rsidRDefault="002E6112" w:rsidP="003C4444">
      <w:pPr>
        <w:pStyle w:val="Heading3"/>
      </w:pPr>
      <w:bookmarkStart w:id="4" w:name="_Toc497524320"/>
      <w:bookmarkStart w:id="5" w:name="_Toc26528123"/>
      <w:r>
        <w:t>Назначение системы</w:t>
      </w:r>
      <w:bookmarkEnd w:id="4"/>
      <w:bookmarkEnd w:id="5"/>
    </w:p>
    <w:p w14:paraId="27F11FB1" w14:textId="77777777" w:rsidR="002E6112" w:rsidRPr="002E6112" w:rsidRDefault="002E6112" w:rsidP="002E6112">
      <w:r w:rsidRPr="002E6112">
        <w:t>Информационная модель позволяет разработать систему учета для хранения информации:</w:t>
      </w:r>
    </w:p>
    <w:p w14:paraId="685983AB" w14:textId="3F097A62" w:rsidR="002E6112" w:rsidRPr="002E6112" w:rsidRDefault="0054785C" w:rsidP="001801F8">
      <w:pPr>
        <w:pStyle w:val="FNTList1"/>
      </w:pPr>
      <w:r>
        <w:t xml:space="preserve">о виртуальных </w:t>
      </w:r>
      <w:r w:rsidR="0085391B">
        <w:t>серверах</w:t>
      </w:r>
      <w:r w:rsidR="002E6112" w:rsidRPr="002E6112">
        <w:t>;</w:t>
      </w:r>
    </w:p>
    <w:p w14:paraId="4D1D2411" w14:textId="52288582" w:rsidR="002E6112" w:rsidRPr="002E6112" w:rsidRDefault="0054785C" w:rsidP="001801F8">
      <w:pPr>
        <w:pStyle w:val="FNTList1"/>
      </w:pPr>
      <w:r>
        <w:t xml:space="preserve">об </w:t>
      </w:r>
      <w:r>
        <w:rPr>
          <w:lang w:val="en-US"/>
        </w:rPr>
        <w:t>IP</w:t>
      </w:r>
      <w:r w:rsidRPr="0054785C">
        <w:t xml:space="preserve"> </w:t>
      </w:r>
      <w:r>
        <w:t xml:space="preserve">адресах виртуальных </w:t>
      </w:r>
      <w:r w:rsidR="0085391B">
        <w:t>серверов</w:t>
      </w:r>
      <w:r w:rsidR="002E6112" w:rsidRPr="002E6112">
        <w:t>;</w:t>
      </w:r>
    </w:p>
    <w:p w14:paraId="632C7E5C" w14:textId="165074B5" w:rsidR="0063212D" w:rsidRDefault="002E6112" w:rsidP="001801F8">
      <w:pPr>
        <w:pStyle w:val="FNTList1"/>
      </w:pPr>
      <w:r w:rsidRPr="002E6112">
        <w:t xml:space="preserve">о </w:t>
      </w:r>
      <w:r w:rsidR="0054785C">
        <w:t xml:space="preserve">смонтированных </w:t>
      </w:r>
      <w:r w:rsidR="0085391B">
        <w:t xml:space="preserve">файловых системах </w:t>
      </w:r>
      <w:r w:rsidR="0054785C">
        <w:t>виртуальных машин</w:t>
      </w:r>
      <w:r w:rsidR="002064B7">
        <w:t>.</w:t>
      </w:r>
    </w:p>
    <w:p w14:paraId="2BC85D70" w14:textId="77777777" w:rsidR="001801F8" w:rsidRPr="00E64B4F" w:rsidRDefault="001801F8" w:rsidP="001801F8"/>
    <w:p w14:paraId="181A9419" w14:textId="4C619600" w:rsidR="0012417D" w:rsidRPr="00952D22" w:rsidRDefault="0012417D" w:rsidP="003C4444">
      <w:pPr>
        <w:pStyle w:val="Heading1"/>
      </w:pPr>
      <w:bookmarkStart w:id="6" w:name="_Toc497524326"/>
      <w:bookmarkStart w:id="7" w:name="_Toc26528124"/>
      <w:r w:rsidRPr="0012417D">
        <w:t>Информационная</w:t>
      </w:r>
      <w:r>
        <w:t xml:space="preserve"> модель</w:t>
      </w:r>
      <w:bookmarkEnd w:id="6"/>
      <w:bookmarkEnd w:id="7"/>
    </w:p>
    <w:p w14:paraId="4EB03B0E" w14:textId="77777777" w:rsidR="0012417D" w:rsidRDefault="0012417D" w:rsidP="000B53EB">
      <w:pPr>
        <w:pStyle w:val="Heading2"/>
      </w:pPr>
      <w:bookmarkStart w:id="8" w:name="_Toc482029217"/>
      <w:bookmarkStart w:id="9" w:name="_Toc459203912"/>
      <w:bookmarkStart w:id="10" w:name="_Toc463512803"/>
      <w:bookmarkStart w:id="11" w:name="_Toc497524327"/>
      <w:bookmarkStart w:id="12" w:name="_Ref5006871"/>
      <w:bookmarkStart w:id="13" w:name="_Toc26528125"/>
      <w:r>
        <w:t>С</w:t>
      </w:r>
      <w:r w:rsidRPr="006258D9">
        <w:t xml:space="preserve">труктура </w:t>
      </w:r>
      <w:r>
        <w:t>информационной модели</w:t>
      </w:r>
      <w:bookmarkEnd w:id="8"/>
      <w:bookmarkEnd w:id="9"/>
      <w:bookmarkEnd w:id="10"/>
      <w:bookmarkEnd w:id="11"/>
      <w:bookmarkEnd w:id="12"/>
      <w:bookmarkEnd w:id="13"/>
    </w:p>
    <w:p w14:paraId="5AC828AA" w14:textId="77777777" w:rsidR="00461B65" w:rsidRPr="00461B65" w:rsidRDefault="00461B65" w:rsidP="00461B65"/>
    <w:p w14:paraId="4BCCDF91" w14:textId="485701DF" w:rsidR="00461B65" w:rsidRPr="006C2FB7" w:rsidRDefault="0054785C" w:rsidP="006C2FB7">
      <w:pPr>
        <w:pStyle w:val="FNTList1"/>
      </w:pPr>
      <w:r>
        <w:t xml:space="preserve">Виртуальные </w:t>
      </w:r>
      <w:r w:rsidR="00CA72E3">
        <w:t>серверы</w:t>
      </w:r>
      <w:r w:rsidR="00461B65" w:rsidRPr="006C2FB7">
        <w:t>;</w:t>
      </w:r>
    </w:p>
    <w:p w14:paraId="2C87755A" w14:textId="7926ADCC" w:rsidR="0012417D" w:rsidRPr="006C2FB7" w:rsidRDefault="0054785C" w:rsidP="006C2FB7">
      <w:pPr>
        <w:pStyle w:val="FNTList1"/>
      </w:pPr>
      <w:r>
        <w:rPr>
          <w:lang w:val="en-US"/>
        </w:rPr>
        <w:t xml:space="preserve">IP </w:t>
      </w:r>
      <w:r>
        <w:t>адреса виртуальных машин</w:t>
      </w:r>
      <w:r w:rsidR="00461B65" w:rsidRPr="006C2FB7">
        <w:t>;</w:t>
      </w:r>
    </w:p>
    <w:p w14:paraId="224C0E2A" w14:textId="3EDEF851" w:rsidR="00461B65" w:rsidRPr="006C2FB7" w:rsidRDefault="0054785C" w:rsidP="006C2FB7">
      <w:pPr>
        <w:pStyle w:val="FNTList1"/>
      </w:pPr>
      <w:r>
        <w:t>Файловые системы</w:t>
      </w:r>
      <w:r w:rsidR="00592830">
        <w:t>.</w:t>
      </w:r>
    </w:p>
    <w:p w14:paraId="31763B13" w14:textId="77777777" w:rsidR="00CD7458" w:rsidRDefault="00CD7458">
      <w:pPr>
        <w:sectPr w:rsidR="00CD7458" w:rsidSect="00F7182F">
          <w:type w:val="oddPage"/>
          <w:pgSz w:w="11906" w:h="16838" w:code="9"/>
          <w:pgMar w:top="1673" w:right="1274" w:bottom="1134" w:left="992" w:header="709" w:footer="227" w:gutter="0"/>
          <w:cols w:space="708"/>
          <w:titlePg/>
          <w:docGrid w:linePitch="360"/>
        </w:sectPr>
      </w:pPr>
    </w:p>
    <w:p w14:paraId="718EA0AF" w14:textId="523CD7D5" w:rsidR="00592830" w:rsidRDefault="0054785C" w:rsidP="000B53EB">
      <w:pPr>
        <w:pStyle w:val="Heading2"/>
      </w:pPr>
      <w:bookmarkStart w:id="14" w:name="_Ref26447484"/>
      <w:bookmarkStart w:id="15" w:name="_Toc26528126"/>
      <w:r>
        <w:lastRenderedPageBreak/>
        <w:t xml:space="preserve">Виртуальные </w:t>
      </w:r>
      <w:bookmarkEnd w:id="14"/>
      <w:r w:rsidR="00CA72E3">
        <w:t>серверы</w:t>
      </w:r>
      <w:bookmarkEnd w:id="15"/>
    </w:p>
    <w:p w14:paraId="2A958365" w14:textId="74344F16" w:rsidR="00F75BF5" w:rsidRDefault="00F75BF5" w:rsidP="00F75BF5"/>
    <w:p w14:paraId="2888DE68" w14:textId="50B54B91" w:rsidR="0054785C" w:rsidRPr="00D33355" w:rsidRDefault="0054785C" w:rsidP="00F75BF5">
      <w:r>
        <w:t xml:space="preserve">Для документирования виртуальных </w:t>
      </w:r>
      <w:r w:rsidR="00CA72E3">
        <w:t xml:space="preserve">серверов </w:t>
      </w:r>
      <w:r>
        <w:t>в системе используется сущность Виртуальный сервер</w:t>
      </w:r>
      <w:r w:rsidR="00CA72E3">
        <w:t xml:space="preserve"> (</w:t>
      </w:r>
      <w:r w:rsidR="00CA72E3" w:rsidRPr="00CA72E3">
        <w:t>STCSRM_SERVER_VIRTUAL</w:t>
      </w:r>
      <w:r w:rsidR="00CA72E3">
        <w:t>)</w:t>
      </w:r>
      <w:r>
        <w:t>.</w:t>
      </w:r>
    </w:p>
    <w:p w14:paraId="1A80ABAC" w14:textId="5546A16D" w:rsidR="0054785C" w:rsidRDefault="0054785C" w:rsidP="00F75BF5"/>
    <w:p w14:paraId="5383D36E" w14:textId="04992B20" w:rsidR="0054785C" w:rsidRPr="00451572" w:rsidRDefault="0054785C" w:rsidP="0054785C">
      <w:pPr>
        <w:pStyle w:val="Caption"/>
      </w:pPr>
      <w:r>
        <w:t xml:space="preserve">Таблица </w:t>
      </w:r>
      <w:r>
        <w:fldChar w:fldCharType="begin"/>
      </w:r>
      <w:r>
        <w:instrText xml:space="preserve"> REF _Ref26447484 \r \h </w:instrText>
      </w:r>
      <w:r>
        <w:fldChar w:fldCharType="separate"/>
      </w:r>
      <w:r>
        <w:t>2.2</w:t>
      </w:r>
      <w:r>
        <w:fldChar w:fldCharType="end"/>
      </w:r>
      <w:r w:rsidRPr="00994CB7">
        <w:t>-</w:t>
      </w:r>
      <w:fldSimple w:instr=" SEQ Таблицы \s \n \* MERGEFORMAT ">
        <w:r w:rsidR="009574DF">
          <w:rPr>
            <w:noProof/>
          </w:rPr>
          <w:t>1</w:t>
        </w:r>
      </w:fldSimple>
      <w:r>
        <w:t>.</w:t>
      </w:r>
      <w:r w:rsidRPr="00714E38">
        <w:t xml:space="preserve"> </w:t>
      </w:r>
      <w:r>
        <w:t xml:space="preserve">Таблица соответствия атрибутов </w:t>
      </w:r>
      <w:r w:rsidR="0088744F">
        <w:t>сущности в разных системах</w:t>
      </w:r>
    </w:p>
    <w:tbl>
      <w:tblPr>
        <w:tblStyle w:val="FNTTabelleVariante2"/>
        <w:tblW w:w="10915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2126"/>
        <w:gridCol w:w="2551"/>
        <w:gridCol w:w="1843"/>
      </w:tblGrid>
      <w:tr w:rsidR="0088744F" w:rsidRPr="00747E7A" w14:paraId="25350D42" w14:textId="77777777" w:rsidTr="00957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2552" w:type="dxa"/>
            <w:noWrap/>
            <w:hideMark/>
          </w:tcPr>
          <w:p w14:paraId="3CACC2D1" w14:textId="3A441E07" w:rsidR="0088744F" w:rsidRPr="0088744F" w:rsidRDefault="00C471EE" w:rsidP="00F504E0">
            <w:pPr>
              <w:contextualSpacing/>
              <w:rPr>
                <w:b/>
                <w:bCs/>
                <w:color w:val="auto"/>
                <w:szCs w:val="18"/>
              </w:rPr>
            </w:pPr>
            <w:r>
              <w:rPr>
                <w:rStyle w:val="FNTTabelleMarked"/>
                <w:smallCaps/>
              </w:rPr>
              <w:t>Термины</w:t>
            </w:r>
          </w:p>
        </w:tc>
        <w:tc>
          <w:tcPr>
            <w:tcW w:w="1843" w:type="dxa"/>
            <w:noWrap/>
            <w:hideMark/>
          </w:tcPr>
          <w:p w14:paraId="4ABA9278" w14:textId="446C7334" w:rsidR="0088744F" w:rsidRPr="0088744F" w:rsidRDefault="0088744F" w:rsidP="00F504E0">
            <w:pPr>
              <w:contextualSpacing/>
              <w:rPr>
                <w:b/>
                <w:bCs/>
                <w:color w:val="auto"/>
                <w:szCs w:val="18"/>
              </w:rPr>
            </w:pPr>
            <w:r>
              <w:rPr>
                <w:rStyle w:val="FNTTabelleMarked"/>
                <w:smallCaps/>
              </w:rPr>
              <w:t>Название в интерфейсе Базис</w:t>
            </w:r>
          </w:p>
        </w:tc>
        <w:tc>
          <w:tcPr>
            <w:tcW w:w="2126" w:type="dxa"/>
          </w:tcPr>
          <w:p w14:paraId="5CCC6BE2" w14:textId="0DC9EC75" w:rsidR="0088744F" w:rsidRDefault="0088744F" w:rsidP="00F504E0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Название атрибута в БД Базис</w:t>
            </w:r>
          </w:p>
        </w:tc>
        <w:tc>
          <w:tcPr>
            <w:tcW w:w="2551" w:type="dxa"/>
            <w:noWrap/>
            <w:hideMark/>
          </w:tcPr>
          <w:p w14:paraId="7291F323" w14:textId="4F37D025" w:rsidR="0088744F" w:rsidRPr="00435227" w:rsidRDefault="0088744F" w:rsidP="00F504E0">
            <w:pPr>
              <w:contextualSpacing/>
              <w:rPr>
                <w:b/>
                <w:bCs/>
                <w:color w:val="auto"/>
                <w:szCs w:val="18"/>
              </w:rPr>
            </w:pPr>
            <w:r>
              <w:rPr>
                <w:rStyle w:val="FNTTabelleMarked"/>
                <w:smallCaps/>
              </w:rPr>
              <w:t xml:space="preserve">Название атрибута </w:t>
            </w:r>
            <w:r w:rsidR="00435227">
              <w:rPr>
                <w:rStyle w:val="FNTTabelleMarked"/>
                <w:smallCaps/>
              </w:rPr>
              <w:t xml:space="preserve">в интерфейсе </w:t>
            </w:r>
            <w:r w:rsidR="00435227">
              <w:rPr>
                <w:rStyle w:val="FNTTabelleMarked"/>
                <w:smallCaps/>
                <w:lang w:val="en-US"/>
              </w:rPr>
              <w:t>vCenter</w:t>
            </w:r>
          </w:p>
        </w:tc>
        <w:tc>
          <w:tcPr>
            <w:tcW w:w="1843" w:type="dxa"/>
            <w:noWrap/>
            <w:hideMark/>
          </w:tcPr>
          <w:p w14:paraId="642974FB" w14:textId="3942097C" w:rsidR="0088744F" w:rsidRPr="0088744F" w:rsidRDefault="0088744F" w:rsidP="00F504E0">
            <w:pPr>
              <w:contextualSpacing/>
              <w:rPr>
                <w:rStyle w:val="FNTTabelleMarked"/>
                <w:smallCaps/>
                <w:lang w:val="en-US"/>
              </w:rPr>
            </w:pPr>
            <w:r>
              <w:rPr>
                <w:rStyle w:val="FNTTabelleMarked"/>
                <w:smallCaps/>
              </w:rPr>
              <w:t xml:space="preserve">Название атрибута </w:t>
            </w:r>
            <w:r>
              <w:rPr>
                <w:rStyle w:val="FNTTabelleMarked"/>
                <w:smallCaps/>
                <w:lang w:val="en-US"/>
              </w:rPr>
              <w:t>Zabbix</w:t>
            </w:r>
          </w:p>
        </w:tc>
      </w:tr>
      <w:tr w:rsidR="0088744F" w:rsidRPr="0088744F" w14:paraId="6B7959AD" w14:textId="77777777" w:rsidTr="009574DF">
        <w:trPr>
          <w:trHeight w:val="276"/>
        </w:trPr>
        <w:tc>
          <w:tcPr>
            <w:tcW w:w="2552" w:type="dxa"/>
            <w:noWrap/>
          </w:tcPr>
          <w:p w14:paraId="7F4A5F5C" w14:textId="780415F7" w:rsidR="0088744F" w:rsidRPr="0088744F" w:rsidRDefault="0088744F" w:rsidP="0088744F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Внутренний </w:t>
            </w:r>
            <w:r>
              <w:rPr>
                <w:rStyle w:val="FNTTabelleTextblau"/>
                <w:lang w:val="en-US"/>
              </w:rPr>
              <w:t>ID</w:t>
            </w:r>
            <w:r w:rsidRPr="0088744F">
              <w:rPr>
                <w:rStyle w:val="FNTTabelleTextblau"/>
              </w:rPr>
              <w:t xml:space="preserve"> </w:t>
            </w:r>
            <w:r>
              <w:rPr>
                <w:rStyle w:val="FNTTabelleTextblau"/>
              </w:rPr>
              <w:t>виртуального сервера в системе Базис</w:t>
            </w:r>
          </w:p>
        </w:tc>
        <w:tc>
          <w:tcPr>
            <w:tcW w:w="1843" w:type="dxa"/>
            <w:noWrap/>
          </w:tcPr>
          <w:p w14:paraId="63394A13" w14:textId="2C30EC58" w:rsidR="0088744F" w:rsidRPr="00046FEE" w:rsidRDefault="00046FEE" w:rsidP="0088744F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 xml:space="preserve">ID </w:t>
            </w:r>
            <w:r>
              <w:rPr>
                <w:rStyle w:val="FNTTabelleTextblau"/>
              </w:rPr>
              <w:t>объекта</w:t>
            </w:r>
          </w:p>
        </w:tc>
        <w:tc>
          <w:tcPr>
            <w:tcW w:w="2126" w:type="dxa"/>
          </w:tcPr>
          <w:p w14:paraId="0B4A79C1" w14:textId="1A0695AA" w:rsidR="0088744F" w:rsidRDefault="009574DF" w:rsidP="0088744F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OBJECT</w:t>
            </w:r>
            <w:r w:rsidR="00046FEE">
              <w:rPr>
                <w:rStyle w:val="FNTTabelleTextblau"/>
                <w:lang w:val="en-US"/>
              </w:rPr>
              <w:t>_ID</w:t>
            </w:r>
          </w:p>
        </w:tc>
        <w:tc>
          <w:tcPr>
            <w:tcW w:w="2551" w:type="dxa"/>
            <w:noWrap/>
          </w:tcPr>
          <w:p w14:paraId="27DBAC45" w14:textId="2953B4C4" w:rsidR="0088744F" w:rsidRPr="0088744F" w:rsidRDefault="0088744F" w:rsidP="0088744F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-</w:t>
            </w:r>
          </w:p>
        </w:tc>
        <w:tc>
          <w:tcPr>
            <w:tcW w:w="1843" w:type="dxa"/>
            <w:noWrap/>
          </w:tcPr>
          <w:p w14:paraId="316CA617" w14:textId="5620E892" w:rsidR="0088744F" w:rsidRPr="00D33355" w:rsidRDefault="0088744F" w:rsidP="0088744F">
            <w:pPr>
              <w:rPr>
                <w:rStyle w:val="FNTTabelleTextblau"/>
                <w:lang w:val="en-US"/>
              </w:rPr>
            </w:pPr>
          </w:p>
        </w:tc>
      </w:tr>
      <w:tr w:rsidR="0088744F" w14:paraId="5CD5CA6F" w14:textId="77777777" w:rsidTr="009574DF">
        <w:trPr>
          <w:trHeight w:val="276"/>
        </w:trPr>
        <w:tc>
          <w:tcPr>
            <w:tcW w:w="2552" w:type="dxa"/>
            <w:noWrap/>
          </w:tcPr>
          <w:p w14:paraId="29724187" w14:textId="618B4850" w:rsidR="0088744F" w:rsidRPr="0088744F" w:rsidRDefault="0088744F" w:rsidP="0088744F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ID</w:t>
            </w:r>
            <w:r w:rsidRPr="0088744F">
              <w:rPr>
                <w:rStyle w:val="FNTTabelleTextblau"/>
              </w:rPr>
              <w:t xml:space="preserve"> </w:t>
            </w:r>
            <w:r>
              <w:rPr>
                <w:rStyle w:val="FNTTabelleTextblau"/>
              </w:rPr>
              <w:t xml:space="preserve">виртуального сервера в </w:t>
            </w:r>
            <w:r>
              <w:rPr>
                <w:rStyle w:val="FNTTabelleTextblau"/>
                <w:lang w:val="en-US"/>
              </w:rPr>
              <w:t>wmware</w:t>
            </w:r>
          </w:p>
        </w:tc>
        <w:tc>
          <w:tcPr>
            <w:tcW w:w="1843" w:type="dxa"/>
            <w:noWrap/>
          </w:tcPr>
          <w:p w14:paraId="1F489F4D" w14:textId="5D467E72" w:rsidR="0088744F" w:rsidRPr="0088744F" w:rsidRDefault="0088744F" w:rsidP="0088744F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UUID</w:t>
            </w:r>
          </w:p>
        </w:tc>
        <w:tc>
          <w:tcPr>
            <w:tcW w:w="2126" w:type="dxa"/>
          </w:tcPr>
          <w:p w14:paraId="48032702" w14:textId="31B23A8F" w:rsidR="0088744F" w:rsidRPr="0088744F" w:rsidRDefault="0088744F" w:rsidP="0088744F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C_UUID</w:t>
            </w:r>
          </w:p>
        </w:tc>
        <w:tc>
          <w:tcPr>
            <w:tcW w:w="2551" w:type="dxa"/>
            <w:noWrap/>
          </w:tcPr>
          <w:p w14:paraId="40141CD9" w14:textId="492B7995" w:rsidR="0088744F" w:rsidRPr="0088744F" w:rsidRDefault="0088744F" w:rsidP="0088744F">
            <w:pPr>
              <w:rPr>
                <w:rStyle w:val="FNTTabelleTextblau"/>
              </w:rPr>
            </w:pPr>
            <w:r w:rsidRPr="0088744F">
              <w:rPr>
                <w:rStyle w:val="FNTTabelleTextblau"/>
              </w:rPr>
              <w:t>config.instanceUuid</w:t>
            </w:r>
          </w:p>
        </w:tc>
        <w:tc>
          <w:tcPr>
            <w:tcW w:w="1843" w:type="dxa"/>
            <w:noWrap/>
          </w:tcPr>
          <w:p w14:paraId="5EA37C6F" w14:textId="4786FC49" w:rsidR="0088744F" w:rsidRPr="0088744F" w:rsidRDefault="0088744F" w:rsidP="0088744F">
            <w:pPr>
              <w:rPr>
                <w:rStyle w:val="FNTTabelleTextblau"/>
                <w:lang w:val="en-US"/>
              </w:rPr>
            </w:pPr>
          </w:p>
        </w:tc>
      </w:tr>
      <w:tr w:rsidR="009574DF" w14:paraId="6F3E2B84" w14:textId="77777777" w:rsidTr="009574DF">
        <w:trPr>
          <w:trHeight w:val="276"/>
        </w:trPr>
        <w:tc>
          <w:tcPr>
            <w:tcW w:w="2552" w:type="dxa"/>
            <w:noWrap/>
          </w:tcPr>
          <w:p w14:paraId="559DAF64" w14:textId="1A2D50B3" w:rsidR="009574DF" w:rsidRPr="009574DF" w:rsidRDefault="00CA72E3" w:rsidP="009574DF">
            <w:pPr>
              <w:rPr>
                <w:rStyle w:val="FNTTabelleTextblau"/>
              </w:rPr>
            </w:pPr>
            <w:r w:rsidRPr="00CA72E3">
              <w:rPr>
                <w:rStyle w:val="FNTTabelleTextblau"/>
              </w:rPr>
              <w:t>Имя виртуального сервера в vmware</w:t>
            </w:r>
          </w:p>
        </w:tc>
        <w:tc>
          <w:tcPr>
            <w:tcW w:w="1843" w:type="dxa"/>
            <w:noWrap/>
          </w:tcPr>
          <w:p w14:paraId="1D5E7AC7" w14:textId="3ADCF832" w:rsidR="009574DF" w:rsidRPr="009574DF" w:rsidRDefault="009574DF" w:rsidP="009574DF">
            <w:pPr>
              <w:rPr>
                <w:rStyle w:val="FNTTabelleTextblau"/>
              </w:rPr>
            </w:pPr>
            <w:commentRangeStart w:id="16"/>
            <w:r w:rsidRPr="00DD40B2">
              <w:rPr>
                <w:rStyle w:val="FNTTabelleTextblau"/>
                <w:highlight w:val="yellow"/>
              </w:rPr>
              <w:t>Название</w:t>
            </w:r>
            <w:r w:rsidR="00DD40B2" w:rsidRPr="00DD40B2">
              <w:rPr>
                <w:rStyle w:val="FNTTabelleTextblau"/>
                <w:highlight w:val="yellow"/>
              </w:rPr>
              <w:t xml:space="preserve"> ВМ</w:t>
            </w:r>
            <w:commentRangeEnd w:id="16"/>
            <w:r w:rsidR="00D740D1">
              <w:rPr>
                <w:rStyle w:val="CommentReference"/>
              </w:rPr>
              <w:commentReference w:id="16"/>
            </w:r>
          </w:p>
        </w:tc>
        <w:tc>
          <w:tcPr>
            <w:tcW w:w="2126" w:type="dxa"/>
          </w:tcPr>
          <w:p w14:paraId="4C98E9E7" w14:textId="1CA69CF5" w:rsidR="009574DF" w:rsidRDefault="009574DF" w:rsidP="009574DF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VISIBLE_ID</w:t>
            </w:r>
          </w:p>
        </w:tc>
        <w:tc>
          <w:tcPr>
            <w:tcW w:w="2551" w:type="dxa"/>
            <w:noWrap/>
          </w:tcPr>
          <w:p w14:paraId="215212F2" w14:textId="4428B85E" w:rsidR="009574DF" w:rsidRPr="009574DF" w:rsidRDefault="009574DF" w:rsidP="009574DF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name</w:t>
            </w:r>
          </w:p>
        </w:tc>
        <w:tc>
          <w:tcPr>
            <w:tcW w:w="1843" w:type="dxa"/>
            <w:noWrap/>
          </w:tcPr>
          <w:p w14:paraId="64AD8117" w14:textId="20894ECB" w:rsidR="009574DF" w:rsidRDefault="009574DF" w:rsidP="009574DF">
            <w:pPr>
              <w:rPr>
                <w:rStyle w:val="FNTTabelleTextblau"/>
                <w:lang w:val="en-US"/>
              </w:rPr>
            </w:pPr>
          </w:p>
        </w:tc>
      </w:tr>
      <w:tr w:rsidR="00CA72E3" w14:paraId="7614EC92" w14:textId="77777777" w:rsidTr="009574DF">
        <w:trPr>
          <w:trHeight w:val="276"/>
        </w:trPr>
        <w:tc>
          <w:tcPr>
            <w:tcW w:w="2552" w:type="dxa"/>
            <w:noWrap/>
          </w:tcPr>
          <w:p w14:paraId="3012E810" w14:textId="22F61E03" w:rsidR="00CA72E3" w:rsidRPr="00CA72E3" w:rsidRDefault="00CA72E3" w:rsidP="00CA72E3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Hostname</w:t>
            </w:r>
          </w:p>
        </w:tc>
        <w:tc>
          <w:tcPr>
            <w:tcW w:w="1843" w:type="dxa"/>
            <w:noWrap/>
          </w:tcPr>
          <w:p w14:paraId="605D6987" w14:textId="18D3FA47" w:rsidR="00CA72E3" w:rsidRPr="00435227" w:rsidRDefault="00435227" w:rsidP="00CA72E3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Hostname</w:t>
            </w:r>
          </w:p>
        </w:tc>
        <w:tc>
          <w:tcPr>
            <w:tcW w:w="2126" w:type="dxa"/>
          </w:tcPr>
          <w:p w14:paraId="7AA65753" w14:textId="6BD70982" w:rsidR="00CA72E3" w:rsidRDefault="00CA72E3" w:rsidP="00CA72E3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C_SDI_HOSTNAME</w:t>
            </w:r>
          </w:p>
        </w:tc>
        <w:tc>
          <w:tcPr>
            <w:tcW w:w="2551" w:type="dxa"/>
            <w:noWrap/>
          </w:tcPr>
          <w:p w14:paraId="5A7111F2" w14:textId="77777777" w:rsidR="00CA72E3" w:rsidRDefault="00CA72E3" w:rsidP="00CA72E3">
            <w:pPr>
              <w:rPr>
                <w:rStyle w:val="FNTTabelleTextblau"/>
                <w:lang w:val="en-US"/>
              </w:rPr>
            </w:pPr>
          </w:p>
        </w:tc>
        <w:tc>
          <w:tcPr>
            <w:tcW w:w="1843" w:type="dxa"/>
            <w:noWrap/>
          </w:tcPr>
          <w:p w14:paraId="3ECA686D" w14:textId="77777777" w:rsidR="00CA72E3" w:rsidRDefault="00CA72E3" w:rsidP="00CA72E3">
            <w:pPr>
              <w:rPr>
                <w:rStyle w:val="FNTTabelleTextblau"/>
                <w:lang w:val="en-US"/>
              </w:rPr>
            </w:pPr>
          </w:p>
        </w:tc>
      </w:tr>
      <w:tr w:rsidR="00CA72E3" w14:paraId="29820D05" w14:textId="77777777" w:rsidTr="009574DF">
        <w:trPr>
          <w:trHeight w:val="276"/>
        </w:trPr>
        <w:tc>
          <w:tcPr>
            <w:tcW w:w="2552" w:type="dxa"/>
            <w:noWrap/>
          </w:tcPr>
          <w:p w14:paraId="6F8693A4" w14:textId="1186C93D" w:rsidR="00CA72E3" w:rsidRDefault="00CA72E3" w:rsidP="00CA72E3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Назначение машины</w:t>
            </w:r>
          </w:p>
        </w:tc>
        <w:tc>
          <w:tcPr>
            <w:tcW w:w="1843" w:type="dxa"/>
            <w:noWrap/>
          </w:tcPr>
          <w:p w14:paraId="18DAF9BC" w14:textId="7AE2EAF2" w:rsidR="00CA72E3" w:rsidRDefault="00CA72E3" w:rsidP="00CA72E3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Назначение</w:t>
            </w:r>
          </w:p>
        </w:tc>
        <w:tc>
          <w:tcPr>
            <w:tcW w:w="2126" w:type="dxa"/>
          </w:tcPr>
          <w:p w14:paraId="23AB5E37" w14:textId="6E5C4930" w:rsidR="00CA72E3" w:rsidRDefault="00CA72E3" w:rsidP="00CA72E3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C_SDI_PURPOSE</w:t>
            </w:r>
          </w:p>
        </w:tc>
        <w:tc>
          <w:tcPr>
            <w:tcW w:w="2551" w:type="dxa"/>
            <w:noWrap/>
          </w:tcPr>
          <w:p w14:paraId="004A3150" w14:textId="65709944" w:rsidR="00CA72E3" w:rsidRDefault="00CA72E3" w:rsidP="00CA72E3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-</w:t>
            </w:r>
          </w:p>
        </w:tc>
        <w:tc>
          <w:tcPr>
            <w:tcW w:w="1843" w:type="dxa"/>
            <w:noWrap/>
          </w:tcPr>
          <w:p w14:paraId="3952688F" w14:textId="77777777" w:rsidR="00CA72E3" w:rsidRDefault="00CA72E3" w:rsidP="00CA72E3">
            <w:pPr>
              <w:rPr>
                <w:rStyle w:val="FNTTabelleTextblau"/>
                <w:lang w:val="en-US"/>
              </w:rPr>
            </w:pPr>
          </w:p>
        </w:tc>
      </w:tr>
      <w:tr w:rsidR="00CA72E3" w:rsidRPr="00CA72E3" w14:paraId="1504DB0A" w14:textId="77777777" w:rsidTr="009574DF">
        <w:trPr>
          <w:trHeight w:val="276"/>
        </w:trPr>
        <w:tc>
          <w:tcPr>
            <w:tcW w:w="2552" w:type="dxa"/>
            <w:noWrap/>
          </w:tcPr>
          <w:p w14:paraId="7D3A3D39" w14:textId="231234F0" w:rsidR="00CA72E3" w:rsidRDefault="00CA72E3" w:rsidP="00CA72E3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Статус на момент опроса</w:t>
            </w:r>
          </w:p>
        </w:tc>
        <w:tc>
          <w:tcPr>
            <w:tcW w:w="1843" w:type="dxa"/>
            <w:noWrap/>
          </w:tcPr>
          <w:p w14:paraId="3E4BADB1" w14:textId="0C85AC7D" w:rsidR="00CA72E3" w:rsidRDefault="00CA72E3" w:rsidP="00CA72E3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Статус</w:t>
            </w:r>
          </w:p>
        </w:tc>
        <w:tc>
          <w:tcPr>
            <w:tcW w:w="2126" w:type="dxa"/>
          </w:tcPr>
          <w:p w14:paraId="78532E0C" w14:textId="05FBDF08" w:rsidR="00CA72E3" w:rsidRDefault="00CA72E3" w:rsidP="00CA72E3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</w:t>
            </w:r>
            <w:r w:rsidRPr="00C30B54">
              <w:rPr>
                <w:rStyle w:val="FNTTabelleTextblau"/>
              </w:rPr>
              <w:t>SDI_</w:t>
            </w:r>
            <w:r>
              <w:rPr>
                <w:rStyle w:val="FNTTabelleTextblau"/>
                <w:lang w:val="en-US"/>
              </w:rPr>
              <w:t>STATUS</w:t>
            </w:r>
          </w:p>
        </w:tc>
        <w:tc>
          <w:tcPr>
            <w:tcW w:w="2551" w:type="dxa"/>
            <w:noWrap/>
          </w:tcPr>
          <w:p w14:paraId="2A1A7EE4" w14:textId="7CF16F66" w:rsidR="00CA72E3" w:rsidRDefault="00CA72E3" w:rsidP="00CA72E3">
            <w:pPr>
              <w:rPr>
                <w:rStyle w:val="FNTTabelleTextblau"/>
                <w:lang w:val="en-US"/>
              </w:rPr>
            </w:pPr>
            <w:r w:rsidRPr="00534110">
              <w:rPr>
                <w:color w:val="000000"/>
                <w:sz w:val="20"/>
                <w:lang w:val="en-US"/>
              </w:rPr>
              <w:t>runtime.powerState</w:t>
            </w:r>
          </w:p>
        </w:tc>
        <w:tc>
          <w:tcPr>
            <w:tcW w:w="1843" w:type="dxa"/>
            <w:noWrap/>
          </w:tcPr>
          <w:p w14:paraId="5582C678" w14:textId="77777777" w:rsidR="00CA72E3" w:rsidRDefault="00CA72E3" w:rsidP="00CA72E3">
            <w:pPr>
              <w:rPr>
                <w:rStyle w:val="FNTTabelleTextblau"/>
                <w:lang w:val="en-US"/>
              </w:rPr>
            </w:pPr>
          </w:p>
        </w:tc>
      </w:tr>
      <w:tr w:rsidR="00B30D0C" w:rsidRPr="00CA72E3" w14:paraId="73FB84BB" w14:textId="77777777" w:rsidTr="009574DF">
        <w:trPr>
          <w:trHeight w:val="276"/>
        </w:trPr>
        <w:tc>
          <w:tcPr>
            <w:tcW w:w="2552" w:type="dxa"/>
            <w:noWrap/>
          </w:tcPr>
          <w:p w14:paraId="6261D68D" w14:textId="31544C11" w:rsidR="00B30D0C" w:rsidRDefault="00B30D0C" w:rsidP="00B30D0C">
            <w:pPr>
              <w:rPr>
                <w:rStyle w:val="FNTTabelleTextblau"/>
              </w:rPr>
            </w:pPr>
            <w:commentRangeStart w:id="17"/>
            <w:r>
              <w:rPr>
                <w:rStyle w:val="FNTTabelleTextblau"/>
              </w:rPr>
              <w:t>Флаг/поле «Разрешение на выключение»</w:t>
            </w:r>
            <w:commentRangeEnd w:id="17"/>
            <w:r>
              <w:rPr>
                <w:rStyle w:val="CommentReference"/>
              </w:rPr>
              <w:commentReference w:id="17"/>
            </w:r>
          </w:p>
        </w:tc>
        <w:tc>
          <w:tcPr>
            <w:tcW w:w="1843" w:type="dxa"/>
            <w:noWrap/>
          </w:tcPr>
          <w:p w14:paraId="5E70D0D0" w14:textId="09F6FD13" w:rsidR="00B30D0C" w:rsidRDefault="00B30D0C" w:rsidP="00B30D0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Не выключать</w:t>
            </w:r>
          </w:p>
        </w:tc>
        <w:tc>
          <w:tcPr>
            <w:tcW w:w="2126" w:type="dxa"/>
          </w:tcPr>
          <w:p w14:paraId="2907A37D" w14:textId="63576DA9" w:rsidR="00B30D0C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C_SDI_SHUTDOWN</w:t>
            </w:r>
          </w:p>
        </w:tc>
        <w:tc>
          <w:tcPr>
            <w:tcW w:w="2551" w:type="dxa"/>
            <w:noWrap/>
          </w:tcPr>
          <w:p w14:paraId="2517C9C7" w14:textId="0132B84D" w:rsidR="00B30D0C" w:rsidRPr="00534110" w:rsidRDefault="00B30D0C" w:rsidP="00B30D0C">
            <w:pPr>
              <w:rPr>
                <w:color w:val="000000"/>
                <w:lang w:val="en-US"/>
              </w:rPr>
            </w:pPr>
          </w:p>
        </w:tc>
        <w:tc>
          <w:tcPr>
            <w:tcW w:w="1843" w:type="dxa"/>
            <w:noWrap/>
          </w:tcPr>
          <w:p w14:paraId="1CA4A931" w14:textId="77777777" w:rsidR="00B30D0C" w:rsidRDefault="00B30D0C" w:rsidP="00B30D0C">
            <w:pPr>
              <w:rPr>
                <w:rStyle w:val="FNTTabelleTextblau"/>
                <w:lang w:val="en-US"/>
              </w:rPr>
            </w:pPr>
          </w:p>
        </w:tc>
      </w:tr>
      <w:tr w:rsidR="00B30D0C" w:rsidRPr="00CA72E3" w14:paraId="0747BEBE" w14:textId="77777777" w:rsidTr="009574DF">
        <w:trPr>
          <w:trHeight w:val="276"/>
        </w:trPr>
        <w:tc>
          <w:tcPr>
            <w:tcW w:w="2552" w:type="dxa"/>
            <w:noWrap/>
          </w:tcPr>
          <w:p w14:paraId="7653C241" w14:textId="51816957" w:rsidR="00B30D0C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Флаг/поле «новый сервер»</w:t>
            </w:r>
          </w:p>
        </w:tc>
        <w:tc>
          <w:tcPr>
            <w:tcW w:w="1843" w:type="dxa"/>
            <w:noWrap/>
          </w:tcPr>
          <w:p w14:paraId="06503D97" w14:textId="6CB31C4C" w:rsidR="00B30D0C" w:rsidRPr="00CA72E3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Новый сервер</w:t>
            </w:r>
          </w:p>
        </w:tc>
        <w:tc>
          <w:tcPr>
            <w:tcW w:w="2126" w:type="dxa"/>
          </w:tcPr>
          <w:p w14:paraId="4F5774A4" w14:textId="2E518CD1" w:rsidR="00B30D0C" w:rsidRDefault="00B30D0C" w:rsidP="00B30D0C">
            <w:pPr>
              <w:rPr>
                <w:rStyle w:val="FNTTabelleTextblau"/>
                <w:lang w:val="en-US"/>
              </w:rPr>
            </w:pPr>
            <w:r w:rsidRPr="00C30B54">
              <w:rPr>
                <w:rStyle w:val="FNTTabelleTextblau"/>
              </w:rPr>
              <w:t>C_SDI_NEW_SERVER</w:t>
            </w:r>
          </w:p>
        </w:tc>
        <w:tc>
          <w:tcPr>
            <w:tcW w:w="2551" w:type="dxa"/>
            <w:noWrap/>
          </w:tcPr>
          <w:p w14:paraId="6922868D" w14:textId="77777777" w:rsidR="00B30D0C" w:rsidRDefault="00B30D0C" w:rsidP="00B30D0C">
            <w:pPr>
              <w:rPr>
                <w:rStyle w:val="FNTTabelleTextblau"/>
                <w:lang w:val="en-US"/>
              </w:rPr>
            </w:pPr>
          </w:p>
        </w:tc>
        <w:tc>
          <w:tcPr>
            <w:tcW w:w="1843" w:type="dxa"/>
            <w:noWrap/>
          </w:tcPr>
          <w:p w14:paraId="6C90BA4B" w14:textId="77777777" w:rsidR="00B30D0C" w:rsidRDefault="00B30D0C" w:rsidP="00B30D0C">
            <w:pPr>
              <w:rPr>
                <w:rStyle w:val="FNTTabelleTextblau"/>
                <w:lang w:val="en-US"/>
              </w:rPr>
            </w:pPr>
          </w:p>
        </w:tc>
      </w:tr>
      <w:tr w:rsidR="00B30D0C" w:rsidRPr="00CA72E3" w14:paraId="59FA3328" w14:textId="77777777" w:rsidTr="009574DF">
        <w:trPr>
          <w:trHeight w:val="276"/>
        </w:trPr>
        <w:tc>
          <w:tcPr>
            <w:tcW w:w="2552" w:type="dxa"/>
            <w:noWrap/>
          </w:tcPr>
          <w:p w14:paraId="1BC4881D" w14:textId="1A744562" w:rsidR="00B30D0C" w:rsidRPr="00CA72E3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Флаг/поле «удаленный сервер»</w:t>
            </w:r>
          </w:p>
        </w:tc>
        <w:tc>
          <w:tcPr>
            <w:tcW w:w="1843" w:type="dxa"/>
            <w:noWrap/>
          </w:tcPr>
          <w:p w14:paraId="5DA689BD" w14:textId="799692DF" w:rsidR="00B30D0C" w:rsidRPr="00CA72E3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Удален</w:t>
            </w:r>
          </w:p>
        </w:tc>
        <w:tc>
          <w:tcPr>
            <w:tcW w:w="2126" w:type="dxa"/>
          </w:tcPr>
          <w:p w14:paraId="58FF0342" w14:textId="208D5FC9" w:rsidR="00B30D0C" w:rsidRDefault="00B30D0C" w:rsidP="00B30D0C">
            <w:pPr>
              <w:rPr>
                <w:rStyle w:val="FNTTabelleTextblau"/>
                <w:lang w:val="en-US"/>
              </w:rPr>
            </w:pPr>
            <w:r w:rsidRPr="00C30B54">
              <w:rPr>
                <w:rStyle w:val="FNTTabelleTextblau"/>
              </w:rPr>
              <w:t>C_SDI_DELETED</w:t>
            </w:r>
          </w:p>
        </w:tc>
        <w:tc>
          <w:tcPr>
            <w:tcW w:w="2551" w:type="dxa"/>
            <w:noWrap/>
          </w:tcPr>
          <w:p w14:paraId="4A2CCE85" w14:textId="77777777" w:rsidR="00B30D0C" w:rsidRDefault="00B30D0C" w:rsidP="00B30D0C">
            <w:pPr>
              <w:rPr>
                <w:rStyle w:val="FNTTabelleTextblau"/>
                <w:lang w:val="en-US"/>
              </w:rPr>
            </w:pPr>
          </w:p>
        </w:tc>
        <w:tc>
          <w:tcPr>
            <w:tcW w:w="1843" w:type="dxa"/>
            <w:noWrap/>
          </w:tcPr>
          <w:p w14:paraId="33FBB276" w14:textId="77777777" w:rsidR="00B30D0C" w:rsidRDefault="00B30D0C" w:rsidP="00B30D0C">
            <w:pPr>
              <w:rPr>
                <w:rStyle w:val="FNTTabelleTextblau"/>
                <w:lang w:val="en-US"/>
              </w:rPr>
            </w:pPr>
          </w:p>
        </w:tc>
      </w:tr>
      <w:tr w:rsidR="00B30D0C" w:rsidRPr="00CA72E3" w14:paraId="159E77F2" w14:textId="77777777" w:rsidTr="009574DF">
        <w:trPr>
          <w:trHeight w:val="276"/>
        </w:trPr>
        <w:tc>
          <w:tcPr>
            <w:tcW w:w="2552" w:type="dxa"/>
            <w:noWrap/>
          </w:tcPr>
          <w:p w14:paraId="07B7EA5D" w14:textId="7247D0BE" w:rsidR="00B30D0C" w:rsidRPr="00DD40B2" w:rsidRDefault="00B30D0C" w:rsidP="00B30D0C">
            <w:pPr>
              <w:rPr>
                <w:rStyle w:val="FNTTabelleTextblau"/>
                <w:highlight w:val="yellow"/>
              </w:rPr>
            </w:pPr>
            <w:r w:rsidRPr="00DD40B2">
              <w:rPr>
                <w:rStyle w:val="FNTTabelleTextblau"/>
                <w:highlight w:val="yellow"/>
              </w:rPr>
              <w:t>Флаг/поле «удаление подтверждено»</w:t>
            </w:r>
          </w:p>
        </w:tc>
        <w:tc>
          <w:tcPr>
            <w:tcW w:w="1843" w:type="dxa"/>
            <w:noWrap/>
          </w:tcPr>
          <w:p w14:paraId="35A699CC" w14:textId="4F0C67E0" w:rsidR="00B30D0C" w:rsidRPr="00DD40B2" w:rsidRDefault="00B30D0C" w:rsidP="00B30D0C">
            <w:pPr>
              <w:rPr>
                <w:rStyle w:val="FNTTabelleTextblau"/>
                <w:highlight w:val="yellow"/>
              </w:rPr>
            </w:pPr>
            <w:r w:rsidRPr="00DD40B2">
              <w:rPr>
                <w:rStyle w:val="FNTTabelleTextblau"/>
                <w:highlight w:val="yellow"/>
              </w:rPr>
              <w:t>Удаление подтверждено</w:t>
            </w:r>
          </w:p>
        </w:tc>
        <w:tc>
          <w:tcPr>
            <w:tcW w:w="2126" w:type="dxa"/>
          </w:tcPr>
          <w:p w14:paraId="536700CC" w14:textId="01A788C5" w:rsidR="00B30D0C" w:rsidRPr="00DD40B2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C_SDI_DEL_CONFIRMED</w:t>
            </w:r>
          </w:p>
        </w:tc>
        <w:tc>
          <w:tcPr>
            <w:tcW w:w="2551" w:type="dxa"/>
            <w:noWrap/>
          </w:tcPr>
          <w:p w14:paraId="31967C36" w14:textId="77777777" w:rsidR="00B30D0C" w:rsidRDefault="00B30D0C" w:rsidP="00B30D0C">
            <w:pPr>
              <w:rPr>
                <w:rStyle w:val="FNTTabelleTextblau"/>
                <w:lang w:val="en-US"/>
              </w:rPr>
            </w:pPr>
          </w:p>
        </w:tc>
        <w:tc>
          <w:tcPr>
            <w:tcW w:w="1843" w:type="dxa"/>
            <w:noWrap/>
          </w:tcPr>
          <w:p w14:paraId="7527DEE2" w14:textId="77777777" w:rsidR="00B30D0C" w:rsidRDefault="00B30D0C" w:rsidP="00B30D0C">
            <w:pPr>
              <w:rPr>
                <w:rStyle w:val="FNTTabelleTextblau"/>
                <w:lang w:val="en-US"/>
              </w:rPr>
            </w:pPr>
          </w:p>
        </w:tc>
      </w:tr>
      <w:tr w:rsidR="00B30D0C" w14:paraId="4848ECB0" w14:textId="77777777" w:rsidTr="009574DF">
        <w:trPr>
          <w:trHeight w:val="276"/>
        </w:trPr>
        <w:tc>
          <w:tcPr>
            <w:tcW w:w="2552" w:type="dxa"/>
            <w:noWrap/>
          </w:tcPr>
          <w:p w14:paraId="0CA1887E" w14:textId="5EE911AE" w:rsidR="00B30D0C" w:rsidRPr="0088744F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 xml:space="preserve">Кол-во </w:t>
            </w:r>
            <w:r>
              <w:rPr>
                <w:rStyle w:val="FNTTabelleTextblau"/>
                <w:lang w:val="en-US"/>
              </w:rPr>
              <w:t>CPU</w:t>
            </w:r>
          </w:p>
        </w:tc>
        <w:tc>
          <w:tcPr>
            <w:tcW w:w="1843" w:type="dxa"/>
            <w:noWrap/>
          </w:tcPr>
          <w:p w14:paraId="2BFDEE7D" w14:textId="52A08B8E" w:rsidR="00B30D0C" w:rsidRPr="00C30B54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CPU</w:t>
            </w:r>
          </w:p>
        </w:tc>
        <w:tc>
          <w:tcPr>
            <w:tcW w:w="2126" w:type="dxa"/>
          </w:tcPr>
          <w:p w14:paraId="5A61B2E1" w14:textId="02660B2B" w:rsidR="00B30D0C" w:rsidRPr="00C30B54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C_CPU</w:t>
            </w:r>
          </w:p>
        </w:tc>
        <w:tc>
          <w:tcPr>
            <w:tcW w:w="2551" w:type="dxa"/>
            <w:noWrap/>
          </w:tcPr>
          <w:p w14:paraId="47B30B66" w14:textId="22ABBF6E" w:rsidR="00B30D0C" w:rsidRPr="0088744F" w:rsidRDefault="00B30D0C" w:rsidP="00B30D0C">
            <w:pPr>
              <w:rPr>
                <w:rStyle w:val="FNTTabelleTextblau"/>
              </w:rPr>
            </w:pPr>
            <w:r w:rsidRPr="009574DF">
              <w:rPr>
                <w:rStyle w:val="FNTTabelleTextblau"/>
              </w:rPr>
              <w:t>config.hardware.numCPU</w:t>
            </w:r>
          </w:p>
        </w:tc>
        <w:tc>
          <w:tcPr>
            <w:tcW w:w="1843" w:type="dxa"/>
            <w:noWrap/>
          </w:tcPr>
          <w:p w14:paraId="3AC927AA" w14:textId="4EA08628" w:rsidR="00B30D0C" w:rsidRPr="008067A2" w:rsidRDefault="00B30D0C" w:rsidP="00B30D0C">
            <w:pPr>
              <w:rPr>
                <w:rStyle w:val="FNTTabelleTextblau"/>
              </w:rPr>
            </w:pPr>
          </w:p>
        </w:tc>
      </w:tr>
      <w:tr w:rsidR="00B30D0C" w14:paraId="769A4079" w14:textId="77777777" w:rsidTr="009574DF">
        <w:trPr>
          <w:trHeight w:val="276"/>
        </w:trPr>
        <w:tc>
          <w:tcPr>
            <w:tcW w:w="2552" w:type="dxa"/>
            <w:noWrap/>
          </w:tcPr>
          <w:p w14:paraId="30ACE512" w14:textId="612C2710" w:rsidR="00B30D0C" w:rsidRPr="0088744F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 xml:space="preserve">Кол-во </w:t>
            </w:r>
            <w:r>
              <w:rPr>
                <w:rStyle w:val="FNTTabelleTextblau"/>
                <w:lang w:val="en-US"/>
              </w:rPr>
              <w:t>RAM</w:t>
            </w:r>
          </w:p>
        </w:tc>
        <w:tc>
          <w:tcPr>
            <w:tcW w:w="1843" w:type="dxa"/>
            <w:noWrap/>
          </w:tcPr>
          <w:p w14:paraId="73DCA1CD" w14:textId="07848071" w:rsidR="00B30D0C" w:rsidRPr="00046FEE" w:rsidRDefault="00B30D0C" w:rsidP="00B30D0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 xml:space="preserve">RAM </w:t>
            </w:r>
            <w:r>
              <w:rPr>
                <w:rStyle w:val="FNTTabelleTextblau"/>
              </w:rPr>
              <w:t>в Мб</w:t>
            </w:r>
          </w:p>
        </w:tc>
        <w:tc>
          <w:tcPr>
            <w:tcW w:w="2126" w:type="dxa"/>
          </w:tcPr>
          <w:p w14:paraId="4D3EC592" w14:textId="0FC4FEAC" w:rsidR="00B30D0C" w:rsidRPr="00C30B54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C_RAM</w:t>
            </w:r>
          </w:p>
        </w:tc>
        <w:tc>
          <w:tcPr>
            <w:tcW w:w="2551" w:type="dxa"/>
            <w:noWrap/>
          </w:tcPr>
          <w:p w14:paraId="72383380" w14:textId="57EE34A3" w:rsidR="00B30D0C" w:rsidRPr="0088744F" w:rsidRDefault="00B30D0C" w:rsidP="00B30D0C">
            <w:pPr>
              <w:rPr>
                <w:rStyle w:val="FNTTabelleTextblau"/>
              </w:rPr>
            </w:pPr>
            <w:r w:rsidRPr="009574DF">
              <w:rPr>
                <w:rStyle w:val="FNTTabelleTextblau"/>
              </w:rPr>
              <w:t>config.hardware.memoryMB</w:t>
            </w:r>
          </w:p>
        </w:tc>
        <w:tc>
          <w:tcPr>
            <w:tcW w:w="1843" w:type="dxa"/>
            <w:noWrap/>
          </w:tcPr>
          <w:p w14:paraId="711CA36B" w14:textId="7F478026" w:rsidR="00B30D0C" w:rsidRPr="008067A2" w:rsidRDefault="00B30D0C" w:rsidP="00B30D0C">
            <w:pPr>
              <w:rPr>
                <w:rStyle w:val="FNTTabelleTextblau"/>
              </w:rPr>
            </w:pPr>
          </w:p>
        </w:tc>
      </w:tr>
      <w:tr w:rsidR="00B30D0C" w14:paraId="4E505A3E" w14:textId="77777777" w:rsidTr="009574DF">
        <w:trPr>
          <w:trHeight w:val="276"/>
        </w:trPr>
        <w:tc>
          <w:tcPr>
            <w:tcW w:w="2552" w:type="dxa"/>
            <w:noWrap/>
          </w:tcPr>
          <w:p w14:paraId="4BE7BD2D" w14:textId="006EEBEA" w:rsidR="00B30D0C" w:rsidRPr="0088744F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 xml:space="preserve">Размер </w:t>
            </w:r>
            <w:r>
              <w:rPr>
                <w:rStyle w:val="FNTTabelleTextblau"/>
                <w:lang w:val="en-US"/>
              </w:rPr>
              <w:t xml:space="preserve">HDD </w:t>
            </w:r>
            <w:r>
              <w:rPr>
                <w:rStyle w:val="FNTTabelleTextblau"/>
              </w:rPr>
              <w:t>общий</w:t>
            </w:r>
          </w:p>
        </w:tc>
        <w:tc>
          <w:tcPr>
            <w:tcW w:w="1843" w:type="dxa"/>
            <w:noWrap/>
          </w:tcPr>
          <w:p w14:paraId="14513C8B" w14:textId="3A5D27AE" w:rsidR="00B30D0C" w:rsidRPr="00046FEE" w:rsidRDefault="00B30D0C" w:rsidP="00B30D0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Полная емкость, ГБ</w:t>
            </w:r>
          </w:p>
        </w:tc>
        <w:tc>
          <w:tcPr>
            <w:tcW w:w="2126" w:type="dxa"/>
          </w:tcPr>
          <w:p w14:paraId="1766C54F" w14:textId="22C8167B" w:rsidR="00B30D0C" w:rsidRPr="00046FEE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</w:t>
            </w:r>
            <w:r w:rsidRPr="00C30B54">
              <w:rPr>
                <w:rStyle w:val="FNTTabelleTextblau"/>
              </w:rPr>
              <w:t>SDI_</w:t>
            </w:r>
            <w:r>
              <w:rPr>
                <w:rStyle w:val="FNTTabelleTextblau"/>
                <w:lang w:val="en-US"/>
              </w:rPr>
              <w:t>HDD_TOTAL</w:t>
            </w:r>
          </w:p>
        </w:tc>
        <w:tc>
          <w:tcPr>
            <w:tcW w:w="2551" w:type="dxa"/>
            <w:noWrap/>
          </w:tcPr>
          <w:p w14:paraId="0B8C6822" w14:textId="3F27D33C" w:rsidR="00B30D0C" w:rsidRPr="00046FEE" w:rsidRDefault="00B30D0C" w:rsidP="00B30D0C">
            <w:pPr>
              <w:rPr>
                <w:rStyle w:val="FNTTabelleTextblau"/>
                <w:lang w:val="en-US"/>
              </w:rPr>
            </w:pPr>
          </w:p>
        </w:tc>
        <w:tc>
          <w:tcPr>
            <w:tcW w:w="1843" w:type="dxa"/>
            <w:noWrap/>
          </w:tcPr>
          <w:p w14:paraId="24838658" w14:textId="750C26EA" w:rsidR="00B30D0C" w:rsidRPr="009574DF" w:rsidRDefault="00B30D0C" w:rsidP="00B30D0C">
            <w:pPr>
              <w:rPr>
                <w:rStyle w:val="FNTTabelleTextblau"/>
              </w:rPr>
            </w:pPr>
          </w:p>
        </w:tc>
      </w:tr>
      <w:tr w:rsidR="00B30D0C" w14:paraId="245EE9E1" w14:textId="77777777" w:rsidTr="009574DF">
        <w:trPr>
          <w:trHeight w:val="276"/>
        </w:trPr>
        <w:tc>
          <w:tcPr>
            <w:tcW w:w="2552" w:type="dxa"/>
            <w:noWrap/>
          </w:tcPr>
          <w:p w14:paraId="49B08117" w14:textId="71132A92" w:rsidR="00B30D0C" w:rsidRPr="0088744F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lastRenderedPageBreak/>
              <w:t xml:space="preserve">Размер </w:t>
            </w:r>
            <w:r>
              <w:rPr>
                <w:rStyle w:val="FNTTabelleTextblau"/>
                <w:lang w:val="en-US"/>
              </w:rPr>
              <w:t xml:space="preserve">HDD </w:t>
            </w:r>
            <w:r>
              <w:rPr>
                <w:rStyle w:val="FNTTabelleTextblau"/>
              </w:rPr>
              <w:t>занято</w:t>
            </w:r>
          </w:p>
        </w:tc>
        <w:tc>
          <w:tcPr>
            <w:tcW w:w="1843" w:type="dxa"/>
            <w:noWrap/>
          </w:tcPr>
          <w:p w14:paraId="135527D9" w14:textId="07552498" w:rsidR="00B30D0C" w:rsidRPr="00046FEE" w:rsidRDefault="00B30D0C" w:rsidP="00B30D0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Занятая емкость, ГБ</w:t>
            </w:r>
          </w:p>
        </w:tc>
        <w:tc>
          <w:tcPr>
            <w:tcW w:w="2126" w:type="dxa"/>
          </w:tcPr>
          <w:p w14:paraId="44E6772A" w14:textId="686990F1" w:rsidR="00B30D0C" w:rsidRPr="00046FEE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</w:t>
            </w:r>
            <w:r w:rsidRPr="00C30B54">
              <w:rPr>
                <w:rStyle w:val="FNTTabelleTextblau"/>
              </w:rPr>
              <w:t xml:space="preserve"> SDI_</w:t>
            </w:r>
            <w:r>
              <w:rPr>
                <w:rStyle w:val="FNTTabelleTextblau"/>
                <w:lang w:val="en-US"/>
              </w:rPr>
              <w:t>HDD_USED</w:t>
            </w:r>
          </w:p>
        </w:tc>
        <w:tc>
          <w:tcPr>
            <w:tcW w:w="2551" w:type="dxa"/>
            <w:noWrap/>
          </w:tcPr>
          <w:p w14:paraId="58765D19" w14:textId="77777777" w:rsidR="00B30D0C" w:rsidRPr="00046FEE" w:rsidRDefault="00B30D0C" w:rsidP="00B30D0C">
            <w:pPr>
              <w:rPr>
                <w:rStyle w:val="FNTTabelleTextblau"/>
                <w:lang w:val="en-US"/>
              </w:rPr>
            </w:pPr>
          </w:p>
        </w:tc>
        <w:tc>
          <w:tcPr>
            <w:tcW w:w="1843" w:type="dxa"/>
            <w:noWrap/>
          </w:tcPr>
          <w:p w14:paraId="4FDE75ED" w14:textId="77777777" w:rsidR="00B30D0C" w:rsidRPr="009574DF" w:rsidRDefault="00B30D0C" w:rsidP="00B30D0C">
            <w:pPr>
              <w:rPr>
                <w:rStyle w:val="FNTTabelleTextblau"/>
              </w:rPr>
            </w:pPr>
          </w:p>
        </w:tc>
      </w:tr>
      <w:tr w:rsidR="00B30D0C" w14:paraId="0AF4426D" w14:textId="77777777" w:rsidTr="009574DF">
        <w:trPr>
          <w:trHeight w:val="276"/>
        </w:trPr>
        <w:tc>
          <w:tcPr>
            <w:tcW w:w="2552" w:type="dxa"/>
            <w:noWrap/>
          </w:tcPr>
          <w:p w14:paraId="7BA2DC5A" w14:textId="72596B51" w:rsidR="00B30D0C" w:rsidRPr="0088744F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Community name</w:t>
            </w:r>
          </w:p>
        </w:tc>
        <w:tc>
          <w:tcPr>
            <w:tcW w:w="1843" w:type="dxa"/>
            <w:noWrap/>
          </w:tcPr>
          <w:p w14:paraId="31EC751D" w14:textId="04265E98" w:rsidR="00B30D0C" w:rsidRPr="00046FEE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Community string</w:t>
            </w:r>
          </w:p>
        </w:tc>
        <w:tc>
          <w:tcPr>
            <w:tcW w:w="2126" w:type="dxa"/>
          </w:tcPr>
          <w:p w14:paraId="53FCC39A" w14:textId="6EBA8A5D" w:rsidR="00B30D0C" w:rsidRPr="0088744F" w:rsidRDefault="00B30D0C" w:rsidP="00B30D0C">
            <w:pPr>
              <w:rPr>
                <w:rStyle w:val="FNTTabelleTextblau"/>
              </w:rPr>
            </w:pPr>
            <w:r w:rsidRPr="00C30B54">
              <w:rPr>
                <w:rStyle w:val="FNTTabelleTextblau"/>
              </w:rPr>
              <w:t>C_COMMUNITY_NAME</w:t>
            </w:r>
          </w:p>
        </w:tc>
        <w:tc>
          <w:tcPr>
            <w:tcW w:w="2551" w:type="dxa"/>
            <w:noWrap/>
          </w:tcPr>
          <w:p w14:paraId="57559C4C" w14:textId="5CAC2B0F" w:rsidR="00B30D0C" w:rsidRPr="0088744F" w:rsidRDefault="00B30D0C" w:rsidP="00B30D0C">
            <w:pPr>
              <w:rPr>
                <w:rStyle w:val="FNTTabelleTextblau"/>
              </w:rPr>
            </w:pPr>
          </w:p>
        </w:tc>
        <w:tc>
          <w:tcPr>
            <w:tcW w:w="1843" w:type="dxa"/>
            <w:noWrap/>
          </w:tcPr>
          <w:p w14:paraId="0A59E362" w14:textId="6E3DDB9C" w:rsidR="00B30D0C" w:rsidRPr="008067A2" w:rsidRDefault="00B30D0C" w:rsidP="00B30D0C">
            <w:pPr>
              <w:rPr>
                <w:rStyle w:val="FNTTabelleTextblau"/>
              </w:rPr>
            </w:pPr>
          </w:p>
        </w:tc>
      </w:tr>
      <w:tr w:rsidR="00B30D0C" w14:paraId="3ABFF006" w14:textId="77777777" w:rsidTr="009574DF">
        <w:trPr>
          <w:trHeight w:val="276"/>
        </w:trPr>
        <w:tc>
          <w:tcPr>
            <w:tcW w:w="2552" w:type="dxa"/>
            <w:noWrap/>
          </w:tcPr>
          <w:p w14:paraId="4CD58D7F" w14:textId="00CCB1C3" w:rsidR="00B30D0C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Management interface</w:t>
            </w:r>
          </w:p>
        </w:tc>
        <w:tc>
          <w:tcPr>
            <w:tcW w:w="1843" w:type="dxa"/>
            <w:noWrap/>
          </w:tcPr>
          <w:p w14:paraId="37A23128" w14:textId="759C7D17" w:rsidR="00B30D0C" w:rsidRPr="00046FEE" w:rsidRDefault="00B30D0C" w:rsidP="00B30D0C">
            <w:pPr>
              <w:rPr>
                <w:rStyle w:val="FNTTabelleTextblau"/>
              </w:rPr>
            </w:pPr>
            <w:r w:rsidRPr="00B30D0C">
              <w:rPr>
                <w:rStyle w:val="FNTTabelleTextblau"/>
                <w:highlight w:val="yellow"/>
                <w:lang w:val="en-US"/>
              </w:rPr>
              <w:t xml:space="preserve">IP </w:t>
            </w:r>
            <w:r w:rsidRPr="00B30D0C">
              <w:rPr>
                <w:rStyle w:val="FNTTabelleTextblau"/>
                <w:highlight w:val="yellow"/>
              </w:rPr>
              <w:t>управления</w:t>
            </w:r>
          </w:p>
        </w:tc>
        <w:tc>
          <w:tcPr>
            <w:tcW w:w="2126" w:type="dxa"/>
          </w:tcPr>
          <w:p w14:paraId="64449436" w14:textId="7C56BA89" w:rsidR="00B30D0C" w:rsidRPr="0088744F" w:rsidRDefault="00B30D0C" w:rsidP="00B30D0C">
            <w:pPr>
              <w:rPr>
                <w:rStyle w:val="FNTTabelleTextblau"/>
              </w:rPr>
            </w:pPr>
            <w:r w:rsidRPr="00C30B54">
              <w:rPr>
                <w:rStyle w:val="FNTTabelleTextblau"/>
              </w:rPr>
              <w:t>C_MANAGEMENT_INTERFACE</w:t>
            </w:r>
          </w:p>
        </w:tc>
        <w:tc>
          <w:tcPr>
            <w:tcW w:w="2551" w:type="dxa"/>
            <w:noWrap/>
          </w:tcPr>
          <w:p w14:paraId="35F6BCCD" w14:textId="77777777" w:rsidR="00B30D0C" w:rsidRPr="0088744F" w:rsidRDefault="00B30D0C" w:rsidP="00B30D0C">
            <w:pPr>
              <w:rPr>
                <w:rStyle w:val="FNTTabelleTextblau"/>
              </w:rPr>
            </w:pPr>
          </w:p>
        </w:tc>
        <w:tc>
          <w:tcPr>
            <w:tcW w:w="1843" w:type="dxa"/>
            <w:noWrap/>
          </w:tcPr>
          <w:p w14:paraId="55B5CE80" w14:textId="561EF292" w:rsidR="00B30D0C" w:rsidRPr="008067A2" w:rsidRDefault="00B30D0C" w:rsidP="00B30D0C">
            <w:pPr>
              <w:rPr>
                <w:rStyle w:val="FNTTabelleTextblau"/>
              </w:rPr>
            </w:pPr>
          </w:p>
        </w:tc>
      </w:tr>
      <w:tr w:rsidR="00B30D0C" w14:paraId="1ED6E366" w14:textId="77777777" w:rsidTr="009574DF">
        <w:trPr>
          <w:trHeight w:val="276"/>
        </w:trPr>
        <w:tc>
          <w:tcPr>
            <w:tcW w:w="2552" w:type="dxa"/>
            <w:noWrap/>
          </w:tcPr>
          <w:p w14:paraId="7067E2C1" w14:textId="0DF1C1FD" w:rsidR="00B30D0C" w:rsidRPr="0088744F" w:rsidRDefault="00B30D0C" w:rsidP="00B30D0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Флаг/поле «на мониторинге </w:t>
            </w:r>
            <w:r>
              <w:rPr>
                <w:rStyle w:val="FNTTabelleTextblau"/>
                <w:lang w:val="en-US"/>
              </w:rPr>
              <w:t>ICMP</w:t>
            </w:r>
            <w:r>
              <w:rPr>
                <w:rStyle w:val="FNTTabelleTextblau"/>
              </w:rPr>
              <w:t>»</w:t>
            </w:r>
          </w:p>
        </w:tc>
        <w:tc>
          <w:tcPr>
            <w:tcW w:w="1843" w:type="dxa"/>
            <w:noWrap/>
          </w:tcPr>
          <w:p w14:paraId="5C72F861" w14:textId="0EABB00D" w:rsidR="00B30D0C" w:rsidRDefault="00B30D0C" w:rsidP="00B30D0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На мониторинге </w:t>
            </w:r>
            <w:r>
              <w:rPr>
                <w:rStyle w:val="FNTTabelleTextblau"/>
                <w:lang w:val="en-US"/>
              </w:rPr>
              <w:t>ICMP</w:t>
            </w:r>
          </w:p>
        </w:tc>
        <w:tc>
          <w:tcPr>
            <w:tcW w:w="2126" w:type="dxa"/>
          </w:tcPr>
          <w:p w14:paraId="41AF7B3A" w14:textId="6B8D8B7B" w:rsidR="00B30D0C" w:rsidRPr="0088744F" w:rsidRDefault="00B30D0C" w:rsidP="00B30D0C">
            <w:pPr>
              <w:rPr>
                <w:rStyle w:val="FNTTabelleTextblau"/>
              </w:rPr>
            </w:pPr>
            <w:r w:rsidRPr="00C30B54">
              <w:rPr>
                <w:rStyle w:val="FNTTabelleTextblau"/>
              </w:rPr>
              <w:t>C_SDI_MONITORING</w:t>
            </w:r>
          </w:p>
        </w:tc>
        <w:tc>
          <w:tcPr>
            <w:tcW w:w="2551" w:type="dxa"/>
            <w:noWrap/>
          </w:tcPr>
          <w:p w14:paraId="04173FAF" w14:textId="77777777" w:rsidR="00B30D0C" w:rsidRPr="0088744F" w:rsidRDefault="00B30D0C" w:rsidP="00B30D0C">
            <w:pPr>
              <w:rPr>
                <w:rStyle w:val="FNTTabelleTextblau"/>
              </w:rPr>
            </w:pPr>
          </w:p>
        </w:tc>
        <w:tc>
          <w:tcPr>
            <w:tcW w:w="1843" w:type="dxa"/>
            <w:noWrap/>
          </w:tcPr>
          <w:p w14:paraId="0AF2C75D" w14:textId="7C4CB176" w:rsidR="00B30D0C" w:rsidRPr="008067A2" w:rsidRDefault="00B30D0C" w:rsidP="00B30D0C">
            <w:pPr>
              <w:rPr>
                <w:rStyle w:val="FNTTabelleTextblau"/>
              </w:rPr>
            </w:pPr>
          </w:p>
        </w:tc>
      </w:tr>
      <w:tr w:rsidR="00B30D0C" w14:paraId="4674F1DB" w14:textId="77777777" w:rsidTr="009574DF">
        <w:trPr>
          <w:trHeight w:val="276"/>
        </w:trPr>
        <w:tc>
          <w:tcPr>
            <w:tcW w:w="2552" w:type="dxa"/>
            <w:noWrap/>
          </w:tcPr>
          <w:p w14:paraId="34DE84C4" w14:textId="302CE6B2" w:rsidR="00B30D0C" w:rsidRPr="0088744F" w:rsidRDefault="00B30D0C" w:rsidP="00B30D0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Флаг/поле «на мониторинге </w:t>
            </w:r>
            <w:r>
              <w:rPr>
                <w:rStyle w:val="FNTTabelleTextblau"/>
                <w:lang w:val="en-US"/>
              </w:rPr>
              <w:t>SNMP</w:t>
            </w:r>
            <w:r>
              <w:rPr>
                <w:rStyle w:val="FNTTabelleTextblau"/>
              </w:rPr>
              <w:t>»</w:t>
            </w:r>
          </w:p>
        </w:tc>
        <w:tc>
          <w:tcPr>
            <w:tcW w:w="1843" w:type="dxa"/>
            <w:noWrap/>
          </w:tcPr>
          <w:p w14:paraId="57981C55" w14:textId="459AFBA0" w:rsidR="00B30D0C" w:rsidRPr="00046FEE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 xml:space="preserve">На мониторинге </w:t>
            </w:r>
            <w:r>
              <w:rPr>
                <w:rStyle w:val="FNTTabelleTextblau"/>
                <w:lang w:val="en-US"/>
              </w:rPr>
              <w:t>SNMP</w:t>
            </w:r>
          </w:p>
        </w:tc>
        <w:tc>
          <w:tcPr>
            <w:tcW w:w="2126" w:type="dxa"/>
          </w:tcPr>
          <w:p w14:paraId="0183CD83" w14:textId="65B41578" w:rsidR="00B30D0C" w:rsidRPr="0088744F" w:rsidRDefault="00B30D0C" w:rsidP="00B30D0C">
            <w:pPr>
              <w:rPr>
                <w:rStyle w:val="FNTTabelleTextblau"/>
              </w:rPr>
            </w:pPr>
            <w:r w:rsidRPr="00C30B54">
              <w:rPr>
                <w:rStyle w:val="FNTTabelleTextblau"/>
              </w:rPr>
              <w:t>C_SDI_MONITORING</w:t>
            </w:r>
            <w:r>
              <w:rPr>
                <w:rStyle w:val="FNTTabelleTextblau"/>
                <w:lang w:val="en-US"/>
              </w:rPr>
              <w:t>_SNMP</w:t>
            </w:r>
          </w:p>
        </w:tc>
        <w:tc>
          <w:tcPr>
            <w:tcW w:w="2551" w:type="dxa"/>
            <w:noWrap/>
          </w:tcPr>
          <w:p w14:paraId="386FCBE5" w14:textId="77777777" w:rsidR="00B30D0C" w:rsidRPr="0088744F" w:rsidRDefault="00B30D0C" w:rsidP="00B30D0C">
            <w:pPr>
              <w:rPr>
                <w:rStyle w:val="FNTTabelleTextblau"/>
              </w:rPr>
            </w:pPr>
          </w:p>
        </w:tc>
        <w:tc>
          <w:tcPr>
            <w:tcW w:w="1843" w:type="dxa"/>
            <w:noWrap/>
          </w:tcPr>
          <w:p w14:paraId="33EDD79A" w14:textId="254107AF" w:rsidR="00B30D0C" w:rsidRPr="008067A2" w:rsidRDefault="00B30D0C" w:rsidP="00B30D0C">
            <w:pPr>
              <w:rPr>
                <w:rStyle w:val="FNTTabelleTextblau"/>
              </w:rPr>
            </w:pPr>
          </w:p>
        </w:tc>
      </w:tr>
      <w:tr w:rsidR="00B30D0C" w14:paraId="70247DDC" w14:textId="77777777" w:rsidTr="009574DF">
        <w:trPr>
          <w:trHeight w:val="276"/>
        </w:trPr>
        <w:tc>
          <w:tcPr>
            <w:tcW w:w="2552" w:type="dxa"/>
            <w:noWrap/>
          </w:tcPr>
          <w:p w14:paraId="1C033A6E" w14:textId="43D1C6FC" w:rsidR="00B30D0C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Флаг «Требуется бэкап»</w:t>
            </w:r>
          </w:p>
        </w:tc>
        <w:tc>
          <w:tcPr>
            <w:tcW w:w="1843" w:type="dxa"/>
            <w:noWrap/>
          </w:tcPr>
          <w:p w14:paraId="42E5402A" w14:textId="61CB83BE" w:rsidR="00B30D0C" w:rsidRPr="00046FEE" w:rsidRDefault="00B30D0C" w:rsidP="00B30D0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Требуется бэкап</w:t>
            </w:r>
          </w:p>
        </w:tc>
        <w:tc>
          <w:tcPr>
            <w:tcW w:w="2126" w:type="dxa"/>
          </w:tcPr>
          <w:p w14:paraId="6FDB598E" w14:textId="5789F3D4" w:rsidR="00B30D0C" w:rsidRPr="0088744F" w:rsidRDefault="00B30D0C" w:rsidP="00B30D0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C_SDI_BACKUP_NEEDED</w:t>
            </w:r>
          </w:p>
        </w:tc>
        <w:tc>
          <w:tcPr>
            <w:tcW w:w="2551" w:type="dxa"/>
            <w:noWrap/>
          </w:tcPr>
          <w:p w14:paraId="4D0795AB" w14:textId="77777777" w:rsidR="00B30D0C" w:rsidRPr="0088744F" w:rsidRDefault="00B30D0C" w:rsidP="00B30D0C">
            <w:pPr>
              <w:rPr>
                <w:rStyle w:val="FNTTabelleTextblau"/>
              </w:rPr>
            </w:pPr>
          </w:p>
        </w:tc>
        <w:tc>
          <w:tcPr>
            <w:tcW w:w="1843" w:type="dxa"/>
            <w:noWrap/>
          </w:tcPr>
          <w:p w14:paraId="3705AF57" w14:textId="40099DCD" w:rsidR="00B30D0C" w:rsidRPr="008067A2" w:rsidRDefault="00B30D0C" w:rsidP="00B30D0C">
            <w:pPr>
              <w:rPr>
                <w:rStyle w:val="FNTTabelleTextblau"/>
              </w:rPr>
            </w:pPr>
          </w:p>
        </w:tc>
      </w:tr>
      <w:tr w:rsidR="00B30D0C" w14:paraId="1B2FE4C0" w14:textId="77777777" w:rsidTr="009574DF">
        <w:trPr>
          <w:trHeight w:val="276"/>
        </w:trPr>
        <w:tc>
          <w:tcPr>
            <w:tcW w:w="2552" w:type="dxa"/>
            <w:noWrap/>
          </w:tcPr>
          <w:p w14:paraId="630C0A3C" w14:textId="625BE3C1" w:rsidR="00B30D0C" w:rsidRPr="0088744F" w:rsidRDefault="00B30D0C" w:rsidP="00B30D0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Последний бэкап</w:t>
            </w:r>
          </w:p>
        </w:tc>
        <w:tc>
          <w:tcPr>
            <w:tcW w:w="1843" w:type="dxa"/>
            <w:noWrap/>
          </w:tcPr>
          <w:p w14:paraId="5FF17D15" w14:textId="7A3D57D9" w:rsidR="00B30D0C" w:rsidRPr="00046FEE" w:rsidRDefault="00B30D0C" w:rsidP="00B30D0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Последний бэкап</w:t>
            </w:r>
          </w:p>
        </w:tc>
        <w:tc>
          <w:tcPr>
            <w:tcW w:w="2126" w:type="dxa"/>
          </w:tcPr>
          <w:p w14:paraId="4E586DF0" w14:textId="1E601FE3" w:rsidR="00B30D0C" w:rsidRPr="00C30B54" w:rsidRDefault="00B30D0C" w:rsidP="00B30D0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C_SDI_LAST_BACKUP</w:t>
            </w:r>
          </w:p>
        </w:tc>
        <w:tc>
          <w:tcPr>
            <w:tcW w:w="2551" w:type="dxa"/>
            <w:noWrap/>
          </w:tcPr>
          <w:p w14:paraId="317E6BD3" w14:textId="1BC1385E" w:rsidR="00B30D0C" w:rsidRPr="0088744F" w:rsidRDefault="00B30D0C" w:rsidP="00B30D0C">
            <w:pPr>
              <w:rPr>
                <w:rStyle w:val="FNTTabelleTextbla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config.annotation</w:t>
            </w:r>
          </w:p>
        </w:tc>
        <w:tc>
          <w:tcPr>
            <w:tcW w:w="1843" w:type="dxa"/>
            <w:noWrap/>
          </w:tcPr>
          <w:p w14:paraId="59FB5D1C" w14:textId="75085DFD" w:rsidR="00B30D0C" w:rsidRPr="008067A2" w:rsidRDefault="00B30D0C" w:rsidP="00B30D0C">
            <w:pPr>
              <w:rPr>
                <w:rStyle w:val="FNTTabelleTextblau"/>
              </w:rPr>
            </w:pPr>
          </w:p>
        </w:tc>
      </w:tr>
      <w:tr w:rsidR="00B30D0C" w14:paraId="57E1A926" w14:textId="77777777" w:rsidTr="009574DF">
        <w:trPr>
          <w:trHeight w:val="276"/>
        </w:trPr>
        <w:tc>
          <w:tcPr>
            <w:tcW w:w="2552" w:type="dxa"/>
            <w:noWrap/>
          </w:tcPr>
          <w:p w14:paraId="6DD6C56E" w14:textId="2A45DAE4" w:rsidR="00B30D0C" w:rsidRPr="009A187A" w:rsidRDefault="00B30D0C" w:rsidP="00B30D0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-</w:t>
            </w:r>
          </w:p>
        </w:tc>
        <w:tc>
          <w:tcPr>
            <w:tcW w:w="1843" w:type="dxa"/>
            <w:noWrap/>
          </w:tcPr>
          <w:p w14:paraId="6361012C" w14:textId="2803A5B1" w:rsidR="00B30D0C" w:rsidRDefault="00B30D0C" w:rsidP="00B30D0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Источник данных</w:t>
            </w:r>
          </w:p>
        </w:tc>
        <w:tc>
          <w:tcPr>
            <w:tcW w:w="2126" w:type="dxa"/>
          </w:tcPr>
          <w:p w14:paraId="1B76EAB3" w14:textId="1BFB0410" w:rsidR="00B30D0C" w:rsidRPr="009A187A" w:rsidRDefault="00B30D0C" w:rsidP="00B30D0C">
            <w:pPr>
              <w:rPr>
                <w:rStyle w:val="FNTTabelleTextblau"/>
                <w:lang w:val="en-US"/>
              </w:rPr>
            </w:pPr>
            <w:r w:rsidRPr="007F7E63">
              <w:rPr>
                <w:rStyle w:val="FNTTabelleTextblau"/>
                <w:lang w:val="en-US"/>
              </w:rPr>
              <w:t>DATASOURCE</w:t>
            </w:r>
          </w:p>
        </w:tc>
        <w:tc>
          <w:tcPr>
            <w:tcW w:w="2551" w:type="dxa"/>
            <w:noWrap/>
          </w:tcPr>
          <w:p w14:paraId="3C169637" w14:textId="77777777" w:rsidR="00B30D0C" w:rsidRDefault="00B30D0C" w:rsidP="00B30D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noWrap/>
          </w:tcPr>
          <w:p w14:paraId="498D96DE" w14:textId="77777777" w:rsidR="00B30D0C" w:rsidRPr="008067A2" w:rsidRDefault="00B30D0C" w:rsidP="00B30D0C">
            <w:pPr>
              <w:rPr>
                <w:rStyle w:val="FNTTabelleTextblau"/>
              </w:rPr>
            </w:pPr>
          </w:p>
        </w:tc>
      </w:tr>
    </w:tbl>
    <w:p w14:paraId="11ABB86E" w14:textId="77777777" w:rsidR="0054785C" w:rsidRPr="0054785C" w:rsidRDefault="0054785C" w:rsidP="00F75BF5"/>
    <w:p w14:paraId="2B164B8D" w14:textId="77777777" w:rsidR="0054785C" w:rsidRDefault="0054785C" w:rsidP="00F75BF5"/>
    <w:p w14:paraId="45F59284" w14:textId="50F109FA" w:rsidR="00F75BF5" w:rsidRPr="00451572" w:rsidRDefault="00F75BF5" w:rsidP="00F75BF5">
      <w:pPr>
        <w:pStyle w:val="Caption"/>
      </w:pPr>
      <w:r>
        <w:t>Таблица</w:t>
      </w:r>
      <w:r w:rsidR="0024134A">
        <w:t xml:space="preserve"> </w:t>
      </w:r>
      <w:r w:rsidR="0054785C">
        <w:fldChar w:fldCharType="begin"/>
      </w:r>
      <w:r w:rsidR="0054785C">
        <w:instrText xml:space="preserve"> REF _Ref26447484 \r \h </w:instrText>
      </w:r>
      <w:r w:rsidR="0054785C">
        <w:fldChar w:fldCharType="separate"/>
      </w:r>
      <w:r w:rsidR="0054785C">
        <w:t>2.2</w:t>
      </w:r>
      <w:r w:rsidR="0054785C">
        <w:fldChar w:fldCharType="end"/>
      </w:r>
      <w:r w:rsidR="0024134A" w:rsidRPr="00994CB7">
        <w:t>-</w:t>
      </w:r>
      <w:fldSimple w:instr=" SEQ Таблицы \s \n \* MERGEFORMAT ">
        <w:r w:rsidR="009574DF">
          <w:rPr>
            <w:noProof/>
          </w:rPr>
          <w:t>2</w:t>
        </w:r>
      </w:fldSimple>
      <w:r>
        <w:t>.</w:t>
      </w:r>
      <w:r w:rsidRPr="00714E38">
        <w:t xml:space="preserve"> Атрибуты «</w:t>
      </w:r>
      <w:r w:rsidR="0054785C">
        <w:t>Виртуального сервера</w:t>
      </w:r>
      <w:r w:rsidRPr="00714E38">
        <w:t>»</w:t>
      </w:r>
      <w:r>
        <w:t xml:space="preserve"> в</w:t>
      </w:r>
      <w:r w:rsidRPr="00714E38">
        <w:t xml:space="preserve"> </w:t>
      </w:r>
      <w:r w:rsidR="0054785C">
        <w:t>Базисе</w:t>
      </w:r>
    </w:p>
    <w:tbl>
      <w:tblPr>
        <w:tblStyle w:val="FNTTabelleVariante2"/>
        <w:tblW w:w="15309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559"/>
        <w:gridCol w:w="708"/>
        <w:gridCol w:w="709"/>
        <w:gridCol w:w="2693"/>
        <w:gridCol w:w="2268"/>
        <w:gridCol w:w="1701"/>
        <w:gridCol w:w="1701"/>
        <w:gridCol w:w="1985"/>
      </w:tblGrid>
      <w:tr w:rsidR="00813C4C" w:rsidRPr="00A92031" w14:paraId="625C3871" w14:textId="467D1462" w:rsidTr="00813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993" w:type="dxa"/>
            <w:noWrap/>
            <w:hideMark/>
          </w:tcPr>
          <w:p w14:paraId="27FE99D5" w14:textId="3710FE4C" w:rsidR="00813C4C" w:rsidRPr="00305970" w:rsidRDefault="00813C4C" w:rsidP="00813C4C">
            <w:pPr>
              <w:contextualSpacing/>
              <w:rPr>
                <w:b/>
                <w:bCs/>
                <w:color w:val="auto"/>
                <w:szCs w:val="18"/>
              </w:rPr>
            </w:pPr>
            <w:r w:rsidRPr="00747E7A">
              <w:rPr>
                <w:rStyle w:val="FNTTabelleMarked"/>
                <w:smallCaps/>
              </w:rPr>
              <w:t>Название атрибута</w:t>
            </w:r>
          </w:p>
        </w:tc>
        <w:tc>
          <w:tcPr>
            <w:tcW w:w="992" w:type="dxa"/>
            <w:noWrap/>
            <w:hideMark/>
          </w:tcPr>
          <w:p w14:paraId="209AD43F" w14:textId="52CCA77F" w:rsidR="00813C4C" w:rsidRPr="00305970" w:rsidRDefault="00813C4C" w:rsidP="00813C4C">
            <w:pPr>
              <w:contextualSpacing/>
              <w:rPr>
                <w:b/>
                <w:bCs/>
                <w:color w:val="auto"/>
                <w:szCs w:val="18"/>
              </w:rPr>
            </w:pPr>
            <w:r w:rsidRPr="00747E7A">
              <w:rPr>
                <w:rStyle w:val="FNTTabelleMarked"/>
                <w:smallCaps/>
              </w:rPr>
              <w:t>Тип</w:t>
            </w:r>
            <w:r>
              <w:rPr>
                <w:rStyle w:val="FNTTabelleMarked"/>
                <w:smallCaps/>
              </w:rPr>
              <w:t xml:space="preserve"> </w:t>
            </w:r>
            <w:r w:rsidRPr="00747E7A">
              <w:rPr>
                <w:rStyle w:val="FNTTabelleMarked"/>
                <w:smallCaps/>
              </w:rPr>
              <w:t>атрибута</w:t>
            </w:r>
          </w:p>
        </w:tc>
        <w:tc>
          <w:tcPr>
            <w:tcW w:w="1559" w:type="dxa"/>
            <w:noWrap/>
            <w:hideMark/>
          </w:tcPr>
          <w:p w14:paraId="786AC65E" w14:textId="0AA210A9" w:rsidR="00813C4C" w:rsidRPr="00305970" w:rsidRDefault="00813C4C" w:rsidP="00813C4C">
            <w:pPr>
              <w:contextualSpacing/>
              <w:rPr>
                <w:b/>
                <w:bCs/>
                <w:color w:val="auto"/>
                <w:szCs w:val="18"/>
              </w:rPr>
            </w:pPr>
            <w:r w:rsidRPr="00747E7A">
              <w:rPr>
                <w:rStyle w:val="FNTTabelleMarked"/>
                <w:smallCaps/>
              </w:rPr>
              <w:t>Атрибут</w:t>
            </w:r>
            <w:r>
              <w:rPr>
                <w:rStyle w:val="FNTTabelleMarked"/>
                <w:smallCaps/>
              </w:rPr>
              <w:t xml:space="preserve"> Базис</w:t>
            </w:r>
          </w:p>
        </w:tc>
        <w:tc>
          <w:tcPr>
            <w:tcW w:w="708" w:type="dxa"/>
            <w:noWrap/>
            <w:hideMark/>
          </w:tcPr>
          <w:p w14:paraId="117576D3" w14:textId="4052C269" w:rsidR="00813C4C" w:rsidRPr="00747E7A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Обязательно</w:t>
            </w:r>
          </w:p>
        </w:tc>
        <w:tc>
          <w:tcPr>
            <w:tcW w:w="709" w:type="dxa"/>
          </w:tcPr>
          <w:p w14:paraId="221E1ED5" w14:textId="28E85328" w:rsidR="00813C4C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Уникально</w:t>
            </w:r>
          </w:p>
        </w:tc>
        <w:tc>
          <w:tcPr>
            <w:tcW w:w="2693" w:type="dxa"/>
          </w:tcPr>
          <w:p w14:paraId="7E655DB5" w14:textId="34B326CF" w:rsidR="00813C4C" w:rsidRPr="00747E7A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Заполняет</w:t>
            </w:r>
          </w:p>
        </w:tc>
        <w:tc>
          <w:tcPr>
            <w:tcW w:w="2268" w:type="dxa"/>
          </w:tcPr>
          <w:p w14:paraId="6B4400DC" w14:textId="6ECD79EE" w:rsidR="00813C4C" w:rsidRPr="00B30D0C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Значение по умолчанию</w:t>
            </w:r>
          </w:p>
        </w:tc>
        <w:tc>
          <w:tcPr>
            <w:tcW w:w="1701" w:type="dxa"/>
          </w:tcPr>
          <w:p w14:paraId="2E5A7BC5" w14:textId="3B04EFCA" w:rsidR="00813C4C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Возможные значения</w:t>
            </w:r>
          </w:p>
        </w:tc>
        <w:tc>
          <w:tcPr>
            <w:tcW w:w="1701" w:type="dxa"/>
          </w:tcPr>
          <w:p w14:paraId="015F5C4B" w14:textId="4FF61398" w:rsidR="00813C4C" w:rsidRPr="00C471EE" w:rsidRDefault="00813C4C" w:rsidP="00813C4C">
            <w:pPr>
              <w:contextualSpacing/>
              <w:rPr>
                <w:rStyle w:val="FNTTabelleMarked"/>
                <w:smallCaps/>
                <w:lang w:val="en-US"/>
              </w:rPr>
            </w:pPr>
            <w:r>
              <w:rPr>
                <w:rStyle w:val="FNTTabelleMarked"/>
                <w:smallCaps/>
              </w:rPr>
              <w:t xml:space="preserve">Нередактируемое в </w:t>
            </w:r>
            <w:r>
              <w:rPr>
                <w:rStyle w:val="FNTTabelleMarked"/>
                <w:smallCaps/>
                <w:lang w:val="en-US"/>
              </w:rPr>
              <w:t>GUI</w:t>
            </w:r>
          </w:p>
        </w:tc>
        <w:tc>
          <w:tcPr>
            <w:tcW w:w="1985" w:type="dxa"/>
          </w:tcPr>
          <w:p w14:paraId="4783DEC0" w14:textId="3356917C" w:rsidR="00813C4C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История</w:t>
            </w:r>
          </w:p>
        </w:tc>
      </w:tr>
      <w:tr w:rsidR="00813C4C" w:rsidRPr="008067A2" w14:paraId="50352FD6" w14:textId="29053BDA" w:rsidTr="00813C4C">
        <w:trPr>
          <w:trHeight w:val="276"/>
        </w:trPr>
        <w:tc>
          <w:tcPr>
            <w:tcW w:w="993" w:type="dxa"/>
            <w:noWrap/>
            <w:hideMark/>
          </w:tcPr>
          <w:p w14:paraId="6CDDBAC0" w14:textId="066661DC" w:rsidR="00813C4C" w:rsidRPr="008067A2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 xml:space="preserve">ID </w:t>
            </w:r>
            <w:r>
              <w:rPr>
                <w:rStyle w:val="FNTTabelleTextblau"/>
              </w:rPr>
              <w:t>объекта</w:t>
            </w:r>
          </w:p>
        </w:tc>
        <w:tc>
          <w:tcPr>
            <w:tcW w:w="992" w:type="dxa"/>
            <w:noWrap/>
            <w:hideMark/>
          </w:tcPr>
          <w:p w14:paraId="115242AD" w14:textId="14066312" w:rsidR="00813C4C" w:rsidRPr="008067A2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Текст</w:t>
            </w:r>
          </w:p>
        </w:tc>
        <w:tc>
          <w:tcPr>
            <w:tcW w:w="1559" w:type="dxa"/>
            <w:noWrap/>
            <w:hideMark/>
          </w:tcPr>
          <w:p w14:paraId="475C2660" w14:textId="44C47A13" w:rsidR="00813C4C" w:rsidRPr="008067A2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OBJECT_ID</w:t>
            </w:r>
          </w:p>
        </w:tc>
        <w:tc>
          <w:tcPr>
            <w:tcW w:w="708" w:type="dxa"/>
            <w:noWrap/>
            <w:hideMark/>
          </w:tcPr>
          <w:p w14:paraId="674EAC4F" w14:textId="0D71B806" w:rsidR="00813C4C" w:rsidRPr="00F75BF5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709" w:type="dxa"/>
          </w:tcPr>
          <w:p w14:paraId="03F59C77" w14:textId="4D26D785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2693" w:type="dxa"/>
          </w:tcPr>
          <w:p w14:paraId="69E61081" w14:textId="7891945D" w:rsidR="00813C4C" w:rsidRPr="00D20231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Формируется автоматически системой БАЗИС</w:t>
            </w:r>
          </w:p>
        </w:tc>
        <w:tc>
          <w:tcPr>
            <w:tcW w:w="2268" w:type="dxa"/>
          </w:tcPr>
          <w:p w14:paraId="3624818C" w14:textId="77777777" w:rsidR="00813C4C" w:rsidRDefault="00813C4C" w:rsidP="00813C4C">
            <w:pPr>
              <w:rPr>
                <w:rStyle w:val="FNTTabelleTextblau"/>
                <w:lang w:val="en-US"/>
              </w:rPr>
            </w:pPr>
          </w:p>
        </w:tc>
        <w:tc>
          <w:tcPr>
            <w:tcW w:w="1701" w:type="dxa"/>
          </w:tcPr>
          <w:p w14:paraId="3A719D95" w14:textId="77777777" w:rsidR="00813C4C" w:rsidRDefault="00813C4C" w:rsidP="00813C4C">
            <w:pPr>
              <w:rPr>
                <w:rStyle w:val="FNTTabelleTextblau"/>
                <w:lang w:val="en-US"/>
              </w:rPr>
            </w:pPr>
          </w:p>
        </w:tc>
        <w:tc>
          <w:tcPr>
            <w:tcW w:w="1701" w:type="dxa"/>
          </w:tcPr>
          <w:p w14:paraId="1F1AE452" w14:textId="604B0E54" w:rsidR="00813C4C" w:rsidRDefault="00813C4C" w:rsidP="00813C4C">
            <w:pPr>
              <w:rPr>
                <w:rStyle w:val="FNTTabelleTextblau"/>
                <w:lang w:val="en-US"/>
              </w:rPr>
            </w:pPr>
          </w:p>
        </w:tc>
        <w:tc>
          <w:tcPr>
            <w:tcW w:w="1985" w:type="dxa"/>
          </w:tcPr>
          <w:p w14:paraId="48D5D457" w14:textId="6938B0EE" w:rsidR="00813C4C" w:rsidRPr="00C471EE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813C4C" w:rsidRPr="008067A2" w14:paraId="2935DF82" w14:textId="4E3FE5A5" w:rsidTr="00813C4C">
        <w:trPr>
          <w:trHeight w:val="276"/>
        </w:trPr>
        <w:tc>
          <w:tcPr>
            <w:tcW w:w="993" w:type="dxa"/>
            <w:noWrap/>
          </w:tcPr>
          <w:p w14:paraId="79FF26C5" w14:textId="3E19F6F5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UUID</w:t>
            </w:r>
          </w:p>
        </w:tc>
        <w:tc>
          <w:tcPr>
            <w:tcW w:w="992" w:type="dxa"/>
            <w:noWrap/>
          </w:tcPr>
          <w:p w14:paraId="4C7F5558" w14:textId="4D25F9AC" w:rsidR="00813C4C" w:rsidRPr="00F75BF5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Текст</w:t>
            </w:r>
          </w:p>
        </w:tc>
        <w:tc>
          <w:tcPr>
            <w:tcW w:w="1559" w:type="dxa"/>
            <w:noWrap/>
          </w:tcPr>
          <w:p w14:paraId="4BF9E710" w14:textId="5654020F" w:rsidR="00813C4C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C_UUID</w:t>
            </w:r>
          </w:p>
        </w:tc>
        <w:tc>
          <w:tcPr>
            <w:tcW w:w="708" w:type="dxa"/>
            <w:noWrap/>
          </w:tcPr>
          <w:p w14:paraId="31190DDF" w14:textId="6E70825F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5008A5B8" w14:textId="7D1FA5D0" w:rsidR="00813C4C" w:rsidRPr="00435227" w:rsidRDefault="00813C4C" w:rsidP="00813C4C">
            <w:r>
              <w:t>Да</w:t>
            </w:r>
          </w:p>
        </w:tc>
        <w:tc>
          <w:tcPr>
            <w:tcW w:w="2693" w:type="dxa"/>
          </w:tcPr>
          <w:p w14:paraId="2F4F6C56" w14:textId="4770BE54" w:rsidR="00813C4C" w:rsidRDefault="00813C4C" w:rsidP="00813C4C">
            <w:pPr>
              <w:rPr>
                <w:rStyle w:val="FNTTabelleTextblau"/>
              </w:rPr>
            </w:pPr>
            <w:r>
              <w:t xml:space="preserve">Интеграционный интерфейс. Методом </w:t>
            </w:r>
            <w:r>
              <w:rPr>
                <w:lang w:val="en-US"/>
              </w:rPr>
              <w:t>vm</w:t>
            </w:r>
            <w:r w:rsidRPr="00D33355">
              <w:t>.</w:t>
            </w:r>
            <w:r>
              <w:rPr>
                <w:lang w:val="en-US"/>
              </w:rPr>
              <w:t>get</w:t>
            </w:r>
          </w:p>
        </w:tc>
        <w:tc>
          <w:tcPr>
            <w:tcW w:w="2268" w:type="dxa"/>
          </w:tcPr>
          <w:p w14:paraId="30B612DD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1751736E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0D5D5608" w14:textId="33B73AA4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1985" w:type="dxa"/>
          </w:tcPr>
          <w:p w14:paraId="0459D532" w14:textId="6EB97F26" w:rsidR="00813C4C" w:rsidRPr="00C471EE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813C4C" w:rsidRPr="008067A2" w14:paraId="6FCF60C9" w14:textId="05548202" w:rsidTr="00813C4C">
        <w:trPr>
          <w:trHeight w:val="276"/>
        </w:trPr>
        <w:tc>
          <w:tcPr>
            <w:tcW w:w="993" w:type="dxa"/>
            <w:noWrap/>
          </w:tcPr>
          <w:p w14:paraId="49050C8A" w14:textId="52A07D9E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Название ВМ</w:t>
            </w:r>
          </w:p>
        </w:tc>
        <w:tc>
          <w:tcPr>
            <w:tcW w:w="992" w:type="dxa"/>
            <w:noWrap/>
          </w:tcPr>
          <w:p w14:paraId="61BEF62D" w14:textId="70888AFB" w:rsidR="00813C4C" w:rsidRPr="00BB76D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Текст</w:t>
            </w:r>
          </w:p>
        </w:tc>
        <w:tc>
          <w:tcPr>
            <w:tcW w:w="1559" w:type="dxa"/>
            <w:noWrap/>
          </w:tcPr>
          <w:p w14:paraId="75F719B3" w14:textId="6FDFCAE5" w:rsidR="00813C4C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VISIBLE_ID</w:t>
            </w:r>
          </w:p>
        </w:tc>
        <w:tc>
          <w:tcPr>
            <w:tcW w:w="708" w:type="dxa"/>
            <w:noWrap/>
          </w:tcPr>
          <w:p w14:paraId="14AD58BD" w14:textId="258B27DB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709" w:type="dxa"/>
          </w:tcPr>
          <w:p w14:paraId="4F7B3D0D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59320AA6" w14:textId="020BC55C" w:rsidR="00813C4C" w:rsidRPr="00435227" w:rsidRDefault="00C6396F" w:rsidP="00813C4C">
            <w:pPr>
              <w:rPr>
                <w:rStyle w:val="FNTTabelleTextblau"/>
              </w:rPr>
            </w:pPr>
            <w:r>
              <w:t>Интеграционный интерфейс</w:t>
            </w:r>
          </w:p>
        </w:tc>
        <w:tc>
          <w:tcPr>
            <w:tcW w:w="2268" w:type="dxa"/>
          </w:tcPr>
          <w:p w14:paraId="6590BA45" w14:textId="189F1E9C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0BB66862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0FB0D9AC" w14:textId="2AC6123D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Да. если </w:t>
            </w:r>
            <w:r w:rsidRPr="007F7E63">
              <w:rPr>
                <w:rStyle w:val="FNTTabelleTextblau"/>
                <w:lang w:val="en-US"/>
              </w:rPr>
              <w:t>DATASOURCE</w:t>
            </w:r>
            <w:r w:rsidRPr="000F7260">
              <w:rPr>
                <w:rStyle w:val="FNTTabelleTextblau"/>
              </w:rPr>
              <w:t xml:space="preserve"> </w:t>
            </w:r>
            <w:r>
              <w:rPr>
                <w:rStyle w:val="FNTTabelleTextblau"/>
              </w:rPr>
              <w:t>не пустой</w:t>
            </w:r>
          </w:p>
        </w:tc>
        <w:tc>
          <w:tcPr>
            <w:tcW w:w="1985" w:type="dxa"/>
          </w:tcPr>
          <w:p w14:paraId="160C4BF7" w14:textId="78942AB1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813C4C" w:rsidRPr="008067A2" w14:paraId="34942768" w14:textId="70CAEFE9" w:rsidTr="00813C4C">
        <w:trPr>
          <w:trHeight w:val="276"/>
        </w:trPr>
        <w:tc>
          <w:tcPr>
            <w:tcW w:w="993" w:type="dxa"/>
            <w:noWrap/>
          </w:tcPr>
          <w:p w14:paraId="2B8F7E89" w14:textId="5E62DC60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Hostname</w:t>
            </w:r>
          </w:p>
        </w:tc>
        <w:tc>
          <w:tcPr>
            <w:tcW w:w="992" w:type="dxa"/>
            <w:noWrap/>
          </w:tcPr>
          <w:p w14:paraId="3AF6280F" w14:textId="11AD480A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Текст</w:t>
            </w:r>
          </w:p>
        </w:tc>
        <w:tc>
          <w:tcPr>
            <w:tcW w:w="1559" w:type="dxa"/>
            <w:noWrap/>
          </w:tcPr>
          <w:p w14:paraId="106B9C92" w14:textId="3FB15018" w:rsidR="00813C4C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C_SDI_HOSTNAME</w:t>
            </w:r>
          </w:p>
        </w:tc>
        <w:tc>
          <w:tcPr>
            <w:tcW w:w="708" w:type="dxa"/>
            <w:noWrap/>
          </w:tcPr>
          <w:p w14:paraId="554BC2DD" w14:textId="62017EB5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088AE781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567F7545" w14:textId="5DF8A057" w:rsidR="00813C4C" w:rsidRPr="000F7260" w:rsidRDefault="00813C4C" w:rsidP="00813C4C">
            <w:pPr>
              <w:rPr>
                <w:rStyle w:val="FNTTabelleTextblau"/>
                <w:highlight w:val="yellow"/>
              </w:rPr>
            </w:pPr>
            <w:r>
              <w:rPr>
                <w:rStyle w:val="FNTTabelleTextblau"/>
                <w:highlight w:val="yellow"/>
              </w:rPr>
              <w:t>О</w:t>
            </w:r>
            <w:r w:rsidRPr="000F7260">
              <w:rPr>
                <w:rStyle w:val="FNTTabelleTextblau"/>
                <w:highlight w:val="yellow"/>
              </w:rPr>
              <w:t>ператор системы</w:t>
            </w:r>
          </w:p>
        </w:tc>
        <w:tc>
          <w:tcPr>
            <w:tcW w:w="2268" w:type="dxa"/>
          </w:tcPr>
          <w:p w14:paraId="44539190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7A7AC703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72C2C1DD" w14:textId="6FCF303F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985" w:type="dxa"/>
          </w:tcPr>
          <w:p w14:paraId="3462ABCA" w14:textId="61271997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813C4C" w:rsidRPr="008067A2" w14:paraId="335A9883" w14:textId="48653ED2" w:rsidTr="00813C4C">
        <w:trPr>
          <w:trHeight w:val="276"/>
        </w:trPr>
        <w:tc>
          <w:tcPr>
            <w:tcW w:w="993" w:type="dxa"/>
            <w:noWrap/>
          </w:tcPr>
          <w:p w14:paraId="32B89ED1" w14:textId="2AA8498C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Назначение</w:t>
            </w:r>
          </w:p>
        </w:tc>
        <w:tc>
          <w:tcPr>
            <w:tcW w:w="992" w:type="dxa"/>
            <w:noWrap/>
          </w:tcPr>
          <w:p w14:paraId="6FB19030" w14:textId="151A4A87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Тест</w:t>
            </w:r>
          </w:p>
        </w:tc>
        <w:tc>
          <w:tcPr>
            <w:tcW w:w="1559" w:type="dxa"/>
            <w:noWrap/>
          </w:tcPr>
          <w:p w14:paraId="09F58098" w14:textId="2CA9E3E4" w:rsidR="00813C4C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C_SDI_PURPOSE</w:t>
            </w:r>
          </w:p>
        </w:tc>
        <w:tc>
          <w:tcPr>
            <w:tcW w:w="708" w:type="dxa"/>
            <w:noWrap/>
          </w:tcPr>
          <w:p w14:paraId="4DD2800A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53EE469A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1F86EADC" w14:textId="0DAC3209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Оператор системы</w:t>
            </w:r>
          </w:p>
        </w:tc>
        <w:tc>
          <w:tcPr>
            <w:tcW w:w="2268" w:type="dxa"/>
          </w:tcPr>
          <w:p w14:paraId="181CC9A8" w14:textId="21ACC0C8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Не указано</w:t>
            </w:r>
          </w:p>
        </w:tc>
        <w:tc>
          <w:tcPr>
            <w:tcW w:w="1701" w:type="dxa"/>
          </w:tcPr>
          <w:p w14:paraId="33F130EE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15ECAAA1" w14:textId="5331AE1B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985" w:type="dxa"/>
          </w:tcPr>
          <w:p w14:paraId="6F27E157" w14:textId="08D83F9F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813C4C" w:rsidRPr="008067A2" w14:paraId="70C101E3" w14:textId="67FCCBC0" w:rsidTr="00813C4C">
        <w:trPr>
          <w:trHeight w:val="276"/>
        </w:trPr>
        <w:tc>
          <w:tcPr>
            <w:tcW w:w="993" w:type="dxa"/>
            <w:noWrap/>
          </w:tcPr>
          <w:p w14:paraId="3599B202" w14:textId="350638C0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lastRenderedPageBreak/>
              <w:t>Статус</w:t>
            </w:r>
          </w:p>
        </w:tc>
        <w:tc>
          <w:tcPr>
            <w:tcW w:w="992" w:type="dxa"/>
            <w:noWrap/>
          </w:tcPr>
          <w:p w14:paraId="644EB717" w14:textId="4ABBFB69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Текст</w:t>
            </w:r>
          </w:p>
        </w:tc>
        <w:tc>
          <w:tcPr>
            <w:tcW w:w="1559" w:type="dxa"/>
            <w:noWrap/>
          </w:tcPr>
          <w:p w14:paraId="3AD2C852" w14:textId="2B38EB64" w:rsidR="00813C4C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</w:t>
            </w:r>
            <w:r w:rsidRPr="00C30B54">
              <w:rPr>
                <w:rStyle w:val="FNTTabelleTextblau"/>
              </w:rPr>
              <w:t>SDI_</w:t>
            </w:r>
            <w:r>
              <w:rPr>
                <w:rStyle w:val="FNTTabelleTextblau"/>
                <w:lang w:val="en-US"/>
              </w:rPr>
              <w:t>STATUS</w:t>
            </w:r>
          </w:p>
        </w:tc>
        <w:tc>
          <w:tcPr>
            <w:tcW w:w="708" w:type="dxa"/>
            <w:noWrap/>
          </w:tcPr>
          <w:p w14:paraId="30D1117E" w14:textId="465B2991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5628FFB1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5F98E29E" w14:textId="412F45B9" w:rsidR="00813C4C" w:rsidRPr="00534110" w:rsidRDefault="00813C4C" w:rsidP="00813C4C">
            <w:pPr>
              <w:rPr>
                <w:rStyle w:val="FNTTabelleTextblau"/>
              </w:rPr>
            </w:pPr>
            <w:r>
              <w:t>Интеграционный интерфейс из справочника</w:t>
            </w:r>
          </w:p>
        </w:tc>
        <w:tc>
          <w:tcPr>
            <w:tcW w:w="2268" w:type="dxa"/>
          </w:tcPr>
          <w:p w14:paraId="3CDC8101" w14:textId="4D92A40C" w:rsidR="00813C4C" w:rsidRDefault="00813C4C" w:rsidP="00813C4C">
            <w:pPr>
              <w:rPr>
                <w:rStyle w:val="FNTTabelleTextblau"/>
              </w:rPr>
            </w:pPr>
            <w:r>
              <w:rPr>
                <w:lang w:val="en-US"/>
              </w:rPr>
              <w:t>PowerOn</w:t>
            </w:r>
          </w:p>
        </w:tc>
        <w:tc>
          <w:tcPr>
            <w:tcW w:w="1701" w:type="dxa"/>
          </w:tcPr>
          <w:p w14:paraId="476FEFE6" w14:textId="77777777" w:rsidR="00813C4C" w:rsidRPr="0085391B" w:rsidRDefault="00813C4C" w:rsidP="00813C4C">
            <w:pPr>
              <w:pStyle w:val="ListParagraph"/>
              <w:numPr>
                <w:ilvl w:val="0"/>
                <w:numId w:val="46"/>
              </w:numPr>
              <w:ind w:left="340"/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p</w:t>
            </w:r>
            <w:r w:rsidRPr="0085391B">
              <w:rPr>
                <w:rStyle w:val="FNTTabelleTextblau"/>
                <w:lang w:val="en-US"/>
              </w:rPr>
              <w:t>ower</w:t>
            </w:r>
            <w:r>
              <w:rPr>
                <w:rStyle w:val="FNTTabelleTextblau"/>
                <w:lang w:val="en-US"/>
              </w:rPr>
              <w:t>ed</w:t>
            </w:r>
            <w:r w:rsidRPr="0085391B">
              <w:rPr>
                <w:rStyle w:val="FNTTabelleTextblau"/>
                <w:lang w:val="en-US"/>
              </w:rPr>
              <w:t>On</w:t>
            </w:r>
          </w:p>
          <w:p w14:paraId="2C532A64" w14:textId="77777777" w:rsidR="00813C4C" w:rsidRPr="0085391B" w:rsidRDefault="00813C4C" w:rsidP="00813C4C">
            <w:pPr>
              <w:pStyle w:val="ListParagraph"/>
              <w:numPr>
                <w:ilvl w:val="0"/>
                <w:numId w:val="46"/>
              </w:numPr>
              <w:ind w:left="340"/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p</w:t>
            </w:r>
            <w:r w:rsidRPr="0085391B">
              <w:rPr>
                <w:rStyle w:val="FNTTabelleTextblau"/>
                <w:lang w:val="en-US"/>
              </w:rPr>
              <w:t>ower</w:t>
            </w:r>
            <w:r>
              <w:rPr>
                <w:rStyle w:val="FNTTabelleTextblau"/>
                <w:lang w:val="en-US"/>
              </w:rPr>
              <w:t>ed</w:t>
            </w:r>
            <w:r w:rsidRPr="0085391B">
              <w:rPr>
                <w:rStyle w:val="FNTTabelleTextblau"/>
                <w:lang w:val="en-US"/>
              </w:rPr>
              <w:t>Off</w:t>
            </w:r>
          </w:p>
          <w:p w14:paraId="54844928" w14:textId="0D8DFE05" w:rsidR="00813C4C" w:rsidRDefault="00813C4C" w:rsidP="00813C4C">
            <w:pPr>
              <w:pStyle w:val="ListParagraph"/>
              <w:numPr>
                <w:ilvl w:val="0"/>
                <w:numId w:val="46"/>
              </w:numPr>
              <w:ind w:left="340"/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s</w:t>
            </w:r>
            <w:r w:rsidRPr="0085391B">
              <w:rPr>
                <w:rStyle w:val="FNTTabelleTextblau"/>
                <w:lang w:val="en-US"/>
              </w:rPr>
              <w:t>uspended</w:t>
            </w:r>
          </w:p>
        </w:tc>
        <w:tc>
          <w:tcPr>
            <w:tcW w:w="1701" w:type="dxa"/>
          </w:tcPr>
          <w:p w14:paraId="073AAB0F" w14:textId="46EEDC3F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Да. если </w:t>
            </w:r>
            <w:r w:rsidRPr="007F7E63">
              <w:rPr>
                <w:rStyle w:val="FNTTabelleTextblau"/>
                <w:lang w:val="en-US"/>
              </w:rPr>
              <w:t>DATASOURCE</w:t>
            </w:r>
            <w:r w:rsidRPr="000F7260">
              <w:rPr>
                <w:rStyle w:val="FNTTabelleTextblau"/>
              </w:rPr>
              <w:t xml:space="preserve"> </w:t>
            </w:r>
            <w:r>
              <w:rPr>
                <w:rStyle w:val="FNTTabelleTextblau"/>
              </w:rPr>
              <w:t>не пустой</w:t>
            </w:r>
          </w:p>
        </w:tc>
        <w:tc>
          <w:tcPr>
            <w:tcW w:w="1985" w:type="dxa"/>
          </w:tcPr>
          <w:p w14:paraId="68217C69" w14:textId="7C9ADF9E" w:rsidR="00813C4C" w:rsidRDefault="00813C4C" w:rsidP="00813C4C">
            <w:pPr>
              <w:rPr>
                <w:rStyle w:val="FNTTabelleTextblau"/>
              </w:rPr>
            </w:pPr>
          </w:p>
        </w:tc>
      </w:tr>
      <w:tr w:rsidR="00813C4C" w:rsidRPr="008067A2" w14:paraId="721E76B0" w14:textId="67AEA50E" w:rsidTr="00813C4C">
        <w:trPr>
          <w:trHeight w:val="276"/>
        </w:trPr>
        <w:tc>
          <w:tcPr>
            <w:tcW w:w="993" w:type="dxa"/>
            <w:noWrap/>
          </w:tcPr>
          <w:p w14:paraId="421D0D60" w14:textId="47652F76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Не выключать</w:t>
            </w:r>
          </w:p>
        </w:tc>
        <w:tc>
          <w:tcPr>
            <w:tcW w:w="992" w:type="dxa"/>
            <w:noWrap/>
          </w:tcPr>
          <w:p w14:paraId="6F96EB85" w14:textId="0FDA8BC0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Флаг</w:t>
            </w:r>
          </w:p>
        </w:tc>
        <w:tc>
          <w:tcPr>
            <w:tcW w:w="1559" w:type="dxa"/>
            <w:noWrap/>
          </w:tcPr>
          <w:p w14:paraId="0BD650BF" w14:textId="4E2FFBF9" w:rsidR="00813C4C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C_SDI_NO_SHUTDOWN</w:t>
            </w:r>
          </w:p>
        </w:tc>
        <w:tc>
          <w:tcPr>
            <w:tcW w:w="708" w:type="dxa"/>
            <w:noWrap/>
          </w:tcPr>
          <w:p w14:paraId="4D672457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08E9F3B4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1236E88E" w14:textId="2E78DC95" w:rsidR="00813C4C" w:rsidRDefault="00813C4C" w:rsidP="00813C4C">
            <w:r>
              <w:rPr>
                <w:rStyle w:val="FNTTabelleTextblau"/>
              </w:rPr>
              <w:t>Оператор системы</w:t>
            </w:r>
          </w:p>
        </w:tc>
        <w:tc>
          <w:tcPr>
            <w:tcW w:w="2268" w:type="dxa"/>
          </w:tcPr>
          <w:p w14:paraId="2DADC246" w14:textId="71A0F03E" w:rsidR="00813C4C" w:rsidRPr="00E03117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Y</w:t>
            </w:r>
          </w:p>
        </w:tc>
        <w:tc>
          <w:tcPr>
            <w:tcW w:w="1701" w:type="dxa"/>
          </w:tcPr>
          <w:p w14:paraId="3C7A9804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5F8450D9" w14:textId="71F76F6D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985" w:type="dxa"/>
          </w:tcPr>
          <w:p w14:paraId="31FEECEB" w14:textId="759A7EB0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813C4C" w:rsidRPr="008067A2" w14:paraId="18F88FAE" w14:textId="1BD3BD41" w:rsidTr="00813C4C">
        <w:trPr>
          <w:trHeight w:val="276"/>
        </w:trPr>
        <w:tc>
          <w:tcPr>
            <w:tcW w:w="993" w:type="dxa"/>
            <w:noWrap/>
          </w:tcPr>
          <w:p w14:paraId="37693303" w14:textId="1E4D8B4B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Новый сервер</w:t>
            </w:r>
          </w:p>
        </w:tc>
        <w:tc>
          <w:tcPr>
            <w:tcW w:w="992" w:type="dxa"/>
            <w:noWrap/>
          </w:tcPr>
          <w:p w14:paraId="59D6CEAF" w14:textId="1FE56C21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Флаг</w:t>
            </w:r>
          </w:p>
        </w:tc>
        <w:tc>
          <w:tcPr>
            <w:tcW w:w="1559" w:type="dxa"/>
            <w:noWrap/>
          </w:tcPr>
          <w:p w14:paraId="20C3EC30" w14:textId="3F71E416" w:rsidR="00813C4C" w:rsidRDefault="00813C4C" w:rsidP="00813C4C">
            <w:pPr>
              <w:rPr>
                <w:rStyle w:val="FNTTabelleTextblau"/>
                <w:lang w:val="en-US"/>
              </w:rPr>
            </w:pPr>
            <w:r w:rsidRPr="00C30B54">
              <w:rPr>
                <w:rStyle w:val="FNTTabelleTextblau"/>
              </w:rPr>
              <w:t>C_SDI_NEW_SERVER</w:t>
            </w:r>
          </w:p>
        </w:tc>
        <w:tc>
          <w:tcPr>
            <w:tcW w:w="708" w:type="dxa"/>
            <w:noWrap/>
          </w:tcPr>
          <w:p w14:paraId="5B3D610E" w14:textId="76C9C2D8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7C07CE44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5CC1322C" w14:textId="04F18DE6" w:rsidR="00813C4C" w:rsidRPr="00435227" w:rsidRDefault="00813C4C" w:rsidP="00813C4C">
            <w:pPr>
              <w:rPr>
                <w:rStyle w:val="FNTTabelleTextblau"/>
              </w:rPr>
            </w:pPr>
            <w:r>
              <w:t>Интеграционный интерфейс</w:t>
            </w:r>
          </w:p>
        </w:tc>
        <w:tc>
          <w:tcPr>
            <w:tcW w:w="2268" w:type="dxa"/>
          </w:tcPr>
          <w:p w14:paraId="4C31A09A" w14:textId="462D62F9" w:rsidR="00813C4C" w:rsidRPr="00E03117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Y</w:t>
            </w:r>
          </w:p>
        </w:tc>
        <w:tc>
          <w:tcPr>
            <w:tcW w:w="1701" w:type="dxa"/>
          </w:tcPr>
          <w:p w14:paraId="551BA731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7AAEA4E3" w14:textId="4626AF30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985" w:type="dxa"/>
          </w:tcPr>
          <w:p w14:paraId="25101DD6" w14:textId="3697348D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813C4C" w:rsidRPr="008067A2" w14:paraId="0B2A0528" w14:textId="76556F8F" w:rsidTr="00813C4C">
        <w:trPr>
          <w:trHeight w:val="276"/>
        </w:trPr>
        <w:tc>
          <w:tcPr>
            <w:tcW w:w="993" w:type="dxa"/>
            <w:noWrap/>
          </w:tcPr>
          <w:p w14:paraId="12ACB964" w14:textId="22153FE7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Удален</w:t>
            </w:r>
          </w:p>
        </w:tc>
        <w:tc>
          <w:tcPr>
            <w:tcW w:w="992" w:type="dxa"/>
            <w:noWrap/>
          </w:tcPr>
          <w:p w14:paraId="0750E721" w14:textId="24413BE3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Флаг</w:t>
            </w:r>
          </w:p>
        </w:tc>
        <w:tc>
          <w:tcPr>
            <w:tcW w:w="1559" w:type="dxa"/>
            <w:noWrap/>
          </w:tcPr>
          <w:p w14:paraId="45BFA080" w14:textId="75A34B6D" w:rsidR="00813C4C" w:rsidRDefault="00813C4C" w:rsidP="00813C4C">
            <w:pPr>
              <w:rPr>
                <w:rStyle w:val="FNTTabelleTextblau"/>
                <w:lang w:val="en-US"/>
              </w:rPr>
            </w:pPr>
            <w:r w:rsidRPr="00C30B54">
              <w:rPr>
                <w:rStyle w:val="FNTTabelleTextblau"/>
              </w:rPr>
              <w:t>C_SDI_DELETED</w:t>
            </w:r>
          </w:p>
        </w:tc>
        <w:tc>
          <w:tcPr>
            <w:tcW w:w="708" w:type="dxa"/>
            <w:noWrap/>
          </w:tcPr>
          <w:p w14:paraId="518A59E9" w14:textId="3544C364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379FEA4F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43A81151" w14:textId="6547D918" w:rsidR="00813C4C" w:rsidRDefault="00813C4C" w:rsidP="00813C4C">
            <w:pPr>
              <w:rPr>
                <w:rStyle w:val="FNTTabelleTextblau"/>
              </w:rPr>
            </w:pPr>
            <w:r>
              <w:t>Интеграционный интерфейс</w:t>
            </w:r>
          </w:p>
        </w:tc>
        <w:tc>
          <w:tcPr>
            <w:tcW w:w="2268" w:type="dxa"/>
          </w:tcPr>
          <w:p w14:paraId="2293A8A9" w14:textId="563ACC63" w:rsidR="00813C4C" w:rsidRPr="00E03117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N</w:t>
            </w:r>
          </w:p>
        </w:tc>
        <w:tc>
          <w:tcPr>
            <w:tcW w:w="1701" w:type="dxa"/>
          </w:tcPr>
          <w:p w14:paraId="4912769C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21AD29D1" w14:textId="20E9EC14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985" w:type="dxa"/>
          </w:tcPr>
          <w:p w14:paraId="46A5B277" w14:textId="4808058D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813C4C" w:rsidRPr="008067A2" w14:paraId="71F72374" w14:textId="5DBC6043" w:rsidTr="00813C4C">
        <w:trPr>
          <w:trHeight w:val="276"/>
        </w:trPr>
        <w:tc>
          <w:tcPr>
            <w:tcW w:w="993" w:type="dxa"/>
            <w:noWrap/>
          </w:tcPr>
          <w:p w14:paraId="19880950" w14:textId="4CDCE9D4" w:rsidR="00813C4C" w:rsidRDefault="00813C4C" w:rsidP="00813C4C">
            <w:pPr>
              <w:rPr>
                <w:rStyle w:val="FNTTabelleTextblau"/>
              </w:rPr>
            </w:pPr>
            <w:r w:rsidRPr="00B30D0C">
              <w:rPr>
                <w:rStyle w:val="FNTTabelleTextblau"/>
              </w:rPr>
              <w:t>Удаление подтверждено</w:t>
            </w:r>
          </w:p>
        </w:tc>
        <w:tc>
          <w:tcPr>
            <w:tcW w:w="992" w:type="dxa"/>
            <w:noWrap/>
          </w:tcPr>
          <w:p w14:paraId="12DA04D4" w14:textId="6DD2A096" w:rsidR="00813C4C" w:rsidRPr="00B30D0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Флаг</w:t>
            </w:r>
          </w:p>
        </w:tc>
        <w:tc>
          <w:tcPr>
            <w:tcW w:w="1559" w:type="dxa"/>
            <w:noWrap/>
          </w:tcPr>
          <w:p w14:paraId="50F7FD6D" w14:textId="5ECEB170" w:rsidR="00813C4C" w:rsidRPr="00C30B54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C_SDI_DEL_CONFIRMED</w:t>
            </w:r>
          </w:p>
        </w:tc>
        <w:tc>
          <w:tcPr>
            <w:tcW w:w="708" w:type="dxa"/>
            <w:noWrap/>
          </w:tcPr>
          <w:p w14:paraId="3441BD18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590017E3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73A134F5" w14:textId="0E6D2F23" w:rsidR="00813C4C" w:rsidRDefault="00813C4C" w:rsidP="00813C4C">
            <w:r>
              <w:rPr>
                <w:rStyle w:val="FNTTabelleTextblau"/>
              </w:rPr>
              <w:t>Оператор системы</w:t>
            </w:r>
          </w:p>
        </w:tc>
        <w:tc>
          <w:tcPr>
            <w:tcW w:w="2268" w:type="dxa"/>
          </w:tcPr>
          <w:p w14:paraId="1E970A27" w14:textId="28BFDB51" w:rsidR="00813C4C" w:rsidRPr="00E03117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N</w:t>
            </w:r>
          </w:p>
        </w:tc>
        <w:tc>
          <w:tcPr>
            <w:tcW w:w="1701" w:type="dxa"/>
          </w:tcPr>
          <w:p w14:paraId="61B33492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0A797E83" w14:textId="645D131D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985" w:type="dxa"/>
          </w:tcPr>
          <w:p w14:paraId="1EC5CCCC" w14:textId="2B130ED8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813C4C" w:rsidRPr="008067A2" w14:paraId="4344391C" w14:textId="254E7B83" w:rsidTr="00813C4C">
        <w:trPr>
          <w:trHeight w:val="276"/>
        </w:trPr>
        <w:tc>
          <w:tcPr>
            <w:tcW w:w="993" w:type="dxa"/>
            <w:noWrap/>
          </w:tcPr>
          <w:p w14:paraId="661474EB" w14:textId="2DB5206D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CPU</w:t>
            </w:r>
          </w:p>
        </w:tc>
        <w:tc>
          <w:tcPr>
            <w:tcW w:w="992" w:type="dxa"/>
            <w:noWrap/>
          </w:tcPr>
          <w:p w14:paraId="39D64DB6" w14:textId="18A9C0AE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Число</w:t>
            </w:r>
          </w:p>
        </w:tc>
        <w:tc>
          <w:tcPr>
            <w:tcW w:w="1559" w:type="dxa"/>
            <w:noWrap/>
          </w:tcPr>
          <w:p w14:paraId="6D701FFF" w14:textId="435186D6" w:rsidR="00813C4C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C_CPU</w:t>
            </w:r>
          </w:p>
        </w:tc>
        <w:tc>
          <w:tcPr>
            <w:tcW w:w="708" w:type="dxa"/>
            <w:noWrap/>
          </w:tcPr>
          <w:p w14:paraId="6AEAE7F5" w14:textId="099B51F6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6F594C00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50D19372" w14:textId="5B0D2EF2" w:rsidR="00813C4C" w:rsidRDefault="00813C4C" w:rsidP="00813C4C">
            <w:pPr>
              <w:rPr>
                <w:rStyle w:val="FNTTabelleTextblau"/>
              </w:rPr>
            </w:pPr>
            <w:r>
              <w:t>Интеграционный интерфейс</w:t>
            </w:r>
          </w:p>
        </w:tc>
        <w:tc>
          <w:tcPr>
            <w:tcW w:w="2268" w:type="dxa"/>
          </w:tcPr>
          <w:p w14:paraId="2DE76B57" w14:textId="634D74BC" w:rsidR="00813C4C" w:rsidRPr="00E03117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0</w:t>
            </w:r>
          </w:p>
        </w:tc>
        <w:tc>
          <w:tcPr>
            <w:tcW w:w="1701" w:type="dxa"/>
          </w:tcPr>
          <w:p w14:paraId="71A77F8F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131261F2" w14:textId="32F4BA9A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Да. если </w:t>
            </w:r>
            <w:r w:rsidRPr="007F7E63">
              <w:rPr>
                <w:rStyle w:val="FNTTabelleTextblau"/>
                <w:lang w:val="en-US"/>
              </w:rPr>
              <w:t>DATASOURCE</w:t>
            </w:r>
            <w:r w:rsidRPr="000F7260">
              <w:rPr>
                <w:rStyle w:val="FNTTabelleTextblau"/>
              </w:rPr>
              <w:t xml:space="preserve"> </w:t>
            </w:r>
            <w:r>
              <w:rPr>
                <w:rStyle w:val="FNTTabelleTextblau"/>
              </w:rPr>
              <w:t>не пустой</w:t>
            </w:r>
          </w:p>
        </w:tc>
        <w:tc>
          <w:tcPr>
            <w:tcW w:w="1985" w:type="dxa"/>
          </w:tcPr>
          <w:p w14:paraId="4EE51C6B" w14:textId="77777777" w:rsidR="00813C4C" w:rsidRDefault="00813C4C" w:rsidP="00813C4C">
            <w:pPr>
              <w:rPr>
                <w:rStyle w:val="FNTTabelleTextblau"/>
              </w:rPr>
            </w:pPr>
          </w:p>
        </w:tc>
      </w:tr>
      <w:tr w:rsidR="00813C4C" w:rsidRPr="008067A2" w14:paraId="27599F9D" w14:textId="468007D1" w:rsidTr="00813C4C">
        <w:trPr>
          <w:trHeight w:val="276"/>
        </w:trPr>
        <w:tc>
          <w:tcPr>
            <w:tcW w:w="993" w:type="dxa"/>
            <w:noWrap/>
          </w:tcPr>
          <w:p w14:paraId="01C10119" w14:textId="29AE9F5A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 xml:space="preserve">RAM </w:t>
            </w:r>
            <w:r>
              <w:rPr>
                <w:rStyle w:val="FNTTabelleTextblau"/>
              </w:rPr>
              <w:t>в Мб</w:t>
            </w:r>
          </w:p>
        </w:tc>
        <w:tc>
          <w:tcPr>
            <w:tcW w:w="992" w:type="dxa"/>
            <w:noWrap/>
          </w:tcPr>
          <w:p w14:paraId="6453DC25" w14:textId="2B2410D8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Число</w:t>
            </w:r>
          </w:p>
        </w:tc>
        <w:tc>
          <w:tcPr>
            <w:tcW w:w="1559" w:type="dxa"/>
            <w:noWrap/>
          </w:tcPr>
          <w:p w14:paraId="00315CE7" w14:textId="21A6FD72" w:rsidR="00813C4C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C_RAM</w:t>
            </w:r>
          </w:p>
        </w:tc>
        <w:tc>
          <w:tcPr>
            <w:tcW w:w="708" w:type="dxa"/>
            <w:noWrap/>
          </w:tcPr>
          <w:p w14:paraId="3A5C1BC2" w14:textId="26A3F53A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69F534D9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7AA1AC3D" w14:textId="509E64C9" w:rsidR="00813C4C" w:rsidRDefault="00813C4C" w:rsidP="00813C4C">
            <w:pPr>
              <w:rPr>
                <w:rStyle w:val="FNTTabelleTextblau"/>
              </w:rPr>
            </w:pPr>
            <w:r>
              <w:t>Интеграционный интерфейс</w:t>
            </w:r>
          </w:p>
        </w:tc>
        <w:tc>
          <w:tcPr>
            <w:tcW w:w="2268" w:type="dxa"/>
          </w:tcPr>
          <w:p w14:paraId="0276BD48" w14:textId="2D8446FC" w:rsidR="00813C4C" w:rsidRPr="00E03117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0</w:t>
            </w:r>
          </w:p>
        </w:tc>
        <w:tc>
          <w:tcPr>
            <w:tcW w:w="1701" w:type="dxa"/>
          </w:tcPr>
          <w:p w14:paraId="34D30918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7ADFDA9E" w14:textId="41D57414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Да. если </w:t>
            </w:r>
            <w:r w:rsidRPr="007F7E63">
              <w:rPr>
                <w:rStyle w:val="FNTTabelleTextblau"/>
                <w:lang w:val="en-US"/>
              </w:rPr>
              <w:t>DATASOURCE</w:t>
            </w:r>
            <w:r w:rsidRPr="000F7260">
              <w:rPr>
                <w:rStyle w:val="FNTTabelleTextblau"/>
              </w:rPr>
              <w:t xml:space="preserve"> </w:t>
            </w:r>
            <w:r>
              <w:rPr>
                <w:rStyle w:val="FNTTabelleTextblau"/>
              </w:rPr>
              <w:t>не пустой</w:t>
            </w:r>
          </w:p>
        </w:tc>
        <w:tc>
          <w:tcPr>
            <w:tcW w:w="1985" w:type="dxa"/>
          </w:tcPr>
          <w:p w14:paraId="38B8B9B0" w14:textId="77777777" w:rsidR="00813C4C" w:rsidRDefault="00813C4C" w:rsidP="00813C4C">
            <w:pPr>
              <w:rPr>
                <w:rStyle w:val="FNTTabelleTextblau"/>
              </w:rPr>
            </w:pPr>
          </w:p>
        </w:tc>
      </w:tr>
      <w:tr w:rsidR="00813C4C" w:rsidRPr="008067A2" w14:paraId="755EA963" w14:textId="21B869D5" w:rsidTr="00813C4C">
        <w:trPr>
          <w:trHeight w:val="276"/>
        </w:trPr>
        <w:tc>
          <w:tcPr>
            <w:tcW w:w="993" w:type="dxa"/>
            <w:noWrap/>
          </w:tcPr>
          <w:p w14:paraId="394BF1D1" w14:textId="022C8B80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Размер дисков, ГБ</w:t>
            </w:r>
          </w:p>
        </w:tc>
        <w:tc>
          <w:tcPr>
            <w:tcW w:w="992" w:type="dxa"/>
            <w:noWrap/>
          </w:tcPr>
          <w:p w14:paraId="3188C26F" w14:textId="01F06EEB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Число</w:t>
            </w:r>
          </w:p>
        </w:tc>
        <w:tc>
          <w:tcPr>
            <w:tcW w:w="1559" w:type="dxa"/>
            <w:noWrap/>
          </w:tcPr>
          <w:p w14:paraId="6697D831" w14:textId="7FDBD070" w:rsidR="00813C4C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</w:t>
            </w:r>
            <w:r w:rsidRPr="00C30B54">
              <w:rPr>
                <w:rStyle w:val="FNTTabelleTextblau"/>
              </w:rPr>
              <w:t>SDI_</w:t>
            </w:r>
            <w:r>
              <w:rPr>
                <w:rStyle w:val="FNTTabelleTextblau"/>
                <w:lang w:val="en-US"/>
              </w:rPr>
              <w:t>HDD_TOTAL</w:t>
            </w:r>
          </w:p>
        </w:tc>
        <w:tc>
          <w:tcPr>
            <w:tcW w:w="708" w:type="dxa"/>
            <w:noWrap/>
          </w:tcPr>
          <w:p w14:paraId="41326196" w14:textId="7B038803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3C9C255A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44D68950" w14:textId="32B9265F" w:rsidR="00813C4C" w:rsidRDefault="00813C4C" w:rsidP="00813C4C">
            <w:pPr>
              <w:rPr>
                <w:rStyle w:val="FNTTabelleTextblau"/>
              </w:rPr>
            </w:pPr>
            <w:r>
              <w:t>Интеграционный интерфейс</w:t>
            </w:r>
          </w:p>
        </w:tc>
        <w:tc>
          <w:tcPr>
            <w:tcW w:w="2268" w:type="dxa"/>
          </w:tcPr>
          <w:p w14:paraId="0D54CBA1" w14:textId="46A40099" w:rsidR="00813C4C" w:rsidRPr="00E03117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0</w:t>
            </w:r>
          </w:p>
        </w:tc>
        <w:tc>
          <w:tcPr>
            <w:tcW w:w="1701" w:type="dxa"/>
          </w:tcPr>
          <w:p w14:paraId="5E816494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4B6EB8FD" w14:textId="1F10B1CA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Да. если </w:t>
            </w:r>
            <w:r w:rsidRPr="007F7E63">
              <w:rPr>
                <w:rStyle w:val="FNTTabelleTextblau"/>
                <w:lang w:val="en-US"/>
              </w:rPr>
              <w:t>DATASOURCE</w:t>
            </w:r>
            <w:r w:rsidRPr="000F7260">
              <w:rPr>
                <w:rStyle w:val="FNTTabelleTextblau"/>
              </w:rPr>
              <w:t xml:space="preserve"> </w:t>
            </w:r>
            <w:r>
              <w:rPr>
                <w:rStyle w:val="FNTTabelleTextblau"/>
              </w:rPr>
              <w:t>не пустой</w:t>
            </w:r>
          </w:p>
        </w:tc>
        <w:tc>
          <w:tcPr>
            <w:tcW w:w="1985" w:type="dxa"/>
          </w:tcPr>
          <w:p w14:paraId="3AC0E280" w14:textId="77777777" w:rsidR="00813C4C" w:rsidRDefault="00813C4C" w:rsidP="00813C4C">
            <w:pPr>
              <w:rPr>
                <w:rStyle w:val="FNTTabelleTextblau"/>
              </w:rPr>
            </w:pPr>
          </w:p>
        </w:tc>
      </w:tr>
      <w:tr w:rsidR="00813C4C" w:rsidRPr="008067A2" w14:paraId="77215C53" w14:textId="14BE2557" w:rsidTr="00813C4C">
        <w:trPr>
          <w:trHeight w:val="276"/>
        </w:trPr>
        <w:tc>
          <w:tcPr>
            <w:tcW w:w="993" w:type="dxa"/>
            <w:noWrap/>
          </w:tcPr>
          <w:p w14:paraId="4B952750" w14:textId="2ED849D3" w:rsidR="00813C4C" w:rsidRPr="00435227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Размер занятого места, ГБ</w:t>
            </w:r>
          </w:p>
        </w:tc>
        <w:tc>
          <w:tcPr>
            <w:tcW w:w="992" w:type="dxa"/>
            <w:noWrap/>
          </w:tcPr>
          <w:p w14:paraId="3411F4B7" w14:textId="3A9500A4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Число</w:t>
            </w:r>
          </w:p>
        </w:tc>
        <w:tc>
          <w:tcPr>
            <w:tcW w:w="1559" w:type="dxa"/>
            <w:noWrap/>
          </w:tcPr>
          <w:p w14:paraId="2FE5E35A" w14:textId="01465705" w:rsidR="00813C4C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</w:t>
            </w:r>
            <w:r w:rsidRPr="00C30B54">
              <w:rPr>
                <w:rStyle w:val="FNTTabelleTextblau"/>
              </w:rPr>
              <w:t xml:space="preserve"> SDI_</w:t>
            </w:r>
            <w:r>
              <w:rPr>
                <w:rStyle w:val="FNTTabelleTextblau"/>
                <w:lang w:val="en-US"/>
              </w:rPr>
              <w:t>HDD_USED</w:t>
            </w:r>
          </w:p>
        </w:tc>
        <w:tc>
          <w:tcPr>
            <w:tcW w:w="708" w:type="dxa"/>
            <w:noWrap/>
          </w:tcPr>
          <w:p w14:paraId="0CF1996E" w14:textId="5185C20A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576BCCE7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2B97BC59" w14:textId="5585BAAE" w:rsidR="00813C4C" w:rsidRDefault="00813C4C" w:rsidP="00813C4C">
            <w:pPr>
              <w:rPr>
                <w:rStyle w:val="FNTTabelleTextblau"/>
              </w:rPr>
            </w:pPr>
            <w:r>
              <w:t>Интеграционный интерфейс</w:t>
            </w:r>
          </w:p>
        </w:tc>
        <w:tc>
          <w:tcPr>
            <w:tcW w:w="2268" w:type="dxa"/>
          </w:tcPr>
          <w:p w14:paraId="76BE2F3C" w14:textId="1CB7B943" w:rsidR="00813C4C" w:rsidRPr="00E03117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0</w:t>
            </w:r>
          </w:p>
        </w:tc>
        <w:tc>
          <w:tcPr>
            <w:tcW w:w="1701" w:type="dxa"/>
          </w:tcPr>
          <w:p w14:paraId="01D169C9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43A3B9D2" w14:textId="24FC6592" w:rsidR="00813C4C" w:rsidRPr="00534110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Да. если </w:t>
            </w:r>
            <w:r w:rsidRPr="007F7E63">
              <w:rPr>
                <w:rStyle w:val="FNTTabelleTextblau"/>
                <w:lang w:val="en-US"/>
              </w:rPr>
              <w:t>DATASOURCE</w:t>
            </w:r>
            <w:r w:rsidRPr="000F7260">
              <w:rPr>
                <w:rStyle w:val="FNTTabelleTextblau"/>
              </w:rPr>
              <w:t xml:space="preserve"> </w:t>
            </w:r>
            <w:r>
              <w:rPr>
                <w:rStyle w:val="FNTTabelleTextblau"/>
              </w:rPr>
              <w:t>не пустой</w:t>
            </w:r>
          </w:p>
        </w:tc>
        <w:tc>
          <w:tcPr>
            <w:tcW w:w="1985" w:type="dxa"/>
          </w:tcPr>
          <w:p w14:paraId="5DAB301A" w14:textId="77777777" w:rsidR="00813C4C" w:rsidRPr="00534110" w:rsidRDefault="00813C4C" w:rsidP="00813C4C">
            <w:pPr>
              <w:rPr>
                <w:rStyle w:val="FNTTabelleTextblau"/>
              </w:rPr>
            </w:pPr>
          </w:p>
        </w:tc>
      </w:tr>
      <w:tr w:rsidR="00813C4C" w:rsidRPr="008067A2" w14:paraId="42611F9A" w14:textId="0B6149D0" w:rsidTr="00813C4C">
        <w:trPr>
          <w:trHeight w:val="276"/>
        </w:trPr>
        <w:tc>
          <w:tcPr>
            <w:tcW w:w="993" w:type="dxa"/>
            <w:noWrap/>
          </w:tcPr>
          <w:p w14:paraId="55DFCC9E" w14:textId="213EE844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Community string</w:t>
            </w:r>
          </w:p>
        </w:tc>
        <w:tc>
          <w:tcPr>
            <w:tcW w:w="992" w:type="dxa"/>
            <w:noWrap/>
          </w:tcPr>
          <w:p w14:paraId="05B9BBF8" w14:textId="210BB7F9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Текст</w:t>
            </w:r>
          </w:p>
        </w:tc>
        <w:tc>
          <w:tcPr>
            <w:tcW w:w="1559" w:type="dxa"/>
            <w:noWrap/>
          </w:tcPr>
          <w:p w14:paraId="416CC228" w14:textId="78840E6F" w:rsidR="00813C4C" w:rsidRDefault="00813C4C" w:rsidP="00813C4C">
            <w:pPr>
              <w:rPr>
                <w:rStyle w:val="FNTTabelleTextblau"/>
                <w:lang w:val="en-US"/>
              </w:rPr>
            </w:pPr>
            <w:r w:rsidRPr="00C30B54">
              <w:rPr>
                <w:rStyle w:val="FNTTabelleTextblau"/>
              </w:rPr>
              <w:t>C_COMMUNITY_NAME</w:t>
            </w:r>
          </w:p>
        </w:tc>
        <w:tc>
          <w:tcPr>
            <w:tcW w:w="708" w:type="dxa"/>
            <w:noWrap/>
          </w:tcPr>
          <w:p w14:paraId="21FB76B5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76D52E2D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4705BE44" w14:textId="41B101CF" w:rsidR="00813C4C" w:rsidRPr="00534110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Оператор системы</w:t>
            </w:r>
          </w:p>
        </w:tc>
        <w:tc>
          <w:tcPr>
            <w:tcW w:w="2268" w:type="dxa"/>
          </w:tcPr>
          <w:p w14:paraId="683D3BEB" w14:textId="007707B5" w:rsidR="00813C4C" w:rsidRPr="00E03117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Public</w:t>
            </w:r>
          </w:p>
        </w:tc>
        <w:tc>
          <w:tcPr>
            <w:tcW w:w="1701" w:type="dxa"/>
          </w:tcPr>
          <w:p w14:paraId="3212C899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110E47F0" w14:textId="59D3EC08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985" w:type="dxa"/>
          </w:tcPr>
          <w:p w14:paraId="2E596769" w14:textId="6D94A0FB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813C4C" w:rsidRPr="008067A2" w14:paraId="37D3134C" w14:textId="36E0FF7C" w:rsidTr="00813C4C">
        <w:trPr>
          <w:trHeight w:val="276"/>
        </w:trPr>
        <w:tc>
          <w:tcPr>
            <w:tcW w:w="993" w:type="dxa"/>
            <w:noWrap/>
          </w:tcPr>
          <w:p w14:paraId="23063C2D" w14:textId="0AD04784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 xml:space="preserve">IP </w:t>
            </w:r>
            <w:r>
              <w:rPr>
                <w:rStyle w:val="FNTTabelleTextblau"/>
              </w:rPr>
              <w:t>управления</w:t>
            </w:r>
          </w:p>
        </w:tc>
        <w:tc>
          <w:tcPr>
            <w:tcW w:w="992" w:type="dxa"/>
            <w:noWrap/>
          </w:tcPr>
          <w:p w14:paraId="413F4D09" w14:textId="70FD8EF8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Текст</w:t>
            </w:r>
          </w:p>
        </w:tc>
        <w:tc>
          <w:tcPr>
            <w:tcW w:w="1559" w:type="dxa"/>
            <w:noWrap/>
          </w:tcPr>
          <w:p w14:paraId="347B1F12" w14:textId="7D2AAD49" w:rsidR="00813C4C" w:rsidRDefault="00813C4C" w:rsidP="00813C4C">
            <w:pPr>
              <w:rPr>
                <w:rStyle w:val="FNTTabelleTextblau"/>
                <w:lang w:val="en-US"/>
              </w:rPr>
            </w:pPr>
            <w:r w:rsidRPr="00C30B54">
              <w:rPr>
                <w:rStyle w:val="FNTTabelleTextblau"/>
              </w:rPr>
              <w:t>C_MANAGEMENT_INTERFACE</w:t>
            </w:r>
          </w:p>
        </w:tc>
        <w:tc>
          <w:tcPr>
            <w:tcW w:w="708" w:type="dxa"/>
            <w:noWrap/>
          </w:tcPr>
          <w:p w14:paraId="7B22E1E1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616BDBE2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044074F2" w14:textId="486B2B87" w:rsidR="00813C4C" w:rsidRPr="00E03117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Оператор системы</w:t>
            </w:r>
            <w:r w:rsidRPr="00E03117">
              <w:rPr>
                <w:rStyle w:val="FNTTabelleTextblau"/>
              </w:rPr>
              <w:t xml:space="preserve">. </w:t>
            </w:r>
            <w:r>
              <w:rPr>
                <w:rStyle w:val="FNTTabelleTextblau"/>
              </w:rPr>
              <w:t>Выбор из списка или ввод значения.</w:t>
            </w:r>
          </w:p>
        </w:tc>
        <w:tc>
          <w:tcPr>
            <w:tcW w:w="2268" w:type="dxa"/>
          </w:tcPr>
          <w:p w14:paraId="32B5C6A1" w14:textId="76C32092" w:rsidR="00813C4C" w:rsidRPr="00E03117" w:rsidRDefault="00813C4C" w:rsidP="00813C4C">
            <w:pPr>
              <w:rPr>
                <w:rStyle w:val="FNTTabelleTextblau"/>
                <w:highlight w:val="yellow"/>
                <w:lang w:val="en-US"/>
              </w:rPr>
            </w:pPr>
            <w:commentRangeStart w:id="18"/>
            <w:r w:rsidRPr="00E03117">
              <w:rPr>
                <w:rStyle w:val="FNTTabelleTextblau"/>
                <w:highlight w:val="yellow"/>
                <w:lang w:val="en-US"/>
              </w:rPr>
              <w:t>0.0.0.0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  <w:tc>
          <w:tcPr>
            <w:tcW w:w="1701" w:type="dxa"/>
          </w:tcPr>
          <w:p w14:paraId="2D2FD25B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1F06B188" w14:textId="15A67053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985" w:type="dxa"/>
          </w:tcPr>
          <w:p w14:paraId="70B617CD" w14:textId="2084F468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813C4C" w:rsidRPr="008067A2" w14:paraId="34EC8745" w14:textId="14BC18EC" w:rsidTr="00813C4C">
        <w:trPr>
          <w:trHeight w:val="276"/>
        </w:trPr>
        <w:tc>
          <w:tcPr>
            <w:tcW w:w="993" w:type="dxa"/>
            <w:noWrap/>
          </w:tcPr>
          <w:p w14:paraId="1F1854EB" w14:textId="5C41ED45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На мониторинге </w:t>
            </w:r>
            <w:r>
              <w:rPr>
                <w:rStyle w:val="FNTTabelleTextblau"/>
                <w:lang w:val="en-US"/>
              </w:rPr>
              <w:t>ICMP</w:t>
            </w:r>
          </w:p>
        </w:tc>
        <w:tc>
          <w:tcPr>
            <w:tcW w:w="992" w:type="dxa"/>
            <w:noWrap/>
          </w:tcPr>
          <w:p w14:paraId="037E6C27" w14:textId="68384B54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Флаг</w:t>
            </w:r>
          </w:p>
        </w:tc>
        <w:tc>
          <w:tcPr>
            <w:tcW w:w="1559" w:type="dxa"/>
            <w:noWrap/>
          </w:tcPr>
          <w:p w14:paraId="2407D129" w14:textId="52AEB87F" w:rsidR="00813C4C" w:rsidRDefault="00813C4C" w:rsidP="00813C4C">
            <w:pPr>
              <w:rPr>
                <w:rStyle w:val="FNTTabelleTextblau"/>
                <w:lang w:val="en-US"/>
              </w:rPr>
            </w:pPr>
            <w:r w:rsidRPr="00C30B54">
              <w:rPr>
                <w:rStyle w:val="FNTTabelleTextblau"/>
              </w:rPr>
              <w:t>C_SDI_MONITORING</w:t>
            </w:r>
          </w:p>
        </w:tc>
        <w:tc>
          <w:tcPr>
            <w:tcW w:w="708" w:type="dxa"/>
            <w:noWrap/>
          </w:tcPr>
          <w:p w14:paraId="405EA68A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6F270C68" w14:textId="77777777" w:rsidR="00813C4C" w:rsidRPr="00BB76DC" w:rsidRDefault="00813C4C" w:rsidP="00813C4C">
            <w:pPr>
              <w:rPr>
                <w:rStyle w:val="FNTTabelleTextblau"/>
                <w:lang w:val="en-US"/>
              </w:rPr>
            </w:pPr>
          </w:p>
        </w:tc>
        <w:tc>
          <w:tcPr>
            <w:tcW w:w="2693" w:type="dxa"/>
          </w:tcPr>
          <w:p w14:paraId="0A27D394" w14:textId="261EBBC8" w:rsidR="00813C4C" w:rsidRPr="00534110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Оператор системы</w:t>
            </w:r>
          </w:p>
        </w:tc>
        <w:tc>
          <w:tcPr>
            <w:tcW w:w="2268" w:type="dxa"/>
          </w:tcPr>
          <w:p w14:paraId="33AFE2FF" w14:textId="36C571F5" w:rsidR="00813C4C" w:rsidRPr="00E03117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N</w:t>
            </w:r>
          </w:p>
        </w:tc>
        <w:tc>
          <w:tcPr>
            <w:tcW w:w="1701" w:type="dxa"/>
          </w:tcPr>
          <w:p w14:paraId="57118B24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3ED341D6" w14:textId="1EA5BB5C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985" w:type="dxa"/>
          </w:tcPr>
          <w:p w14:paraId="0F14DC8C" w14:textId="68721854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813C4C" w:rsidRPr="008067A2" w14:paraId="6C96B47D" w14:textId="2E5D8CED" w:rsidTr="00813C4C">
        <w:trPr>
          <w:trHeight w:val="276"/>
        </w:trPr>
        <w:tc>
          <w:tcPr>
            <w:tcW w:w="993" w:type="dxa"/>
            <w:noWrap/>
          </w:tcPr>
          <w:p w14:paraId="710E25E0" w14:textId="13E8B7F5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lastRenderedPageBreak/>
              <w:t xml:space="preserve">На мониторинге </w:t>
            </w:r>
            <w:r>
              <w:rPr>
                <w:rStyle w:val="FNTTabelleTextblau"/>
                <w:lang w:val="en-US"/>
              </w:rPr>
              <w:t>SNMP</w:t>
            </w:r>
          </w:p>
        </w:tc>
        <w:tc>
          <w:tcPr>
            <w:tcW w:w="992" w:type="dxa"/>
            <w:noWrap/>
          </w:tcPr>
          <w:p w14:paraId="46CFEAFA" w14:textId="61E5E0FB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Флаг</w:t>
            </w:r>
          </w:p>
        </w:tc>
        <w:tc>
          <w:tcPr>
            <w:tcW w:w="1559" w:type="dxa"/>
            <w:noWrap/>
          </w:tcPr>
          <w:p w14:paraId="3176422D" w14:textId="4AF4F91D" w:rsidR="00813C4C" w:rsidRDefault="00813C4C" w:rsidP="00813C4C">
            <w:pPr>
              <w:rPr>
                <w:rStyle w:val="FNTTabelleTextblau"/>
                <w:lang w:val="en-US"/>
              </w:rPr>
            </w:pPr>
            <w:r w:rsidRPr="00C30B54">
              <w:rPr>
                <w:rStyle w:val="FNTTabelleTextblau"/>
              </w:rPr>
              <w:t>C_SDI_MONITORING</w:t>
            </w:r>
            <w:r>
              <w:rPr>
                <w:rStyle w:val="FNTTabelleTextblau"/>
                <w:lang w:val="en-US"/>
              </w:rPr>
              <w:t>_SNMP</w:t>
            </w:r>
          </w:p>
        </w:tc>
        <w:tc>
          <w:tcPr>
            <w:tcW w:w="708" w:type="dxa"/>
            <w:noWrap/>
          </w:tcPr>
          <w:p w14:paraId="3B56389F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4059B7AC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75C6F44A" w14:textId="74778DD8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Оператор системы</w:t>
            </w:r>
          </w:p>
        </w:tc>
        <w:tc>
          <w:tcPr>
            <w:tcW w:w="2268" w:type="dxa"/>
          </w:tcPr>
          <w:p w14:paraId="1E2C70EE" w14:textId="4FB193A7" w:rsidR="00813C4C" w:rsidRPr="00E03117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N</w:t>
            </w:r>
          </w:p>
        </w:tc>
        <w:tc>
          <w:tcPr>
            <w:tcW w:w="1701" w:type="dxa"/>
          </w:tcPr>
          <w:p w14:paraId="2E778EDE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710EB854" w14:textId="5713D24C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985" w:type="dxa"/>
          </w:tcPr>
          <w:p w14:paraId="55F41E10" w14:textId="3C48477D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813C4C" w:rsidRPr="008067A2" w14:paraId="0012B6A8" w14:textId="11322DF9" w:rsidTr="00813C4C">
        <w:trPr>
          <w:trHeight w:val="276"/>
        </w:trPr>
        <w:tc>
          <w:tcPr>
            <w:tcW w:w="993" w:type="dxa"/>
            <w:noWrap/>
          </w:tcPr>
          <w:p w14:paraId="1AAE61A3" w14:textId="29184A8C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Требуется бэкап</w:t>
            </w:r>
          </w:p>
        </w:tc>
        <w:tc>
          <w:tcPr>
            <w:tcW w:w="992" w:type="dxa"/>
            <w:noWrap/>
          </w:tcPr>
          <w:p w14:paraId="2EE459DF" w14:textId="23F0B341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Флаг</w:t>
            </w:r>
          </w:p>
        </w:tc>
        <w:tc>
          <w:tcPr>
            <w:tcW w:w="1559" w:type="dxa"/>
            <w:noWrap/>
          </w:tcPr>
          <w:p w14:paraId="09588792" w14:textId="641988A5" w:rsidR="00813C4C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C_SDI_BACKUP_NEEDED</w:t>
            </w:r>
          </w:p>
        </w:tc>
        <w:tc>
          <w:tcPr>
            <w:tcW w:w="708" w:type="dxa"/>
            <w:noWrap/>
          </w:tcPr>
          <w:p w14:paraId="06845DB8" w14:textId="6300E1E4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0A7D749D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1F0C1B63" w14:textId="5AE151EA" w:rsidR="00813C4C" w:rsidRPr="00534110" w:rsidRDefault="00813C4C" w:rsidP="00813C4C">
            <w:pPr>
              <w:rPr>
                <w:rStyle w:val="FNTTabelleTextblau"/>
              </w:rPr>
            </w:pPr>
            <w:r>
              <w:t xml:space="preserve">Интеграционный интерфейс. Если значение атрибута </w:t>
            </w:r>
            <w:r>
              <w:rPr>
                <w:rStyle w:val="FNTTabelleTextblau"/>
              </w:rPr>
              <w:t xml:space="preserve">Последний бэкап меньше текущей даты на 3 дня, то ставить </w:t>
            </w:r>
            <w:r>
              <w:rPr>
                <w:rStyle w:val="FNTTabelleTextblau"/>
                <w:lang w:val="en-US"/>
              </w:rPr>
              <w:t>Y</w:t>
            </w:r>
            <w:r w:rsidRPr="00534110">
              <w:rPr>
                <w:rStyle w:val="FNTTabelleTextblau"/>
              </w:rPr>
              <w:t>.</w:t>
            </w:r>
          </w:p>
        </w:tc>
        <w:tc>
          <w:tcPr>
            <w:tcW w:w="2268" w:type="dxa"/>
          </w:tcPr>
          <w:p w14:paraId="39583F88" w14:textId="6A7A4ABA" w:rsidR="00813C4C" w:rsidRPr="00E03117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N</w:t>
            </w:r>
          </w:p>
        </w:tc>
        <w:tc>
          <w:tcPr>
            <w:tcW w:w="1701" w:type="dxa"/>
          </w:tcPr>
          <w:p w14:paraId="03B5C059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2E8359A4" w14:textId="3BB0ABA6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985" w:type="dxa"/>
          </w:tcPr>
          <w:p w14:paraId="4D1A5AFC" w14:textId="4D011BDA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813C4C" w:rsidRPr="008067A2" w14:paraId="4058FA40" w14:textId="072151DD" w:rsidTr="00813C4C">
        <w:trPr>
          <w:trHeight w:val="276"/>
        </w:trPr>
        <w:tc>
          <w:tcPr>
            <w:tcW w:w="993" w:type="dxa"/>
            <w:noWrap/>
          </w:tcPr>
          <w:p w14:paraId="50938667" w14:textId="7A6F3BC4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Последний бэкап</w:t>
            </w:r>
          </w:p>
        </w:tc>
        <w:tc>
          <w:tcPr>
            <w:tcW w:w="992" w:type="dxa"/>
            <w:noWrap/>
          </w:tcPr>
          <w:p w14:paraId="46980A5D" w14:textId="1854C8DD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Дата</w:t>
            </w:r>
          </w:p>
        </w:tc>
        <w:tc>
          <w:tcPr>
            <w:tcW w:w="1559" w:type="dxa"/>
            <w:noWrap/>
          </w:tcPr>
          <w:p w14:paraId="51D26FAB" w14:textId="07AA871A" w:rsidR="00813C4C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C_SDI_LAST_BACKUP</w:t>
            </w:r>
          </w:p>
        </w:tc>
        <w:tc>
          <w:tcPr>
            <w:tcW w:w="708" w:type="dxa"/>
            <w:noWrap/>
          </w:tcPr>
          <w:p w14:paraId="1CBA8399" w14:textId="4FEDBCCA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406B295B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3A5740AD" w14:textId="3B1270FD" w:rsidR="00813C4C" w:rsidRDefault="00813C4C" w:rsidP="00813C4C">
            <w:pPr>
              <w:rPr>
                <w:rStyle w:val="FNTTabelleTextblau"/>
              </w:rPr>
            </w:pPr>
            <w:r>
              <w:t>Интеграционный интерфейс</w:t>
            </w:r>
            <w:r w:rsidRPr="00534110">
              <w:t>.</w:t>
            </w:r>
            <w:r>
              <w:t xml:space="preserve"> Парсинг даты из атрибута </w:t>
            </w:r>
            <w:r w:rsidRPr="00C7127F">
              <w:t>config.annotation</w:t>
            </w:r>
          </w:p>
        </w:tc>
        <w:tc>
          <w:tcPr>
            <w:tcW w:w="2268" w:type="dxa"/>
          </w:tcPr>
          <w:p w14:paraId="1307A4F1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277C721E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64409F4E" w14:textId="6EA0BCEB" w:rsidR="00813C4C" w:rsidRPr="000F7260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Да. если </w:t>
            </w:r>
            <w:r w:rsidRPr="007F7E63">
              <w:rPr>
                <w:rStyle w:val="FNTTabelleTextblau"/>
                <w:lang w:val="en-US"/>
              </w:rPr>
              <w:t>DATASOURCE</w:t>
            </w:r>
            <w:r w:rsidRPr="000F7260">
              <w:rPr>
                <w:rStyle w:val="FNTTabelleTextblau"/>
              </w:rPr>
              <w:t xml:space="preserve"> </w:t>
            </w:r>
            <w:r>
              <w:rPr>
                <w:rStyle w:val="FNTTabelleTextblau"/>
              </w:rPr>
              <w:t>не пустой</w:t>
            </w:r>
          </w:p>
        </w:tc>
        <w:tc>
          <w:tcPr>
            <w:tcW w:w="1985" w:type="dxa"/>
          </w:tcPr>
          <w:p w14:paraId="244E365F" w14:textId="3664F386" w:rsidR="00813C4C" w:rsidRDefault="00813C4C" w:rsidP="00813C4C">
            <w:pPr>
              <w:rPr>
                <w:rStyle w:val="FNTTabelleTextblau"/>
              </w:rPr>
            </w:pPr>
          </w:p>
        </w:tc>
      </w:tr>
      <w:tr w:rsidR="00813C4C" w:rsidRPr="008067A2" w14:paraId="1CC0C038" w14:textId="67889EFE" w:rsidTr="00813C4C">
        <w:trPr>
          <w:trHeight w:val="276"/>
        </w:trPr>
        <w:tc>
          <w:tcPr>
            <w:tcW w:w="993" w:type="dxa"/>
            <w:noWrap/>
          </w:tcPr>
          <w:p w14:paraId="5E550C78" w14:textId="220C689A" w:rsidR="00813C4C" w:rsidRPr="009A187A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Источник данных</w:t>
            </w:r>
          </w:p>
        </w:tc>
        <w:tc>
          <w:tcPr>
            <w:tcW w:w="992" w:type="dxa"/>
            <w:noWrap/>
          </w:tcPr>
          <w:p w14:paraId="7FCC52D9" w14:textId="77E0D233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Текст</w:t>
            </w:r>
          </w:p>
        </w:tc>
        <w:tc>
          <w:tcPr>
            <w:tcW w:w="1559" w:type="dxa"/>
            <w:noWrap/>
          </w:tcPr>
          <w:p w14:paraId="5C934751" w14:textId="212B70AD" w:rsidR="00813C4C" w:rsidRDefault="00813C4C" w:rsidP="00813C4C">
            <w:pPr>
              <w:rPr>
                <w:rStyle w:val="FNTTabelleTextblau"/>
                <w:lang w:val="en-US"/>
              </w:rPr>
            </w:pPr>
            <w:r w:rsidRPr="007F7E63">
              <w:rPr>
                <w:rStyle w:val="FNTTabelleTextblau"/>
                <w:lang w:val="en-US"/>
              </w:rPr>
              <w:t>DATASOURCE</w:t>
            </w:r>
          </w:p>
        </w:tc>
        <w:tc>
          <w:tcPr>
            <w:tcW w:w="708" w:type="dxa"/>
            <w:noWrap/>
          </w:tcPr>
          <w:p w14:paraId="0D39A535" w14:textId="3AE1FDC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709" w:type="dxa"/>
          </w:tcPr>
          <w:p w14:paraId="778389E3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693" w:type="dxa"/>
          </w:tcPr>
          <w:p w14:paraId="0C4DCD0B" w14:textId="112CBBA7" w:rsidR="00813C4C" w:rsidRDefault="00813C4C" w:rsidP="00813C4C">
            <w:r>
              <w:t>Интеграционный интерфейс</w:t>
            </w:r>
          </w:p>
        </w:tc>
        <w:tc>
          <w:tcPr>
            <w:tcW w:w="2268" w:type="dxa"/>
          </w:tcPr>
          <w:p w14:paraId="2BC6D082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6F57C182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1FBFD0FA" w14:textId="6C32AE5B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1985" w:type="dxa"/>
          </w:tcPr>
          <w:p w14:paraId="7F487739" w14:textId="77777777" w:rsidR="00813C4C" w:rsidRDefault="00813C4C" w:rsidP="00813C4C">
            <w:pPr>
              <w:rPr>
                <w:rStyle w:val="FNTTabelleTextblau"/>
              </w:rPr>
            </w:pPr>
          </w:p>
        </w:tc>
      </w:tr>
    </w:tbl>
    <w:p w14:paraId="203296A9" w14:textId="7A38F8FD" w:rsidR="00592830" w:rsidRDefault="00592830"/>
    <w:p w14:paraId="179DB59D" w14:textId="2CB6971F" w:rsidR="00B65FA1" w:rsidRPr="00451572" w:rsidRDefault="00B65FA1" w:rsidP="00B65FA1">
      <w:pPr>
        <w:pStyle w:val="Caption"/>
      </w:pPr>
      <w:r>
        <w:t xml:space="preserve">Таблица </w:t>
      </w:r>
      <w:r w:rsidR="0054785C">
        <w:fldChar w:fldCharType="begin"/>
      </w:r>
      <w:r w:rsidR="0054785C">
        <w:instrText xml:space="preserve"> REF _Ref26447484 \r \h </w:instrText>
      </w:r>
      <w:r w:rsidR="0054785C">
        <w:fldChar w:fldCharType="separate"/>
      </w:r>
      <w:r w:rsidR="0054785C">
        <w:t>2.2</w:t>
      </w:r>
      <w:r w:rsidR="0054785C">
        <w:fldChar w:fldCharType="end"/>
      </w:r>
      <w:r w:rsidRPr="00994CB7">
        <w:t>-</w:t>
      </w:r>
      <w:fldSimple w:instr=" SEQ Таблицы \s \n \* MERGEFORMAT ">
        <w:r w:rsidR="009574DF">
          <w:rPr>
            <w:noProof/>
          </w:rPr>
          <w:t>3</w:t>
        </w:r>
      </w:fldSimple>
      <w:r>
        <w:t>.</w:t>
      </w:r>
      <w:r w:rsidRPr="00714E38">
        <w:t xml:space="preserve"> </w:t>
      </w:r>
      <w:r>
        <w:t xml:space="preserve">Связи </w:t>
      </w:r>
      <w:r w:rsidRPr="00714E38">
        <w:t>«</w:t>
      </w:r>
      <w:r w:rsidR="0054785C">
        <w:t>Виртуального сервера</w:t>
      </w:r>
      <w:r w:rsidRPr="00714E38">
        <w:t>»</w:t>
      </w:r>
      <w:r>
        <w:t xml:space="preserve"> в</w:t>
      </w:r>
      <w:r w:rsidRPr="00714E38">
        <w:t xml:space="preserve"> </w:t>
      </w:r>
      <w:r w:rsidR="0054785C">
        <w:t>Базисе</w:t>
      </w:r>
    </w:p>
    <w:tbl>
      <w:tblPr>
        <w:tblStyle w:val="FNTTabelleVariante2"/>
        <w:tblW w:w="14923" w:type="dxa"/>
        <w:tblLayout w:type="fixed"/>
        <w:tblLook w:val="04A0" w:firstRow="1" w:lastRow="0" w:firstColumn="1" w:lastColumn="0" w:noHBand="0" w:noVBand="1"/>
      </w:tblPr>
      <w:tblGrid>
        <w:gridCol w:w="1199"/>
        <w:gridCol w:w="1307"/>
        <w:gridCol w:w="3164"/>
        <w:gridCol w:w="993"/>
        <w:gridCol w:w="3827"/>
        <w:gridCol w:w="2448"/>
        <w:gridCol w:w="1985"/>
      </w:tblGrid>
      <w:tr w:rsidR="00E03117" w:rsidRPr="00A92031" w14:paraId="1442B4D6" w14:textId="54465C7C" w:rsidTr="00E0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1199" w:type="dxa"/>
            <w:noWrap/>
            <w:hideMark/>
          </w:tcPr>
          <w:p w14:paraId="184D113E" w14:textId="77777777" w:rsidR="00E03117" w:rsidRPr="00305970" w:rsidRDefault="00E03117" w:rsidP="006D45B5">
            <w:pPr>
              <w:contextualSpacing/>
              <w:rPr>
                <w:b/>
                <w:bCs/>
                <w:color w:val="auto"/>
                <w:szCs w:val="18"/>
              </w:rPr>
            </w:pPr>
            <w:r>
              <w:rPr>
                <w:rStyle w:val="FNTTabelleMarked"/>
                <w:smallCaps/>
              </w:rPr>
              <w:t>Объект</w:t>
            </w:r>
          </w:p>
        </w:tc>
        <w:tc>
          <w:tcPr>
            <w:tcW w:w="1307" w:type="dxa"/>
            <w:noWrap/>
            <w:hideMark/>
          </w:tcPr>
          <w:p w14:paraId="5F9B3CC1" w14:textId="77777777" w:rsidR="00E03117" w:rsidRPr="00305970" w:rsidRDefault="00E03117" w:rsidP="006D45B5">
            <w:pPr>
              <w:contextualSpacing/>
              <w:rPr>
                <w:b/>
                <w:bCs/>
                <w:color w:val="auto"/>
                <w:szCs w:val="18"/>
              </w:rPr>
            </w:pPr>
            <w:r w:rsidRPr="00747E7A">
              <w:rPr>
                <w:rStyle w:val="FNTTabelleMarked"/>
                <w:smallCaps/>
              </w:rPr>
              <w:t>Атрибут</w:t>
            </w:r>
            <w:r>
              <w:rPr>
                <w:rStyle w:val="FNTTabelleMarked"/>
                <w:smallCaps/>
              </w:rPr>
              <w:t>ы связи</w:t>
            </w:r>
          </w:p>
        </w:tc>
        <w:tc>
          <w:tcPr>
            <w:tcW w:w="3164" w:type="dxa"/>
            <w:noWrap/>
            <w:hideMark/>
          </w:tcPr>
          <w:p w14:paraId="6176B205" w14:textId="77777777" w:rsidR="00E03117" w:rsidRPr="00E25641" w:rsidRDefault="00E03117" w:rsidP="006D45B5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Возможные значения</w:t>
            </w:r>
          </w:p>
        </w:tc>
        <w:tc>
          <w:tcPr>
            <w:tcW w:w="993" w:type="dxa"/>
          </w:tcPr>
          <w:p w14:paraId="219857F7" w14:textId="77777777" w:rsidR="00E03117" w:rsidRDefault="00E03117" w:rsidP="006D45B5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Характер связи</w:t>
            </w:r>
          </w:p>
        </w:tc>
        <w:tc>
          <w:tcPr>
            <w:tcW w:w="3827" w:type="dxa"/>
          </w:tcPr>
          <w:p w14:paraId="1F36CC27" w14:textId="223537F7" w:rsidR="00E03117" w:rsidRPr="00747E7A" w:rsidRDefault="00E03117" w:rsidP="006D45B5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Заполняет</w:t>
            </w:r>
          </w:p>
        </w:tc>
        <w:tc>
          <w:tcPr>
            <w:tcW w:w="2448" w:type="dxa"/>
          </w:tcPr>
          <w:p w14:paraId="79CC7E57" w14:textId="7575D197" w:rsidR="00E03117" w:rsidRDefault="00E03117" w:rsidP="006D45B5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 xml:space="preserve">Нередактируемое в </w:t>
            </w:r>
            <w:r>
              <w:rPr>
                <w:rStyle w:val="FNTTabelleMarked"/>
                <w:smallCaps/>
                <w:lang w:val="en-US"/>
              </w:rPr>
              <w:t>GUI</w:t>
            </w:r>
          </w:p>
        </w:tc>
        <w:tc>
          <w:tcPr>
            <w:tcW w:w="1985" w:type="dxa"/>
          </w:tcPr>
          <w:p w14:paraId="2A56D74A" w14:textId="36B5DC2D" w:rsidR="00E03117" w:rsidRDefault="00E03117" w:rsidP="006D45B5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История</w:t>
            </w:r>
          </w:p>
        </w:tc>
      </w:tr>
      <w:tr w:rsidR="00E03117" w:rsidRPr="008067A2" w14:paraId="00C89EC0" w14:textId="608E0E58" w:rsidTr="00E03117">
        <w:trPr>
          <w:trHeight w:val="276"/>
        </w:trPr>
        <w:tc>
          <w:tcPr>
            <w:tcW w:w="1199" w:type="dxa"/>
            <w:noWrap/>
          </w:tcPr>
          <w:p w14:paraId="7BE98D82" w14:textId="12DD15DC" w:rsidR="00E03117" w:rsidRPr="008067A2" w:rsidRDefault="00E03117" w:rsidP="006D45B5">
            <w:pPr>
              <w:rPr>
                <w:rStyle w:val="FNTTabelleTextblau"/>
              </w:rPr>
            </w:pPr>
            <w:commentRangeStart w:id="19"/>
            <w:r>
              <w:rPr>
                <w:rStyle w:val="FNTTabelleTextblau"/>
              </w:rPr>
              <w:t>Сотрудник</w:t>
            </w:r>
          </w:p>
        </w:tc>
        <w:tc>
          <w:tcPr>
            <w:tcW w:w="1307" w:type="dxa"/>
            <w:noWrap/>
          </w:tcPr>
          <w:p w14:paraId="49E6A059" w14:textId="05D89654" w:rsidR="00E03117" w:rsidRPr="0012419F" w:rsidRDefault="00E03117" w:rsidP="006D45B5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Роль</w:t>
            </w:r>
          </w:p>
        </w:tc>
        <w:tc>
          <w:tcPr>
            <w:tcW w:w="3164" w:type="dxa"/>
            <w:noWrap/>
          </w:tcPr>
          <w:p w14:paraId="0B9ECBEB" w14:textId="3D89809E" w:rsidR="00E03117" w:rsidRPr="00E43E8A" w:rsidRDefault="00E03117" w:rsidP="0012419F">
            <w:pPr>
              <w:pStyle w:val="ListParagraph"/>
              <w:numPr>
                <w:ilvl w:val="0"/>
                <w:numId w:val="45"/>
              </w:numPr>
              <w:ind w:left="342"/>
              <w:rPr>
                <w:rStyle w:val="FNTTabelleTextblau"/>
                <w:lang w:val="ru-RU"/>
              </w:rPr>
            </w:pPr>
            <w:r>
              <w:rPr>
                <w:rStyle w:val="FNTTabelleTextblau"/>
                <w:lang w:val="en-US"/>
              </w:rPr>
              <w:t>user</w:t>
            </w:r>
            <w:r>
              <w:rPr>
                <w:rStyle w:val="FNTTabelleTextblau"/>
                <w:lang w:val="ru-RU"/>
              </w:rPr>
              <w:t xml:space="preserve"> (</w:t>
            </w:r>
            <w:r w:rsidRPr="0006456C">
              <w:rPr>
                <w:rStyle w:val="FNTTabelleTextblau"/>
                <w:highlight w:val="yellow"/>
                <w:lang w:val="ru-RU"/>
              </w:rPr>
              <w:t>Ответственный</w:t>
            </w:r>
            <w:r>
              <w:rPr>
                <w:rStyle w:val="FNTTabelleTextblau"/>
                <w:lang w:val="en-US"/>
              </w:rPr>
              <w:t xml:space="preserve"> </w:t>
            </w:r>
            <w:r>
              <w:rPr>
                <w:rStyle w:val="FNTTabelleTextblau"/>
                <w:lang w:val="ru-RU"/>
              </w:rPr>
              <w:t>пользователь)</w:t>
            </w:r>
          </w:p>
          <w:p w14:paraId="2FA2545E" w14:textId="35DEB5EF" w:rsidR="00E03117" w:rsidRPr="0085391B" w:rsidRDefault="00E03117" w:rsidP="0012419F">
            <w:pPr>
              <w:pStyle w:val="ListParagraph"/>
              <w:numPr>
                <w:ilvl w:val="0"/>
                <w:numId w:val="45"/>
              </w:numPr>
              <w:ind w:left="342"/>
              <w:rPr>
                <w:rStyle w:val="FNTTabelleTextblau"/>
                <w:lang w:val="ru-RU"/>
              </w:rPr>
            </w:pPr>
            <w:r>
              <w:rPr>
                <w:rStyle w:val="FNTTabelleTextblau"/>
                <w:lang w:val="en-US"/>
              </w:rPr>
              <w:t>admin</w:t>
            </w:r>
            <w:r>
              <w:rPr>
                <w:rStyle w:val="FNTTabelleTextblau"/>
                <w:lang w:val="ru-RU"/>
              </w:rPr>
              <w:t xml:space="preserve"> (</w:t>
            </w:r>
            <w:r w:rsidRPr="0006456C">
              <w:rPr>
                <w:rStyle w:val="FNTTabelleTextblau"/>
                <w:highlight w:val="yellow"/>
                <w:lang w:val="ru-RU"/>
              </w:rPr>
              <w:t>Ответственный админ</w:t>
            </w:r>
            <w:r>
              <w:rPr>
                <w:rStyle w:val="FNTTabelleTextblau"/>
                <w:highlight w:val="yellow"/>
                <w:lang w:val="ru-RU"/>
              </w:rPr>
              <w:t>и</w:t>
            </w:r>
            <w:r w:rsidRPr="0006456C">
              <w:rPr>
                <w:rStyle w:val="FNTTabelleTextblau"/>
                <w:highlight w:val="yellow"/>
                <w:lang w:val="ru-RU"/>
              </w:rPr>
              <w:t>стратор</w:t>
            </w:r>
            <w:r>
              <w:rPr>
                <w:rStyle w:val="FNTTabelleTextblau"/>
                <w:lang w:val="ru-RU"/>
              </w:rPr>
              <w:t>)</w:t>
            </w:r>
          </w:p>
        </w:tc>
        <w:tc>
          <w:tcPr>
            <w:tcW w:w="993" w:type="dxa"/>
          </w:tcPr>
          <w:p w14:paraId="018B726B" w14:textId="235505BC" w:rsidR="00E03117" w:rsidRPr="00B65FA1" w:rsidRDefault="00E03117" w:rsidP="006D45B5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0…n</w:t>
            </w:r>
          </w:p>
        </w:tc>
        <w:tc>
          <w:tcPr>
            <w:tcW w:w="3827" w:type="dxa"/>
          </w:tcPr>
          <w:p w14:paraId="6FF0B7D0" w14:textId="4427E29D" w:rsidR="00E03117" w:rsidRPr="00C7127F" w:rsidRDefault="00E03117" w:rsidP="006D45B5">
            <w:pPr>
              <w:rPr>
                <w:rStyle w:val="FNTTabelleTextblau"/>
              </w:rPr>
            </w:pPr>
            <w:r w:rsidRPr="00E03117">
              <w:rPr>
                <w:rStyle w:val="FNTTabelleTextblau"/>
              </w:rPr>
              <w:t>Оператор системы</w:t>
            </w:r>
            <w:r w:rsidRPr="00534110">
              <w:rPr>
                <w:rStyle w:val="FNTTabelleTextblau"/>
              </w:rPr>
              <w:t>.</w:t>
            </w:r>
            <w:r w:rsidRPr="00C7127F">
              <w:rPr>
                <w:rStyle w:val="FNTTabelleTextblau"/>
              </w:rPr>
              <w:t xml:space="preserve"> </w:t>
            </w:r>
            <w:r>
              <w:rPr>
                <w:rStyle w:val="FNTTabelleTextblau"/>
              </w:rPr>
              <w:t>Выбирается из справочника</w:t>
            </w:r>
            <w:r w:rsidRPr="00C7127F">
              <w:rPr>
                <w:rStyle w:val="FNTTabelleTextblau"/>
              </w:rPr>
              <w:t>.</w:t>
            </w:r>
          </w:p>
        </w:tc>
        <w:tc>
          <w:tcPr>
            <w:tcW w:w="2448" w:type="dxa"/>
          </w:tcPr>
          <w:p w14:paraId="6B5B8316" w14:textId="77777777" w:rsidR="00E03117" w:rsidRDefault="00E03117" w:rsidP="006D45B5">
            <w:pPr>
              <w:rPr>
                <w:rStyle w:val="FNTTabelleTextblau"/>
              </w:rPr>
            </w:pPr>
          </w:p>
        </w:tc>
        <w:tc>
          <w:tcPr>
            <w:tcW w:w="1985" w:type="dxa"/>
          </w:tcPr>
          <w:p w14:paraId="44C9255A" w14:textId="3517C133" w:rsidR="00E03117" w:rsidRPr="00534110" w:rsidRDefault="00E03117" w:rsidP="006D45B5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  <w:commentRangeEnd w:id="19"/>
            <w:r>
              <w:rPr>
                <w:rStyle w:val="CommentReference"/>
              </w:rPr>
              <w:commentReference w:id="19"/>
            </w:r>
          </w:p>
        </w:tc>
      </w:tr>
      <w:tr w:rsidR="00E03117" w:rsidRPr="008067A2" w14:paraId="77665C1A" w14:textId="73AAD04C" w:rsidTr="00E03117">
        <w:trPr>
          <w:trHeight w:val="276"/>
        </w:trPr>
        <w:tc>
          <w:tcPr>
            <w:tcW w:w="1199" w:type="dxa"/>
            <w:noWrap/>
          </w:tcPr>
          <w:p w14:paraId="2B7EECB7" w14:textId="20300760" w:rsidR="00E03117" w:rsidRPr="0012419F" w:rsidRDefault="00E03117" w:rsidP="0006456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ВМ </w:t>
            </w:r>
            <w:r>
              <w:rPr>
                <w:rStyle w:val="FNTTabelleTextblau"/>
                <w:lang w:val="en-US"/>
              </w:rPr>
              <w:t xml:space="preserve">IP </w:t>
            </w:r>
            <w:r>
              <w:rPr>
                <w:rStyle w:val="FNTTabelleTextblau"/>
              </w:rPr>
              <w:t>адрес</w:t>
            </w:r>
          </w:p>
        </w:tc>
        <w:tc>
          <w:tcPr>
            <w:tcW w:w="1307" w:type="dxa"/>
            <w:noWrap/>
          </w:tcPr>
          <w:p w14:paraId="3F4BEE77" w14:textId="77777777" w:rsidR="00E03117" w:rsidRDefault="00E03117" w:rsidP="0006456C">
            <w:pPr>
              <w:rPr>
                <w:rStyle w:val="FNTTabelleTextblau"/>
                <w:lang w:val="en-US"/>
              </w:rPr>
            </w:pPr>
          </w:p>
        </w:tc>
        <w:tc>
          <w:tcPr>
            <w:tcW w:w="3164" w:type="dxa"/>
            <w:noWrap/>
          </w:tcPr>
          <w:p w14:paraId="5F08233B" w14:textId="77777777" w:rsidR="00E03117" w:rsidRPr="008067A2" w:rsidRDefault="00E03117" w:rsidP="0006456C">
            <w:pPr>
              <w:rPr>
                <w:rStyle w:val="FNTTabelleTextblau"/>
              </w:rPr>
            </w:pPr>
          </w:p>
        </w:tc>
        <w:tc>
          <w:tcPr>
            <w:tcW w:w="993" w:type="dxa"/>
          </w:tcPr>
          <w:p w14:paraId="563C886A" w14:textId="0AE72552" w:rsidR="00E03117" w:rsidRDefault="00E03117" w:rsidP="0006456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0…n</w:t>
            </w:r>
          </w:p>
        </w:tc>
        <w:tc>
          <w:tcPr>
            <w:tcW w:w="3827" w:type="dxa"/>
          </w:tcPr>
          <w:p w14:paraId="1A778CEF" w14:textId="02EEC629" w:rsidR="00E03117" w:rsidRPr="00C7127F" w:rsidRDefault="00E03117" w:rsidP="0006456C">
            <w:pPr>
              <w:rPr>
                <w:rStyle w:val="FNTTabelleTextblau"/>
              </w:rPr>
            </w:pPr>
            <w:r>
              <w:t>Интеграционный интерфейс.</w:t>
            </w:r>
          </w:p>
        </w:tc>
        <w:tc>
          <w:tcPr>
            <w:tcW w:w="2448" w:type="dxa"/>
          </w:tcPr>
          <w:p w14:paraId="7279EB40" w14:textId="34F27A0B" w:rsidR="00E03117" w:rsidRPr="00A32232" w:rsidRDefault="00E03117" w:rsidP="0006456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Да</w:t>
            </w:r>
            <w:r w:rsidRPr="00A32232">
              <w:rPr>
                <w:rStyle w:val="FNTTabelleTextblau"/>
                <w:lang w:val="en-US"/>
              </w:rPr>
              <w:t xml:space="preserve">. </w:t>
            </w:r>
            <w:r>
              <w:rPr>
                <w:rStyle w:val="FNTTabelleTextblau"/>
              </w:rPr>
              <w:t>если</w:t>
            </w:r>
            <w:r w:rsidRPr="00A32232">
              <w:rPr>
                <w:rStyle w:val="FNTTabelleTextblau"/>
                <w:lang w:val="en-US"/>
              </w:rPr>
              <w:t xml:space="preserve"> </w:t>
            </w:r>
            <w:r w:rsidRPr="00A32232">
              <w:rPr>
                <w:lang w:val="en-US"/>
              </w:rPr>
              <w:t>STCSRM_SERVER_VIRTUAL</w:t>
            </w:r>
            <w:r>
              <w:rPr>
                <w:rStyle w:val="FNTTabelleTextblau"/>
                <w:lang w:val="en-US"/>
              </w:rPr>
              <w:t>.</w:t>
            </w:r>
            <w:r w:rsidRPr="007F7E63">
              <w:rPr>
                <w:rStyle w:val="FNTTabelleTextblau"/>
                <w:lang w:val="en-US"/>
              </w:rPr>
              <w:t>DATASOURCE</w:t>
            </w:r>
            <w:r w:rsidRPr="00A32232">
              <w:rPr>
                <w:rStyle w:val="FNTTabelleTextblau"/>
                <w:lang w:val="en-US"/>
              </w:rPr>
              <w:t xml:space="preserve"> </w:t>
            </w:r>
            <w:r>
              <w:rPr>
                <w:rStyle w:val="FNTTabelleTextblau"/>
              </w:rPr>
              <w:t>не</w:t>
            </w:r>
            <w:r w:rsidRPr="00A32232">
              <w:rPr>
                <w:rStyle w:val="FNTTabelleTextblau"/>
                <w:lang w:val="en-US"/>
              </w:rPr>
              <w:t xml:space="preserve"> </w:t>
            </w:r>
            <w:r>
              <w:rPr>
                <w:rStyle w:val="FNTTabelleTextblau"/>
              </w:rPr>
              <w:t>пустой</w:t>
            </w:r>
          </w:p>
        </w:tc>
        <w:tc>
          <w:tcPr>
            <w:tcW w:w="1985" w:type="dxa"/>
          </w:tcPr>
          <w:p w14:paraId="7B05F54F" w14:textId="30C0E0B9" w:rsidR="00E03117" w:rsidRDefault="00E03117" w:rsidP="0006456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  <w:tr w:rsidR="00E03117" w:rsidRPr="008067A2" w14:paraId="5DEC88D7" w14:textId="2EA0C1B9" w:rsidTr="00E03117">
        <w:trPr>
          <w:trHeight w:val="276"/>
        </w:trPr>
        <w:tc>
          <w:tcPr>
            <w:tcW w:w="1199" w:type="dxa"/>
            <w:noWrap/>
          </w:tcPr>
          <w:p w14:paraId="2CE842E3" w14:textId="3D213A82" w:rsidR="00E03117" w:rsidRDefault="00E03117" w:rsidP="0006456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Файловая система</w:t>
            </w:r>
          </w:p>
        </w:tc>
        <w:tc>
          <w:tcPr>
            <w:tcW w:w="1307" w:type="dxa"/>
            <w:noWrap/>
          </w:tcPr>
          <w:p w14:paraId="655AD89A" w14:textId="77777777" w:rsidR="00E03117" w:rsidRDefault="00E03117" w:rsidP="0006456C">
            <w:pPr>
              <w:rPr>
                <w:rStyle w:val="FNTTabelleTextblau"/>
                <w:lang w:val="en-US"/>
              </w:rPr>
            </w:pPr>
          </w:p>
        </w:tc>
        <w:tc>
          <w:tcPr>
            <w:tcW w:w="3164" w:type="dxa"/>
            <w:noWrap/>
          </w:tcPr>
          <w:p w14:paraId="6934797D" w14:textId="77777777" w:rsidR="00E03117" w:rsidRPr="008067A2" w:rsidRDefault="00E03117" w:rsidP="0006456C">
            <w:pPr>
              <w:rPr>
                <w:rStyle w:val="FNTTabelleTextblau"/>
              </w:rPr>
            </w:pPr>
          </w:p>
        </w:tc>
        <w:tc>
          <w:tcPr>
            <w:tcW w:w="993" w:type="dxa"/>
          </w:tcPr>
          <w:p w14:paraId="1D259FAE" w14:textId="31A13F5B" w:rsidR="00E03117" w:rsidRDefault="00E03117" w:rsidP="0006456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0…n</w:t>
            </w:r>
          </w:p>
        </w:tc>
        <w:tc>
          <w:tcPr>
            <w:tcW w:w="3827" w:type="dxa"/>
          </w:tcPr>
          <w:p w14:paraId="07C9A5DB" w14:textId="0D4BF4F2" w:rsidR="00E03117" w:rsidRDefault="00E03117" w:rsidP="0006456C">
            <w:pPr>
              <w:rPr>
                <w:rStyle w:val="FNTTabelleTextblau"/>
              </w:rPr>
            </w:pPr>
            <w:r>
              <w:t>Интеграционный интерфейс.</w:t>
            </w:r>
          </w:p>
        </w:tc>
        <w:tc>
          <w:tcPr>
            <w:tcW w:w="2448" w:type="dxa"/>
          </w:tcPr>
          <w:p w14:paraId="055D38D2" w14:textId="06003B12" w:rsidR="00E03117" w:rsidRPr="00A32232" w:rsidRDefault="00E03117" w:rsidP="0006456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Да</w:t>
            </w:r>
            <w:r w:rsidRPr="00A32232">
              <w:rPr>
                <w:rStyle w:val="FNTTabelleTextblau"/>
                <w:lang w:val="en-US"/>
              </w:rPr>
              <w:t xml:space="preserve">. </w:t>
            </w:r>
            <w:r>
              <w:rPr>
                <w:rStyle w:val="FNTTabelleTextblau"/>
              </w:rPr>
              <w:t>если</w:t>
            </w:r>
            <w:r w:rsidRPr="00A32232">
              <w:rPr>
                <w:rStyle w:val="FNTTabelleTextblau"/>
                <w:lang w:val="en-US"/>
              </w:rPr>
              <w:t xml:space="preserve"> </w:t>
            </w:r>
            <w:r w:rsidRPr="00A32232">
              <w:rPr>
                <w:lang w:val="en-US"/>
              </w:rPr>
              <w:t>STCSRM_SERVER_VIRTUAL</w:t>
            </w:r>
            <w:r>
              <w:rPr>
                <w:rStyle w:val="FNTTabelleTextblau"/>
                <w:lang w:val="en-US"/>
              </w:rPr>
              <w:t>.</w:t>
            </w:r>
            <w:r w:rsidRPr="007F7E63">
              <w:rPr>
                <w:rStyle w:val="FNTTabelleTextblau"/>
                <w:lang w:val="en-US"/>
              </w:rPr>
              <w:t>DATASOURCE</w:t>
            </w:r>
            <w:r w:rsidRPr="00A32232">
              <w:rPr>
                <w:rStyle w:val="FNTTabelleTextblau"/>
                <w:lang w:val="en-US"/>
              </w:rPr>
              <w:t xml:space="preserve"> </w:t>
            </w:r>
            <w:r>
              <w:rPr>
                <w:rStyle w:val="FNTTabelleTextblau"/>
              </w:rPr>
              <w:t>не</w:t>
            </w:r>
            <w:r w:rsidRPr="00A32232">
              <w:rPr>
                <w:rStyle w:val="FNTTabelleTextblau"/>
                <w:lang w:val="en-US"/>
              </w:rPr>
              <w:t xml:space="preserve"> </w:t>
            </w:r>
            <w:r>
              <w:rPr>
                <w:rStyle w:val="FNTTabelleTextblau"/>
              </w:rPr>
              <w:t>пустой</w:t>
            </w:r>
          </w:p>
        </w:tc>
        <w:tc>
          <w:tcPr>
            <w:tcW w:w="1985" w:type="dxa"/>
          </w:tcPr>
          <w:p w14:paraId="6834B0F1" w14:textId="4A42F27B" w:rsidR="00E03117" w:rsidRDefault="00E03117" w:rsidP="0006456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</w:tr>
    </w:tbl>
    <w:p w14:paraId="4F889C79" w14:textId="2AC7FE3A" w:rsidR="00B65FA1" w:rsidRDefault="00B65FA1" w:rsidP="00B65FA1"/>
    <w:p w14:paraId="02C3B4DB" w14:textId="0DC6067E" w:rsidR="00F504E0" w:rsidRDefault="00F504E0" w:rsidP="00F504E0">
      <w:pPr>
        <w:pStyle w:val="Heading2"/>
      </w:pPr>
      <w:bookmarkStart w:id="20" w:name="_Ref26452290"/>
      <w:bookmarkStart w:id="21" w:name="_Toc26528127"/>
      <w:r>
        <w:rPr>
          <w:lang w:val="en-US"/>
        </w:rPr>
        <w:t xml:space="preserve">IP </w:t>
      </w:r>
      <w:r>
        <w:t>адреса</w:t>
      </w:r>
      <w:bookmarkEnd w:id="20"/>
      <w:bookmarkEnd w:id="21"/>
    </w:p>
    <w:p w14:paraId="28FDDEFF" w14:textId="77777777" w:rsidR="00F504E0" w:rsidRDefault="00F504E0" w:rsidP="00F504E0"/>
    <w:p w14:paraId="2E60A146" w14:textId="2DB88800" w:rsidR="00F504E0" w:rsidRPr="00F504E0" w:rsidRDefault="00F504E0" w:rsidP="00F504E0">
      <w:r>
        <w:lastRenderedPageBreak/>
        <w:t xml:space="preserve">Для документирования </w:t>
      </w:r>
      <w:r>
        <w:rPr>
          <w:lang w:val="en-US"/>
        </w:rPr>
        <w:t>IP</w:t>
      </w:r>
      <w:r w:rsidRPr="00F504E0">
        <w:t xml:space="preserve"> </w:t>
      </w:r>
      <w:r>
        <w:t xml:space="preserve">адресов, выделенных виртуальным </w:t>
      </w:r>
      <w:r w:rsidR="00C7127F">
        <w:t>серверам</w:t>
      </w:r>
      <w:r w:rsidR="00E43E8A">
        <w:t>,</w:t>
      </w:r>
      <w:r>
        <w:t xml:space="preserve"> в системе используется сущность ВМ </w:t>
      </w:r>
      <w:r>
        <w:rPr>
          <w:lang w:val="en-US"/>
        </w:rPr>
        <w:t>IP</w:t>
      </w:r>
      <w:r w:rsidRPr="00F504E0">
        <w:t xml:space="preserve"> </w:t>
      </w:r>
      <w:r>
        <w:t>адрес</w:t>
      </w:r>
      <w:r w:rsidR="00C7127F">
        <w:t xml:space="preserve"> (</w:t>
      </w:r>
      <w:r w:rsidR="00C7127F" w:rsidRPr="00C7127F">
        <w:t>CTCDYN_VM_IP_ADDRESS</w:t>
      </w:r>
      <w:r w:rsidR="00C7127F">
        <w:t>)</w:t>
      </w:r>
      <w:r>
        <w:t>.</w:t>
      </w:r>
    </w:p>
    <w:p w14:paraId="4C17D398" w14:textId="77777777" w:rsidR="00F504E0" w:rsidRDefault="00F504E0" w:rsidP="00F504E0"/>
    <w:p w14:paraId="491D4DE7" w14:textId="2CD27CB2" w:rsidR="00F504E0" w:rsidRPr="00451572" w:rsidRDefault="00F504E0" w:rsidP="00F504E0">
      <w:pPr>
        <w:pStyle w:val="Caption"/>
      </w:pPr>
      <w:r>
        <w:t xml:space="preserve">Таблица </w:t>
      </w:r>
      <w:r>
        <w:fldChar w:fldCharType="begin"/>
      </w:r>
      <w:r>
        <w:instrText xml:space="preserve"> REF _Ref26452290 \r \h </w:instrText>
      </w:r>
      <w:r>
        <w:fldChar w:fldCharType="separate"/>
      </w:r>
      <w:r>
        <w:t>2.3</w:t>
      </w:r>
      <w:r>
        <w:fldChar w:fldCharType="end"/>
      </w:r>
      <w:r w:rsidRPr="00994CB7">
        <w:t>-</w:t>
      </w:r>
      <w:fldSimple w:instr=" SEQ Таблицы \s \n \* MERGEFORMAT ">
        <w:r>
          <w:rPr>
            <w:noProof/>
          </w:rPr>
          <w:t>1</w:t>
        </w:r>
      </w:fldSimple>
      <w:r>
        <w:t>.</w:t>
      </w:r>
      <w:r w:rsidRPr="00714E38">
        <w:t xml:space="preserve"> </w:t>
      </w:r>
      <w:r>
        <w:t>Таблица соответствия атрибутов сущности в разных системах</w:t>
      </w:r>
    </w:p>
    <w:tbl>
      <w:tblPr>
        <w:tblStyle w:val="FNTTabelleVariante2"/>
        <w:tblW w:w="10915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2126"/>
        <w:gridCol w:w="2551"/>
        <w:gridCol w:w="1843"/>
      </w:tblGrid>
      <w:tr w:rsidR="0005327D" w:rsidRPr="00747E7A" w14:paraId="7E58CDC1" w14:textId="77777777" w:rsidTr="00F5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2552" w:type="dxa"/>
            <w:noWrap/>
            <w:hideMark/>
          </w:tcPr>
          <w:p w14:paraId="04426F0A" w14:textId="0032C0C6" w:rsidR="0005327D" w:rsidRPr="0088744F" w:rsidRDefault="00AF1E27" w:rsidP="0005327D">
            <w:pPr>
              <w:contextualSpacing/>
              <w:rPr>
                <w:b/>
                <w:bCs/>
                <w:color w:val="auto"/>
                <w:szCs w:val="18"/>
              </w:rPr>
            </w:pPr>
            <w:r>
              <w:rPr>
                <w:rStyle w:val="FNTTabelleMarked"/>
                <w:smallCaps/>
              </w:rPr>
              <w:t>Термин</w:t>
            </w:r>
          </w:p>
        </w:tc>
        <w:tc>
          <w:tcPr>
            <w:tcW w:w="1843" w:type="dxa"/>
            <w:noWrap/>
            <w:hideMark/>
          </w:tcPr>
          <w:p w14:paraId="03AA7720" w14:textId="77777777" w:rsidR="0005327D" w:rsidRPr="0088744F" w:rsidRDefault="0005327D" w:rsidP="0005327D">
            <w:pPr>
              <w:contextualSpacing/>
              <w:rPr>
                <w:b/>
                <w:bCs/>
                <w:color w:val="auto"/>
                <w:szCs w:val="18"/>
              </w:rPr>
            </w:pPr>
            <w:r>
              <w:rPr>
                <w:rStyle w:val="FNTTabelleMarked"/>
                <w:smallCaps/>
              </w:rPr>
              <w:t>Название в интерфейсе Базис</w:t>
            </w:r>
          </w:p>
        </w:tc>
        <w:tc>
          <w:tcPr>
            <w:tcW w:w="2126" w:type="dxa"/>
          </w:tcPr>
          <w:p w14:paraId="3DA8CBB6" w14:textId="77777777" w:rsidR="0005327D" w:rsidRDefault="0005327D" w:rsidP="0005327D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Название атрибута в БД Базис</w:t>
            </w:r>
          </w:p>
        </w:tc>
        <w:tc>
          <w:tcPr>
            <w:tcW w:w="2551" w:type="dxa"/>
            <w:noWrap/>
            <w:hideMark/>
          </w:tcPr>
          <w:p w14:paraId="0F9BCABB" w14:textId="2D811F0A" w:rsidR="0005327D" w:rsidRPr="0005327D" w:rsidRDefault="0005327D" w:rsidP="0005327D">
            <w:pPr>
              <w:contextualSpacing/>
              <w:rPr>
                <w:b/>
                <w:bCs/>
                <w:color w:val="auto"/>
                <w:szCs w:val="18"/>
              </w:rPr>
            </w:pPr>
            <w:r>
              <w:rPr>
                <w:rStyle w:val="FNTTabelleMarked"/>
                <w:smallCaps/>
              </w:rPr>
              <w:t xml:space="preserve">Название атрибута в интерфейсе </w:t>
            </w:r>
            <w:r>
              <w:rPr>
                <w:rStyle w:val="FNTTabelleMarked"/>
                <w:smallCaps/>
                <w:lang w:val="en-US"/>
              </w:rPr>
              <w:t>vCenter</w:t>
            </w:r>
          </w:p>
        </w:tc>
        <w:tc>
          <w:tcPr>
            <w:tcW w:w="1843" w:type="dxa"/>
            <w:noWrap/>
            <w:hideMark/>
          </w:tcPr>
          <w:p w14:paraId="66BD1197" w14:textId="77777777" w:rsidR="0005327D" w:rsidRPr="0088744F" w:rsidRDefault="0005327D" w:rsidP="0005327D">
            <w:pPr>
              <w:contextualSpacing/>
              <w:rPr>
                <w:rStyle w:val="FNTTabelleMarked"/>
                <w:smallCaps/>
                <w:lang w:val="en-US"/>
              </w:rPr>
            </w:pPr>
            <w:r>
              <w:rPr>
                <w:rStyle w:val="FNTTabelleMarked"/>
                <w:smallCaps/>
              </w:rPr>
              <w:t xml:space="preserve">Название атрибута </w:t>
            </w:r>
            <w:r>
              <w:rPr>
                <w:rStyle w:val="FNTTabelleMarked"/>
                <w:smallCaps/>
                <w:lang w:val="en-US"/>
              </w:rPr>
              <w:t>Zabbix</w:t>
            </w:r>
          </w:p>
        </w:tc>
      </w:tr>
      <w:tr w:rsidR="00F504E0" w:rsidRPr="0088744F" w14:paraId="4CA505D5" w14:textId="77777777" w:rsidTr="00F504E0">
        <w:trPr>
          <w:trHeight w:val="276"/>
        </w:trPr>
        <w:tc>
          <w:tcPr>
            <w:tcW w:w="2552" w:type="dxa"/>
            <w:noWrap/>
          </w:tcPr>
          <w:p w14:paraId="2FDA67A4" w14:textId="77777777" w:rsidR="00F504E0" w:rsidRPr="0088744F" w:rsidRDefault="00F504E0" w:rsidP="00F504E0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Внутренний </w:t>
            </w:r>
            <w:r>
              <w:rPr>
                <w:rStyle w:val="FNTTabelleTextblau"/>
                <w:lang w:val="en-US"/>
              </w:rPr>
              <w:t>ID</w:t>
            </w:r>
            <w:r w:rsidRPr="0088744F">
              <w:rPr>
                <w:rStyle w:val="FNTTabelleTextblau"/>
              </w:rPr>
              <w:t xml:space="preserve"> </w:t>
            </w:r>
            <w:r>
              <w:rPr>
                <w:rStyle w:val="FNTTabelleTextblau"/>
              </w:rPr>
              <w:t>виртуального сервера в системе Базис</w:t>
            </w:r>
          </w:p>
        </w:tc>
        <w:tc>
          <w:tcPr>
            <w:tcW w:w="1843" w:type="dxa"/>
            <w:noWrap/>
          </w:tcPr>
          <w:p w14:paraId="68C6C23C" w14:textId="77777777" w:rsidR="00F504E0" w:rsidRPr="00046FEE" w:rsidRDefault="00F504E0" w:rsidP="00F504E0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 xml:space="preserve">ID </w:t>
            </w:r>
            <w:r>
              <w:rPr>
                <w:rStyle w:val="FNTTabelleTextblau"/>
              </w:rPr>
              <w:t>объекта</w:t>
            </w:r>
          </w:p>
        </w:tc>
        <w:tc>
          <w:tcPr>
            <w:tcW w:w="2126" w:type="dxa"/>
          </w:tcPr>
          <w:p w14:paraId="2C1678D3" w14:textId="77777777" w:rsidR="00F504E0" w:rsidRDefault="00F504E0" w:rsidP="00F504E0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OBJECT_ID</w:t>
            </w:r>
          </w:p>
        </w:tc>
        <w:tc>
          <w:tcPr>
            <w:tcW w:w="2551" w:type="dxa"/>
            <w:noWrap/>
          </w:tcPr>
          <w:p w14:paraId="7526083F" w14:textId="77777777" w:rsidR="00F504E0" w:rsidRPr="0088744F" w:rsidRDefault="00F504E0" w:rsidP="00F504E0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-</w:t>
            </w:r>
          </w:p>
        </w:tc>
        <w:tc>
          <w:tcPr>
            <w:tcW w:w="1843" w:type="dxa"/>
            <w:noWrap/>
          </w:tcPr>
          <w:p w14:paraId="4F1751AC" w14:textId="32BF17DD" w:rsidR="00F504E0" w:rsidRPr="0088744F" w:rsidRDefault="00F504E0" w:rsidP="00F504E0">
            <w:pPr>
              <w:rPr>
                <w:rStyle w:val="FNTTabelleTextblau"/>
                <w:lang w:val="en-US"/>
              </w:rPr>
            </w:pPr>
          </w:p>
        </w:tc>
      </w:tr>
      <w:tr w:rsidR="00F504E0" w:rsidRPr="0088744F" w14:paraId="1EC90687" w14:textId="77777777" w:rsidTr="00F504E0">
        <w:trPr>
          <w:trHeight w:val="276"/>
        </w:trPr>
        <w:tc>
          <w:tcPr>
            <w:tcW w:w="2552" w:type="dxa"/>
            <w:noWrap/>
          </w:tcPr>
          <w:p w14:paraId="24052803" w14:textId="0DA8FC54" w:rsidR="00F504E0" w:rsidRPr="00F504E0" w:rsidRDefault="00F504E0" w:rsidP="00F504E0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 xml:space="preserve">IP </w:t>
            </w:r>
            <w:r>
              <w:rPr>
                <w:rStyle w:val="FNTTabelleTextblau"/>
              </w:rPr>
              <w:t>адрес</w:t>
            </w:r>
          </w:p>
        </w:tc>
        <w:tc>
          <w:tcPr>
            <w:tcW w:w="1843" w:type="dxa"/>
            <w:noWrap/>
          </w:tcPr>
          <w:p w14:paraId="74DCBAA0" w14:textId="3015BE32" w:rsidR="00F504E0" w:rsidRPr="00F504E0" w:rsidRDefault="00F504E0" w:rsidP="00F504E0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ВМ </w:t>
            </w:r>
            <w:r>
              <w:rPr>
                <w:rStyle w:val="FNTTabelleTextblau"/>
                <w:lang w:val="en-US"/>
              </w:rPr>
              <w:t xml:space="preserve">IP </w:t>
            </w:r>
            <w:r>
              <w:rPr>
                <w:rStyle w:val="FNTTabelleTextblau"/>
              </w:rPr>
              <w:t>адрес</w:t>
            </w:r>
          </w:p>
        </w:tc>
        <w:tc>
          <w:tcPr>
            <w:tcW w:w="2126" w:type="dxa"/>
          </w:tcPr>
          <w:p w14:paraId="52F08D86" w14:textId="5B9A6F9A" w:rsidR="00F504E0" w:rsidRDefault="00F504E0" w:rsidP="00F504E0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IP_ADDRESS</w:t>
            </w:r>
          </w:p>
        </w:tc>
        <w:tc>
          <w:tcPr>
            <w:tcW w:w="2551" w:type="dxa"/>
            <w:noWrap/>
          </w:tcPr>
          <w:p w14:paraId="71724231" w14:textId="3D5594D5" w:rsidR="00F504E0" w:rsidRDefault="00F504E0" w:rsidP="00F504E0">
            <w:pPr>
              <w:rPr>
                <w:rStyle w:val="FNTTabelleTextblau"/>
                <w:lang w:val="en-US"/>
              </w:rPr>
            </w:pPr>
            <w:r w:rsidRPr="00F504E0">
              <w:rPr>
                <w:rStyle w:val="FNTTabelleTextblau"/>
                <w:lang w:val="en-US"/>
              </w:rPr>
              <w:t>ipAddress</w:t>
            </w:r>
          </w:p>
        </w:tc>
        <w:tc>
          <w:tcPr>
            <w:tcW w:w="1843" w:type="dxa"/>
            <w:noWrap/>
          </w:tcPr>
          <w:p w14:paraId="47623CF3" w14:textId="680336E0" w:rsidR="00F504E0" w:rsidRPr="00F504E0" w:rsidRDefault="00F504E0" w:rsidP="00F504E0">
            <w:pPr>
              <w:rPr>
                <w:rStyle w:val="FNTTabelleTextblau"/>
              </w:rPr>
            </w:pPr>
          </w:p>
        </w:tc>
      </w:tr>
    </w:tbl>
    <w:p w14:paraId="0A6AB2CA" w14:textId="77777777" w:rsidR="00F504E0" w:rsidRPr="0054785C" w:rsidRDefault="00F504E0" w:rsidP="00F504E0"/>
    <w:p w14:paraId="3A59A1BC" w14:textId="77777777" w:rsidR="00F504E0" w:rsidRDefault="00F504E0" w:rsidP="00F504E0"/>
    <w:p w14:paraId="1B9E8589" w14:textId="03A6461F" w:rsidR="00F504E0" w:rsidRPr="00451572" w:rsidRDefault="00F504E0" w:rsidP="00F504E0">
      <w:pPr>
        <w:pStyle w:val="Caption"/>
      </w:pPr>
      <w:r>
        <w:t xml:space="preserve">Таблица </w:t>
      </w:r>
      <w:r>
        <w:fldChar w:fldCharType="begin"/>
      </w:r>
      <w:r>
        <w:instrText xml:space="preserve"> REF _Ref26447484 \r \h </w:instrText>
      </w:r>
      <w:r>
        <w:fldChar w:fldCharType="separate"/>
      </w:r>
      <w:r>
        <w:t>2.2</w:t>
      </w:r>
      <w:r>
        <w:fldChar w:fldCharType="end"/>
      </w:r>
      <w:r w:rsidRPr="00994CB7">
        <w:t>-</w:t>
      </w:r>
      <w:fldSimple w:instr=" SEQ Таблицы \s \n \* MERGEFORMAT ">
        <w:r>
          <w:rPr>
            <w:noProof/>
          </w:rPr>
          <w:t>2</w:t>
        </w:r>
      </w:fldSimple>
      <w:r>
        <w:t>.</w:t>
      </w:r>
      <w:r w:rsidRPr="00714E38">
        <w:t xml:space="preserve"> Атрибуты «</w:t>
      </w:r>
      <w:r w:rsidR="004217AB" w:rsidRPr="004217AB">
        <w:t>ВМ IP адреса</w:t>
      </w:r>
      <w:r w:rsidRPr="00714E38">
        <w:t>»</w:t>
      </w:r>
      <w:r>
        <w:t xml:space="preserve"> в</w:t>
      </w:r>
      <w:r w:rsidRPr="00714E38">
        <w:t xml:space="preserve"> </w:t>
      </w:r>
      <w:r>
        <w:t>Базисе</w:t>
      </w:r>
    </w:p>
    <w:tbl>
      <w:tblPr>
        <w:tblStyle w:val="FNTTabelleVariante2"/>
        <w:tblW w:w="14034" w:type="dxa"/>
        <w:tblLayout w:type="fixed"/>
        <w:tblLook w:val="04A0" w:firstRow="1" w:lastRow="0" w:firstColumn="1" w:lastColumn="0" w:noHBand="0" w:noVBand="1"/>
      </w:tblPr>
      <w:tblGrid>
        <w:gridCol w:w="999"/>
        <w:gridCol w:w="711"/>
        <w:gridCol w:w="1952"/>
        <w:gridCol w:w="737"/>
        <w:gridCol w:w="616"/>
        <w:gridCol w:w="2459"/>
        <w:gridCol w:w="2449"/>
        <w:gridCol w:w="1334"/>
        <w:gridCol w:w="1310"/>
        <w:gridCol w:w="1467"/>
      </w:tblGrid>
      <w:tr w:rsidR="00813C4C" w:rsidRPr="00A92031" w14:paraId="6B287EF7" w14:textId="13CDCF90" w:rsidTr="00813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999" w:type="dxa"/>
            <w:noWrap/>
            <w:hideMark/>
          </w:tcPr>
          <w:p w14:paraId="2B75A340" w14:textId="77777777" w:rsidR="00813C4C" w:rsidRPr="00305970" w:rsidRDefault="00813C4C" w:rsidP="00813C4C">
            <w:pPr>
              <w:contextualSpacing/>
              <w:rPr>
                <w:b/>
                <w:bCs/>
                <w:color w:val="auto"/>
                <w:szCs w:val="18"/>
              </w:rPr>
            </w:pPr>
            <w:r w:rsidRPr="00747E7A">
              <w:rPr>
                <w:rStyle w:val="FNTTabelleMarked"/>
                <w:smallCaps/>
              </w:rPr>
              <w:t>Название атрибута</w:t>
            </w:r>
          </w:p>
        </w:tc>
        <w:tc>
          <w:tcPr>
            <w:tcW w:w="711" w:type="dxa"/>
            <w:noWrap/>
            <w:hideMark/>
          </w:tcPr>
          <w:p w14:paraId="5B0496DB" w14:textId="77777777" w:rsidR="00813C4C" w:rsidRPr="00305970" w:rsidRDefault="00813C4C" w:rsidP="00813C4C">
            <w:pPr>
              <w:contextualSpacing/>
              <w:rPr>
                <w:b/>
                <w:bCs/>
                <w:color w:val="auto"/>
                <w:szCs w:val="18"/>
              </w:rPr>
            </w:pPr>
            <w:r w:rsidRPr="00747E7A">
              <w:rPr>
                <w:rStyle w:val="FNTTabelleMarked"/>
                <w:smallCaps/>
              </w:rPr>
              <w:t>Тип</w:t>
            </w:r>
            <w:r>
              <w:rPr>
                <w:rStyle w:val="FNTTabelleMarked"/>
                <w:smallCaps/>
              </w:rPr>
              <w:t xml:space="preserve"> </w:t>
            </w:r>
            <w:r w:rsidRPr="00747E7A">
              <w:rPr>
                <w:rStyle w:val="FNTTabelleMarked"/>
                <w:smallCaps/>
              </w:rPr>
              <w:t>атрибута</w:t>
            </w:r>
          </w:p>
        </w:tc>
        <w:tc>
          <w:tcPr>
            <w:tcW w:w="1952" w:type="dxa"/>
            <w:noWrap/>
            <w:hideMark/>
          </w:tcPr>
          <w:p w14:paraId="5A1C29C5" w14:textId="3871B218" w:rsidR="00813C4C" w:rsidRPr="00305970" w:rsidRDefault="00813C4C" w:rsidP="00813C4C">
            <w:pPr>
              <w:contextualSpacing/>
              <w:rPr>
                <w:b/>
                <w:bCs/>
                <w:color w:val="auto"/>
                <w:szCs w:val="18"/>
              </w:rPr>
            </w:pPr>
            <w:r w:rsidRPr="00747E7A">
              <w:rPr>
                <w:rStyle w:val="FNTTabelleMarked"/>
                <w:smallCaps/>
              </w:rPr>
              <w:t>Атрибут</w:t>
            </w:r>
            <w:r>
              <w:rPr>
                <w:rStyle w:val="FNTTabelleMarked"/>
                <w:smallCaps/>
              </w:rPr>
              <w:t xml:space="preserve"> Базис</w:t>
            </w:r>
          </w:p>
        </w:tc>
        <w:tc>
          <w:tcPr>
            <w:tcW w:w="737" w:type="dxa"/>
          </w:tcPr>
          <w:p w14:paraId="76990A95" w14:textId="4BA3B403" w:rsidR="00813C4C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Обязательно</w:t>
            </w:r>
          </w:p>
        </w:tc>
        <w:tc>
          <w:tcPr>
            <w:tcW w:w="616" w:type="dxa"/>
          </w:tcPr>
          <w:p w14:paraId="71CC521A" w14:textId="4CCD82BE" w:rsidR="00813C4C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Уникально</w:t>
            </w:r>
          </w:p>
        </w:tc>
        <w:tc>
          <w:tcPr>
            <w:tcW w:w="2459" w:type="dxa"/>
          </w:tcPr>
          <w:p w14:paraId="10A14B9C" w14:textId="6FF53771" w:rsidR="00813C4C" w:rsidRPr="00747E7A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Заполняет</w:t>
            </w:r>
          </w:p>
        </w:tc>
        <w:tc>
          <w:tcPr>
            <w:tcW w:w="2449" w:type="dxa"/>
          </w:tcPr>
          <w:p w14:paraId="384A9AD4" w14:textId="2333A064" w:rsidR="00813C4C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Значение по умолчанию</w:t>
            </w:r>
          </w:p>
        </w:tc>
        <w:tc>
          <w:tcPr>
            <w:tcW w:w="1334" w:type="dxa"/>
          </w:tcPr>
          <w:p w14:paraId="7AB2A7C1" w14:textId="201DD07E" w:rsidR="00813C4C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Возможные значения</w:t>
            </w:r>
          </w:p>
        </w:tc>
        <w:tc>
          <w:tcPr>
            <w:tcW w:w="1310" w:type="dxa"/>
          </w:tcPr>
          <w:p w14:paraId="16DE59D2" w14:textId="100A6ADF" w:rsidR="00813C4C" w:rsidRPr="00291BE5" w:rsidRDefault="00813C4C" w:rsidP="00813C4C">
            <w:pPr>
              <w:contextualSpacing/>
              <w:rPr>
                <w:rStyle w:val="FNTTabelleMarked"/>
                <w:smallCaps/>
                <w:lang w:val="en-US"/>
              </w:rPr>
            </w:pPr>
            <w:r>
              <w:rPr>
                <w:rStyle w:val="FNTTabelleMarked"/>
                <w:smallCaps/>
              </w:rPr>
              <w:t xml:space="preserve">Нередактируемое в </w:t>
            </w:r>
            <w:r>
              <w:rPr>
                <w:rStyle w:val="FNTTabelleMarked"/>
                <w:smallCaps/>
                <w:lang w:val="en-US"/>
              </w:rPr>
              <w:t>GUI</w:t>
            </w:r>
          </w:p>
        </w:tc>
        <w:tc>
          <w:tcPr>
            <w:tcW w:w="1467" w:type="dxa"/>
          </w:tcPr>
          <w:p w14:paraId="59A0728B" w14:textId="62B96571" w:rsidR="00813C4C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История</w:t>
            </w:r>
          </w:p>
        </w:tc>
      </w:tr>
      <w:tr w:rsidR="00813C4C" w:rsidRPr="008067A2" w14:paraId="3C2AAAC3" w14:textId="7B573747" w:rsidTr="00813C4C">
        <w:trPr>
          <w:trHeight w:val="276"/>
        </w:trPr>
        <w:tc>
          <w:tcPr>
            <w:tcW w:w="999" w:type="dxa"/>
            <w:noWrap/>
            <w:hideMark/>
          </w:tcPr>
          <w:p w14:paraId="0B9BB3FB" w14:textId="77777777" w:rsidR="00813C4C" w:rsidRPr="008067A2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 xml:space="preserve">ID </w:t>
            </w:r>
            <w:r>
              <w:rPr>
                <w:rStyle w:val="FNTTabelleTextblau"/>
              </w:rPr>
              <w:t>объекта</w:t>
            </w:r>
          </w:p>
        </w:tc>
        <w:tc>
          <w:tcPr>
            <w:tcW w:w="711" w:type="dxa"/>
            <w:noWrap/>
            <w:hideMark/>
          </w:tcPr>
          <w:p w14:paraId="6F546D89" w14:textId="77777777" w:rsidR="00813C4C" w:rsidRPr="008067A2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Текст</w:t>
            </w:r>
          </w:p>
        </w:tc>
        <w:tc>
          <w:tcPr>
            <w:tcW w:w="1952" w:type="dxa"/>
            <w:noWrap/>
            <w:hideMark/>
          </w:tcPr>
          <w:p w14:paraId="14FB1A4E" w14:textId="77777777" w:rsidR="00813C4C" w:rsidRPr="008067A2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OBJECT_ID</w:t>
            </w:r>
          </w:p>
        </w:tc>
        <w:tc>
          <w:tcPr>
            <w:tcW w:w="737" w:type="dxa"/>
          </w:tcPr>
          <w:p w14:paraId="4215191D" w14:textId="7720164E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616" w:type="dxa"/>
          </w:tcPr>
          <w:p w14:paraId="507FB905" w14:textId="1FC8CAED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2459" w:type="dxa"/>
          </w:tcPr>
          <w:p w14:paraId="01175A34" w14:textId="77518CFB" w:rsidR="00813C4C" w:rsidRPr="0005327D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Формируется автоматически системой</w:t>
            </w:r>
            <w:r>
              <w:rPr>
                <w:rStyle w:val="FNTTabelleTextblau"/>
                <w:lang w:val="en-US"/>
              </w:rPr>
              <w:t xml:space="preserve"> </w:t>
            </w:r>
            <w:r>
              <w:rPr>
                <w:rStyle w:val="FNTTabelleTextblau"/>
              </w:rPr>
              <w:t>БАЗИС</w:t>
            </w:r>
          </w:p>
        </w:tc>
        <w:tc>
          <w:tcPr>
            <w:tcW w:w="2449" w:type="dxa"/>
          </w:tcPr>
          <w:p w14:paraId="43CBCDDF" w14:textId="77777777" w:rsidR="00813C4C" w:rsidRDefault="00813C4C" w:rsidP="00813C4C">
            <w:pPr>
              <w:rPr>
                <w:rStyle w:val="FNTTabelleTextblau"/>
                <w:lang w:val="en-US"/>
              </w:rPr>
            </w:pPr>
          </w:p>
        </w:tc>
        <w:tc>
          <w:tcPr>
            <w:tcW w:w="1334" w:type="dxa"/>
          </w:tcPr>
          <w:p w14:paraId="0381F77E" w14:textId="77777777" w:rsidR="00813C4C" w:rsidRDefault="00813C4C" w:rsidP="00813C4C">
            <w:pPr>
              <w:rPr>
                <w:rStyle w:val="FNTTabelleTextblau"/>
                <w:lang w:val="en-US"/>
              </w:rPr>
            </w:pPr>
          </w:p>
        </w:tc>
        <w:tc>
          <w:tcPr>
            <w:tcW w:w="1310" w:type="dxa"/>
          </w:tcPr>
          <w:p w14:paraId="77EC37EE" w14:textId="32DA808A" w:rsidR="00813C4C" w:rsidRDefault="00813C4C" w:rsidP="00813C4C">
            <w:pPr>
              <w:rPr>
                <w:rStyle w:val="FNTTabelleTextblau"/>
                <w:lang w:val="en-US"/>
              </w:rPr>
            </w:pPr>
          </w:p>
        </w:tc>
        <w:tc>
          <w:tcPr>
            <w:tcW w:w="1467" w:type="dxa"/>
          </w:tcPr>
          <w:p w14:paraId="5BF09780" w14:textId="77777777" w:rsidR="00813C4C" w:rsidRDefault="00813C4C" w:rsidP="00813C4C">
            <w:pPr>
              <w:rPr>
                <w:rStyle w:val="FNTTabelleTextblau"/>
                <w:lang w:val="en-US"/>
              </w:rPr>
            </w:pPr>
          </w:p>
        </w:tc>
      </w:tr>
      <w:tr w:rsidR="00813C4C" w:rsidRPr="008067A2" w14:paraId="6081C213" w14:textId="37F0FB51" w:rsidTr="00813C4C">
        <w:trPr>
          <w:trHeight w:val="276"/>
        </w:trPr>
        <w:tc>
          <w:tcPr>
            <w:tcW w:w="999" w:type="dxa"/>
            <w:noWrap/>
          </w:tcPr>
          <w:p w14:paraId="4BE5BF40" w14:textId="3CDE9408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ВМ </w:t>
            </w:r>
            <w:r>
              <w:rPr>
                <w:rStyle w:val="FNTTabelleTextblau"/>
                <w:lang w:val="en-US"/>
              </w:rPr>
              <w:t xml:space="preserve">IP </w:t>
            </w:r>
            <w:r>
              <w:rPr>
                <w:rStyle w:val="FNTTabelleTextblau"/>
              </w:rPr>
              <w:t>адрес</w:t>
            </w:r>
          </w:p>
        </w:tc>
        <w:tc>
          <w:tcPr>
            <w:tcW w:w="711" w:type="dxa"/>
            <w:noWrap/>
          </w:tcPr>
          <w:p w14:paraId="47E6CDDF" w14:textId="77777777" w:rsidR="00813C4C" w:rsidRPr="00F75BF5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Текст</w:t>
            </w:r>
          </w:p>
        </w:tc>
        <w:tc>
          <w:tcPr>
            <w:tcW w:w="1952" w:type="dxa"/>
            <w:noWrap/>
          </w:tcPr>
          <w:p w14:paraId="7C74B2C2" w14:textId="1BB5DC7F" w:rsidR="00813C4C" w:rsidRDefault="00813C4C" w:rsidP="00813C4C">
            <w:pPr>
              <w:rPr>
                <w:rStyle w:val="FNTTabelleTextblau"/>
                <w:lang w:val="en-US"/>
              </w:rPr>
            </w:pPr>
            <w:r w:rsidRPr="00F504E0">
              <w:rPr>
                <w:rStyle w:val="FNTTabelleTextblau"/>
                <w:lang w:val="en-US"/>
              </w:rPr>
              <w:t>IP_ADDRESS</w:t>
            </w:r>
          </w:p>
        </w:tc>
        <w:tc>
          <w:tcPr>
            <w:tcW w:w="737" w:type="dxa"/>
          </w:tcPr>
          <w:p w14:paraId="1B811767" w14:textId="25049EF5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616" w:type="dxa"/>
          </w:tcPr>
          <w:p w14:paraId="7E55CA69" w14:textId="3E714C18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2459" w:type="dxa"/>
          </w:tcPr>
          <w:p w14:paraId="435CA297" w14:textId="3606BF79" w:rsidR="00813C4C" w:rsidRPr="0005327D" w:rsidRDefault="00813C4C" w:rsidP="00813C4C">
            <w:pPr>
              <w:rPr>
                <w:rStyle w:val="FNTTabelleTextblau"/>
              </w:rPr>
            </w:pPr>
            <w:r>
              <w:t xml:space="preserve">Интеграционный интерфейс методом </w:t>
            </w:r>
            <w:r w:rsidRPr="0005327D">
              <w:rPr>
                <w:rStyle w:val="FNTTabelleTextblau"/>
                <w:lang w:val="en-US"/>
              </w:rPr>
              <w:t>vm</w:t>
            </w:r>
            <w:r w:rsidRPr="0005327D">
              <w:rPr>
                <w:rStyle w:val="FNTTabelleTextblau"/>
              </w:rPr>
              <w:t>.</w:t>
            </w:r>
            <w:r w:rsidRPr="0005327D">
              <w:rPr>
                <w:rStyle w:val="FNTTabelleTextblau"/>
                <w:lang w:val="en-US"/>
              </w:rPr>
              <w:t>net</w:t>
            </w:r>
            <w:r w:rsidRPr="0005327D">
              <w:rPr>
                <w:rStyle w:val="FNTTabelleTextblau"/>
              </w:rPr>
              <w:t>.</w:t>
            </w:r>
            <w:r w:rsidRPr="0005327D">
              <w:rPr>
                <w:rStyle w:val="FNTTabelleTextblau"/>
                <w:lang w:val="en-US"/>
              </w:rPr>
              <w:t>get</w:t>
            </w:r>
            <w:r>
              <w:t>.</w:t>
            </w:r>
          </w:p>
        </w:tc>
        <w:tc>
          <w:tcPr>
            <w:tcW w:w="2449" w:type="dxa"/>
          </w:tcPr>
          <w:p w14:paraId="7E1D9E1B" w14:textId="1A936ECD" w:rsidR="00813C4C" w:rsidRPr="00291BE5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0.0.0.0</w:t>
            </w:r>
          </w:p>
        </w:tc>
        <w:tc>
          <w:tcPr>
            <w:tcW w:w="1334" w:type="dxa"/>
          </w:tcPr>
          <w:p w14:paraId="2213A46F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310" w:type="dxa"/>
          </w:tcPr>
          <w:p w14:paraId="53D654D8" w14:textId="2C004995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467" w:type="dxa"/>
          </w:tcPr>
          <w:p w14:paraId="32E628E5" w14:textId="77777777" w:rsidR="00813C4C" w:rsidRDefault="00813C4C" w:rsidP="00813C4C">
            <w:pPr>
              <w:rPr>
                <w:rStyle w:val="FNTTabelleTextblau"/>
              </w:rPr>
            </w:pPr>
          </w:p>
        </w:tc>
      </w:tr>
    </w:tbl>
    <w:p w14:paraId="49B82201" w14:textId="77777777" w:rsidR="00F504E0" w:rsidRDefault="00F504E0" w:rsidP="00F504E0"/>
    <w:p w14:paraId="37FD4C7E" w14:textId="224789C8" w:rsidR="00F504E0" w:rsidRPr="00451572" w:rsidRDefault="00F504E0" w:rsidP="00F504E0">
      <w:pPr>
        <w:pStyle w:val="Caption"/>
      </w:pPr>
      <w:r>
        <w:t xml:space="preserve">Таблица </w:t>
      </w:r>
      <w:r>
        <w:fldChar w:fldCharType="begin"/>
      </w:r>
      <w:r>
        <w:instrText xml:space="preserve"> REF _Ref26447484 \r \h </w:instrText>
      </w:r>
      <w:r>
        <w:fldChar w:fldCharType="separate"/>
      </w:r>
      <w:r>
        <w:t>2.2</w:t>
      </w:r>
      <w:r>
        <w:fldChar w:fldCharType="end"/>
      </w:r>
      <w:r w:rsidRPr="00994CB7">
        <w:t>-</w:t>
      </w:r>
      <w:fldSimple w:instr=" SEQ Таблицы \s \n \* MERGEFORMAT ">
        <w:r>
          <w:rPr>
            <w:noProof/>
          </w:rPr>
          <w:t>3</w:t>
        </w:r>
      </w:fldSimple>
      <w:r>
        <w:t>.</w:t>
      </w:r>
      <w:r w:rsidRPr="00714E38">
        <w:t xml:space="preserve"> </w:t>
      </w:r>
      <w:r>
        <w:t xml:space="preserve">Связи </w:t>
      </w:r>
      <w:r w:rsidRPr="00714E38">
        <w:t>«</w:t>
      </w:r>
      <w:r w:rsidR="004217AB" w:rsidRPr="004217AB">
        <w:t>ВМ IP адреса</w:t>
      </w:r>
      <w:r w:rsidRPr="00714E38">
        <w:t>»</w:t>
      </w:r>
      <w:r>
        <w:t xml:space="preserve"> в</w:t>
      </w:r>
      <w:r w:rsidRPr="00714E38">
        <w:t xml:space="preserve"> </w:t>
      </w:r>
      <w:r>
        <w:t>Базисе</w:t>
      </w:r>
    </w:p>
    <w:tbl>
      <w:tblPr>
        <w:tblStyle w:val="FNTTabelleVariante2"/>
        <w:tblW w:w="14031" w:type="dxa"/>
        <w:tblLayout w:type="fixed"/>
        <w:tblLook w:val="04A0" w:firstRow="1" w:lastRow="0" w:firstColumn="1" w:lastColumn="0" w:noHBand="0" w:noVBand="1"/>
      </w:tblPr>
      <w:tblGrid>
        <w:gridCol w:w="1236"/>
        <w:gridCol w:w="1345"/>
        <w:gridCol w:w="2661"/>
        <w:gridCol w:w="796"/>
        <w:gridCol w:w="3867"/>
        <w:gridCol w:w="2063"/>
        <w:gridCol w:w="2063"/>
      </w:tblGrid>
      <w:tr w:rsidR="00291BE5" w:rsidRPr="00A92031" w14:paraId="665A02BE" w14:textId="2E210D7E" w:rsidTr="0029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1236" w:type="dxa"/>
            <w:noWrap/>
            <w:hideMark/>
          </w:tcPr>
          <w:p w14:paraId="0B6C463C" w14:textId="77777777" w:rsidR="00291BE5" w:rsidRPr="00305970" w:rsidRDefault="00291BE5" w:rsidP="00F504E0">
            <w:pPr>
              <w:contextualSpacing/>
              <w:rPr>
                <w:b/>
                <w:bCs/>
                <w:color w:val="auto"/>
                <w:szCs w:val="18"/>
              </w:rPr>
            </w:pPr>
            <w:r>
              <w:rPr>
                <w:rStyle w:val="FNTTabelleMarked"/>
                <w:smallCaps/>
              </w:rPr>
              <w:t>Объект</w:t>
            </w:r>
          </w:p>
        </w:tc>
        <w:tc>
          <w:tcPr>
            <w:tcW w:w="1345" w:type="dxa"/>
            <w:noWrap/>
            <w:hideMark/>
          </w:tcPr>
          <w:p w14:paraId="53CF11B6" w14:textId="77777777" w:rsidR="00291BE5" w:rsidRPr="00305970" w:rsidRDefault="00291BE5" w:rsidP="00F504E0">
            <w:pPr>
              <w:contextualSpacing/>
              <w:rPr>
                <w:b/>
                <w:bCs/>
                <w:color w:val="auto"/>
                <w:szCs w:val="18"/>
              </w:rPr>
            </w:pPr>
            <w:r w:rsidRPr="00747E7A">
              <w:rPr>
                <w:rStyle w:val="FNTTabelleMarked"/>
                <w:smallCaps/>
              </w:rPr>
              <w:t>Атрибут</w:t>
            </w:r>
            <w:r>
              <w:rPr>
                <w:rStyle w:val="FNTTabelleMarked"/>
                <w:smallCaps/>
              </w:rPr>
              <w:t>ы связи</w:t>
            </w:r>
          </w:p>
        </w:tc>
        <w:tc>
          <w:tcPr>
            <w:tcW w:w="2661" w:type="dxa"/>
            <w:noWrap/>
            <w:hideMark/>
          </w:tcPr>
          <w:p w14:paraId="49E74982" w14:textId="77777777" w:rsidR="00291BE5" w:rsidRPr="00E25641" w:rsidRDefault="00291BE5" w:rsidP="00F504E0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Возможные значения</w:t>
            </w:r>
          </w:p>
        </w:tc>
        <w:tc>
          <w:tcPr>
            <w:tcW w:w="796" w:type="dxa"/>
          </w:tcPr>
          <w:p w14:paraId="48FBEAA0" w14:textId="77777777" w:rsidR="00291BE5" w:rsidRDefault="00291BE5" w:rsidP="00F504E0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Характер связи</w:t>
            </w:r>
          </w:p>
        </w:tc>
        <w:tc>
          <w:tcPr>
            <w:tcW w:w="3867" w:type="dxa"/>
          </w:tcPr>
          <w:p w14:paraId="4E09BB0F" w14:textId="6176E847" w:rsidR="00291BE5" w:rsidRPr="00291BE5" w:rsidRDefault="00291BE5" w:rsidP="00F504E0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Заполняет</w:t>
            </w:r>
          </w:p>
        </w:tc>
        <w:tc>
          <w:tcPr>
            <w:tcW w:w="2063" w:type="dxa"/>
          </w:tcPr>
          <w:p w14:paraId="43806895" w14:textId="6B6A4FC7" w:rsidR="00291BE5" w:rsidRPr="00291BE5" w:rsidRDefault="00291BE5" w:rsidP="00F504E0">
            <w:pPr>
              <w:contextualSpacing/>
              <w:rPr>
                <w:rStyle w:val="FNTTabelleMarked"/>
                <w:smallCaps/>
                <w:lang w:val="en-US"/>
              </w:rPr>
            </w:pPr>
            <w:r>
              <w:rPr>
                <w:rStyle w:val="FNTTabelleMarked"/>
                <w:smallCaps/>
              </w:rPr>
              <w:t xml:space="preserve">Нередактируемое в </w:t>
            </w:r>
            <w:r>
              <w:rPr>
                <w:rStyle w:val="FNTTabelleMarked"/>
                <w:smallCaps/>
                <w:lang w:val="en-US"/>
              </w:rPr>
              <w:t>GUI</w:t>
            </w:r>
          </w:p>
        </w:tc>
        <w:tc>
          <w:tcPr>
            <w:tcW w:w="2063" w:type="dxa"/>
          </w:tcPr>
          <w:p w14:paraId="450F6913" w14:textId="12CEF8F2" w:rsidR="00291BE5" w:rsidRPr="00291BE5" w:rsidRDefault="00291BE5" w:rsidP="00F504E0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История</w:t>
            </w:r>
          </w:p>
        </w:tc>
      </w:tr>
      <w:tr w:rsidR="00291BE5" w:rsidRPr="008067A2" w14:paraId="1DC9ACAA" w14:textId="7B3ED09F" w:rsidTr="00291BE5">
        <w:trPr>
          <w:trHeight w:val="276"/>
        </w:trPr>
        <w:tc>
          <w:tcPr>
            <w:tcW w:w="1236" w:type="dxa"/>
            <w:noWrap/>
          </w:tcPr>
          <w:p w14:paraId="26281A20" w14:textId="27BC1B0A" w:rsidR="00291BE5" w:rsidRPr="008067A2" w:rsidRDefault="00291BE5" w:rsidP="0005327D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Виртуальный сервер</w:t>
            </w:r>
          </w:p>
        </w:tc>
        <w:tc>
          <w:tcPr>
            <w:tcW w:w="1345" w:type="dxa"/>
            <w:noWrap/>
          </w:tcPr>
          <w:p w14:paraId="6B7F1510" w14:textId="766608B3" w:rsidR="00291BE5" w:rsidRPr="0012419F" w:rsidRDefault="00291BE5" w:rsidP="0005327D">
            <w:pPr>
              <w:rPr>
                <w:rStyle w:val="FNTTabelleTextblau"/>
              </w:rPr>
            </w:pPr>
          </w:p>
        </w:tc>
        <w:tc>
          <w:tcPr>
            <w:tcW w:w="2661" w:type="dxa"/>
            <w:noWrap/>
          </w:tcPr>
          <w:p w14:paraId="1CEC97F5" w14:textId="4368BDF7" w:rsidR="00291BE5" w:rsidRPr="008067A2" w:rsidRDefault="00291BE5" w:rsidP="0005327D">
            <w:pPr>
              <w:rPr>
                <w:rStyle w:val="FNTTabelleTextblau"/>
              </w:rPr>
            </w:pPr>
          </w:p>
        </w:tc>
        <w:tc>
          <w:tcPr>
            <w:tcW w:w="796" w:type="dxa"/>
          </w:tcPr>
          <w:p w14:paraId="3B8E622E" w14:textId="24393EB0" w:rsidR="00291BE5" w:rsidRPr="00AF1E27" w:rsidRDefault="00291BE5" w:rsidP="0005327D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0…</w:t>
            </w:r>
            <w:r>
              <w:rPr>
                <w:rStyle w:val="FNTTabelleTextblau"/>
              </w:rPr>
              <w:t>1</w:t>
            </w:r>
          </w:p>
        </w:tc>
        <w:tc>
          <w:tcPr>
            <w:tcW w:w="3867" w:type="dxa"/>
          </w:tcPr>
          <w:p w14:paraId="5AF25592" w14:textId="601D2962" w:rsidR="00291BE5" w:rsidRPr="00647006" w:rsidRDefault="00291BE5" w:rsidP="0005327D">
            <w:pPr>
              <w:rPr>
                <w:rStyle w:val="FNTTabelleTextblau"/>
              </w:rPr>
            </w:pPr>
            <w:r>
              <w:t>Интеграционный интерфейс</w:t>
            </w:r>
            <w:r>
              <w:rPr>
                <w:rStyle w:val="FNTTabelleTextblau"/>
              </w:rPr>
              <w:t>.</w:t>
            </w:r>
          </w:p>
        </w:tc>
        <w:tc>
          <w:tcPr>
            <w:tcW w:w="2063" w:type="dxa"/>
          </w:tcPr>
          <w:p w14:paraId="1235DFC5" w14:textId="77777777" w:rsidR="00291BE5" w:rsidRDefault="00291BE5" w:rsidP="0005327D"/>
        </w:tc>
        <w:tc>
          <w:tcPr>
            <w:tcW w:w="2063" w:type="dxa"/>
          </w:tcPr>
          <w:p w14:paraId="33D651FB" w14:textId="77777777" w:rsidR="00291BE5" w:rsidRDefault="00291BE5" w:rsidP="0005327D"/>
        </w:tc>
      </w:tr>
    </w:tbl>
    <w:p w14:paraId="5B5D6AF4" w14:textId="77777777" w:rsidR="00F504E0" w:rsidRDefault="00F504E0" w:rsidP="00F504E0"/>
    <w:p w14:paraId="29DCE8F6" w14:textId="12E51924" w:rsidR="00F504E0" w:rsidRDefault="00CA72E3" w:rsidP="00F504E0">
      <w:pPr>
        <w:pStyle w:val="Heading2"/>
      </w:pPr>
      <w:bookmarkStart w:id="22" w:name="_Toc26528128"/>
      <w:r>
        <w:t>Файловые системы</w:t>
      </w:r>
      <w:bookmarkEnd w:id="22"/>
    </w:p>
    <w:p w14:paraId="1AE1E270" w14:textId="77777777" w:rsidR="00F504E0" w:rsidRDefault="00F504E0" w:rsidP="00F504E0"/>
    <w:p w14:paraId="66B89796" w14:textId="1B8ADEB8" w:rsidR="00F504E0" w:rsidRPr="00F504E0" w:rsidRDefault="00F504E0" w:rsidP="00F504E0">
      <w:r>
        <w:t xml:space="preserve">Для документирования </w:t>
      </w:r>
      <w:r w:rsidR="0005327D">
        <w:t xml:space="preserve">смонтированных </w:t>
      </w:r>
      <w:r w:rsidR="00CA72E3">
        <w:t xml:space="preserve">файловых систем </w:t>
      </w:r>
      <w:r>
        <w:t xml:space="preserve">в системе используется сущность </w:t>
      </w:r>
      <w:r w:rsidR="00E43E8A">
        <w:t>Файловая система</w:t>
      </w:r>
      <w:r w:rsidR="0005327D" w:rsidRPr="0005327D">
        <w:t xml:space="preserve"> (STCSRM_FILESYSTEM)</w:t>
      </w:r>
      <w:r>
        <w:t>.</w:t>
      </w:r>
    </w:p>
    <w:p w14:paraId="529C3879" w14:textId="77777777" w:rsidR="00F504E0" w:rsidRDefault="00F504E0" w:rsidP="00F504E0"/>
    <w:p w14:paraId="4E2F51C6" w14:textId="0360A2D8" w:rsidR="00F504E0" w:rsidRPr="00451572" w:rsidRDefault="00F504E0" w:rsidP="00F504E0">
      <w:pPr>
        <w:pStyle w:val="Caption"/>
      </w:pPr>
      <w:r>
        <w:t xml:space="preserve">Таблица </w:t>
      </w:r>
      <w:r w:rsidR="00E43E8A">
        <w:fldChar w:fldCharType="begin"/>
      </w:r>
      <w:r w:rsidR="00E43E8A">
        <w:instrText xml:space="preserve"> REF _Ref26453216 \r \h </w:instrText>
      </w:r>
      <w:r w:rsidR="00E43E8A">
        <w:fldChar w:fldCharType="separate"/>
      </w:r>
      <w:r w:rsidR="00E43E8A">
        <w:t>2.4</w:t>
      </w:r>
      <w:r w:rsidR="00E43E8A">
        <w:fldChar w:fldCharType="end"/>
      </w:r>
      <w:r w:rsidRPr="00994CB7">
        <w:t>-</w:t>
      </w:r>
      <w:fldSimple w:instr=" SEQ Таблицы \s \n \* MERGEFORMAT ">
        <w:r>
          <w:rPr>
            <w:noProof/>
          </w:rPr>
          <w:t>1</w:t>
        </w:r>
      </w:fldSimple>
      <w:r>
        <w:t>.</w:t>
      </w:r>
      <w:r w:rsidRPr="00714E38">
        <w:t xml:space="preserve"> </w:t>
      </w:r>
      <w:r>
        <w:t>Таблица соответствия атрибутов сущности в разных системах</w:t>
      </w:r>
    </w:p>
    <w:tbl>
      <w:tblPr>
        <w:tblStyle w:val="FNTTabelleVariante2"/>
        <w:tblW w:w="10915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2126"/>
        <w:gridCol w:w="2551"/>
        <w:gridCol w:w="1843"/>
      </w:tblGrid>
      <w:tr w:rsidR="0005327D" w:rsidRPr="00747E7A" w14:paraId="6053B2FF" w14:textId="77777777" w:rsidTr="00F5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2552" w:type="dxa"/>
            <w:noWrap/>
            <w:hideMark/>
          </w:tcPr>
          <w:p w14:paraId="0860EE47" w14:textId="7AB61216" w:rsidR="0005327D" w:rsidRPr="0088744F" w:rsidRDefault="00AF1E27" w:rsidP="0005327D">
            <w:pPr>
              <w:contextualSpacing/>
              <w:rPr>
                <w:b/>
                <w:bCs/>
                <w:color w:val="auto"/>
                <w:szCs w:val="18"/>
              </w:rPr>
            </w:pPr>
            <w:r>
              <w:rPr>
                <w:rStyle w:val="FNTTabelleMarked"/>
                <w:smallCaps/>
              </w:rPr>
              <w:lastRenderedPageBreak/>
              <w:t>Термин</w:t>
            </w:r>
          </w:p>
        </w:tc>
        <w:tc>
          <w:tcPr>
            <w:tcW w:w="1843" w:type="dxa"/>
            <w:noWrap/>
            <w:hideMark/>
          </w:tcPr>
          <w:p w14:paraId="09A1C900" w14:textId="77777777" w:rsidR="0005327D" w:rsidRPr="0088744F" w:rsidRDefault="0005327D" w:rsidP="0005327D">
            <w:pPr>
              <w:contextualSpacing/>
              <w:rPr>
                <w:b/>
                <w:bCs/>
                <w:color w:val="auto"/>
                <w:szCs w:val="18"/>
              </w:rPr>
            </w:pPr>
            <w:r>
              <w:rPr>
                <w:rStyle w:val="FNTTabelleMarked"/>
                <w:smallCaps/>
              </w:rPr>
              <w:t>Название в интерфейсе Базис</w:t>
            </w:r>
          </w:p>
        </w:tc>
        <w:tc>
          <w:tcPr>
            <w:tcW w:w="2126" w:type="dxa"/>
          </w:tcPr>
          <w:p w14:paraId="1EA8C91D" w14:textId="77777777" w:rsidR="0005327D" w:rsidRDefault="0005327D" w:rsidP="0005327D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Название атрибута в БД Базис</w:t>
            </w:r>
          </w:p>
        </w:tc>
        <w:tc>
          <w:tcPr>
            <w:tcW w:w="2551" w:type="dxa"/>
            <w:noWrap/>
            <w:hideMark/>
          </w:tcPr>
          <w:p w14:paraId="4C381548" w14:textId="07345BA6" w:rsidR="0005327D" w:rsidRPr="0005327D" w:rsidRDefault="0005327D" w:rsidP="0005327D">
            <w:pPr>
              <w:contextualSpacing/>
              <w:rPr>
                <w:b/>
                <w:bCs/>
                <w:color w:val="auto"/>
                <w:szCs w:val="18"/>
              </w:rPr>
            </w:pPr>
            <w:r>
              <w:rPr>
                <w:rStyle w:val="FNTTabelleMarked"/>
                <w:smallCaps/>
              </w:rPr>
              <w:t xml:space="preserve">Название атрибута в интерфейсе </w:t>
            </w:r>
            <w:r>
              <w:rPr>
                <w:rStyle w:val="FNTTabelleMarked"/>
                <w:smallCaps/>
                <w:lang w:val="en-US"/>
              </w:rPr>
              <w:t>vCenter</w:t>
            </w:r>
          </w:p>
        </w:tc>
        <w:tc>
          <w:tcPr>
            <w:tcW w:w="1843" w:type="dxa"/>
            <w:noWrap/>
            <w:hideMark/>
          </w:tcPr>
          <w:p w14:paraId="1E954A64" w14:textId="77777777" w:rsidR="0005327D" w:rsidRPr="0088744F" w:rsidRDefault="0005327D" w:rsidP="0005327D">
            <w:pPr>
              <w:contextualSpacing/>
              <w:rPr>
                <w:rStyle w:val="FNTTabelleMarked"/>
                <w:smallCaps/>
                <w:lang w:val="en-US"/>
              </w:rPr>
            </w:pPr>
            <w:r>
              <w:rPr>
                <w:rStyle w:val="FNTTabelleMarked"/>
                <w:smallCaps/>
              </w:rPr>
              <w:t xml:space="preserve">Название атрибута </w:t>
            </w:r>
            <w:r>
              <w:rPr>
                <w:rStyle w:val="FNTTabelleMarked"/>
                <w:smallCaps/>
                <w:lang w:val="en-US"/>
              </w:rPr>
              <w:t>Zabbix</w:t>
            </w:r>
          </w:p>
        </w:tc>
      </w:tr>
      <w:tr w:rsidR="00F504E0" w:rsidRPr="0088744F" w14:paraId="5F6229C9" w14:textId="77777777" w:rsidTr="00F504E0">
        <w:trPr>
          <w:trHeight w:val="276"/>
        </w:trPr>
        <w:tc>
          <w:tcPr>
            <w:tcW w:w="2552" w:type="dxa"/>
            <w:noWrap/>
          </w:tcPr>
          <w:p w14:paraId="0606C438" w14:textId="06A132A9" w:rsidR="00F504E0" w:rsidRPr="00E43E8A" w:rsidRDefault="00E43E8A" w:rsidP="00F504E0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 xml:space="preserve">Внутренний </w:t>
            </w:r>
            <w:r>
              <w:rPr>
                <w:rStyle w:val="FNTTabelleTextblau"/>
                <w:lang w:val="en-US"/>
              </w:rPr>
              <w:t>ID</w:t>
            </w:r>
            <w:r w:rsidRPr="00E43E8A">
              <w:rPr>
                <w:rStyle w:val="FNTTabelleTextblau"/>
              </w:rPr>
              <w:t xml:space="preserve"> </w:t>
            </w:r>
            <w:r>
              <w:rPr>
                <w:rStyle w:val="FNTTabelleTextblau"/>
                <w:lang w:val="en-US"/>
              </w:rPr>
              <w:t>HDD</w:t>
            </w:r>
            <w:r w:rsidRPr="00E43E8A">
              <w:rPr>
                <w:rStyle w:val="FNTTabelleTextblau"/>
              </w:rPr>
              <w:t xml:space="preserve"> </w:t>
            </w:r>
            <w:r>
              <w:rPr>
                <w:rStyle w:val="FNTTabelleTextblau"/>
              </w:rPr>
              <w:t>в системе Базис</w:t>
            </w:r>
          </w:p>
        </w:tc>
        <w:tc>
          <w:tcPr>
            <w:tcW w:w="1843" w:type="dxa"/>
            <w:noWrap/>
          </w:tcPr>
          <w:p w14:paraId="4CA25B2E" w14:textId="0645DFAC" w:rsidR="00F504E0" w:rsidRPr="00A12A87" w:rsidRDefault="00A12A87" w:rsidP="00F504E0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 xml:space="preserve">ID </w:t>
            </w:r>
            <w:r>
              <w:rPr>
                <w:rStyle w:val="FNTTabelleTextblau"/>
              </w:rPr>
              <w:t>объекта</w:t>
            </w:r>
          </w:p>
        </w:tc>
        <w:tc>
          <w:tcPr>
            <w:tcW w:w="2126" w:type="dxa"/>
          </w:tcPr>
          <w:p w14:paraId="0B90CE74" w14:textId="1E6FDD13" w:rsidR="00F504E0" w:rsidRPr="00A12A87" w:rsidRDefault="00A12A87" w:rsidP="00F504E0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OBJECT_ID</w:t>
            </w:r>
          </w:p>
        </w:tc>
        <w:tc>
          <w:tcPr>
            <w:tcW w:w="2551" w:type="dxa"/>
            <w:noWrap/>
          </w:tcPr>
          <w:p w14:paraId="4D4CEA58" w14:textId="15906E7F" w:rsidR="00F504E0" w:rsidRPr="00E43E8A" w:rsidRDefault="00A12A87" w:rsidP="00F504E0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-</w:t>
            </w:r>
          </w:p>
        </w:tc>
        <w:tc>
          <w:tcPr>
            <w:tcW w:w="1843" w:type="dxa"/>
            <w:noWrap/>
          </w:tcPr>
          <w:p w14:paraId="1AC70045" w14:textId="33C2CC65" w:rsidR="00F504E0" w:rsidRPr="00E43E8A" w:rsidRDefault="00F504E0" w:rsidP="00F504E0">
            <w:pPr>
              <w:rPr>
                <w:rStyle w:val="FNTTabelleTextblau"/>
              </w:rPr>
            </w:pPr>
          </w:p>
        </w:tc>
      </w:tr>
      <w:tr w:rsidR="0005327D" w14:paraId="7443DE71" w14:textId="77777777" w:rsidTr="00F504E0">
        <w:trPr>
          <w:trHeight w:val="276"/>
        </w:trPr>
        <w:tc>
          <w:tcPr>
            <w:tcW w:w="2552" w:type="dxa"/>
            <w:noWrap/>
          </w:tcPr>
          <w:p w14:paraId="3B449CBE" w14:textId="7366E9C6" w:rsidR="0005327D" w:rsidRPr="00E43E8A" w:rsidRDefault="0005327D" w:rsidP="0005327D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 xml:space="preserve">Имя </w:t>
            </w:r>
            <w:r>
              <w:rPr>
                <w:rStyle w:val="FNTTabelleTextblau"/>
                <w:lang w:val="en-US"/>
              </w:rPr>
              <w:t xml:space="preserve">HDD </w:t>
            </w:r>
            <w:r>
              <w:rPr>
                <w:rStyle w:val="FNTTabelleTextblau"/>
              </w:rPr>
              <w:t xml:space="preserve">в </w:t>
            </w:r>
            <w:r>
              <w:rPr>
                <w:rStyle w:val="FNTTabelleTextblau"/>
                <w:lang w:val="en-US"/>
              </w:rPr>
              <w:t>VMWare</w:t>
            </w:r>
          </w:p>
        </w:tc>
        <w:tc>
          <w:tcPr>
            <w:tcW w:w="1843" w:type="dxa"/>
            <w:noWrap/>
          </w:tcPr>
          <w:p w14:paraId="523DFF89" w14:textId="18673A1F" w:rsidR="0005327D" w:rsidRPr="009574DF" w:rsidRDefault="0005327D" w:rsidP="0005327D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Название</w:t>
            </w:r>
          </w:p>
        </w:tc>
        <w:tc>
          <w:tcPr>
            <w:tcW w:w="2126" w:type="dxa"/>
          </w:tcPr>
          <w:p w14:paraId="2F8114CB" w14:textId="521A2080" w:rsidR="0005327D" w:rsidRPr="00A12A87" w:rsidRDefault="0005327D" w:rsidP="0005327D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VISIBLE_ID</w:t>
            </w:r>
          </w:p>
        </w:tc>
        <w:tc>
          <w:tcPr>
            <w:tcW w:w="2551" w:type="dxa"/>
            <w:noWrap/>
          </w:tcPr>
          <w:p w14:paraId="06078A6A" w14:textId="4E1A4841" w:rsidR="0005327D" w:rsidRPr="00A12A87" w:rsidRDefault="0005327D" w:rsidP="0005327D">
            <w:pPr>
              <w:rPr>
                <w:rStyle w:val="FNTTabelleTextblau"/>
                <w:highlight w:val="red"/>
              </w:rPr>
            </w:pPr>
            <w:r w:rsidRPr="00A12A87">
              <w:rPr>
                <w:rStyle w:val="FNTTabelleTextblau"/>
              </w:rPr>
              <w:t>diskPath</w:t>
            </w:r>
          </w:p>
        </w:tc>
        <w:tc>
          <w:tcPr>
            <w:tcW w:w="1843" w:type="dxa"/>
            <w:noWrap/>
          </w:tcPr>
          <w:p w14:paraId="6A55AFBD" w14:textId="41BB3F2E" w:rsidR="0005327D" w:rsidRPr="00E43E8A" w:rsidRDefault="0005327D" w:rsidP="0005327D">
            <w:pPr>
              <w:rPr>
                <w:rStyle w:val="FNTTabelleTextblau"/>
              </w:rPr>
            </w:pPr>
          </w:p>
        </w:tc>
      </w:tr>
      <w:tr w:rsidR="00A12A87" w14:paraId="033066B1" w14:textId="77777777" w:rsidTr="00F504E0">
        <w:trPr>
          <w:trHeight w:val="276"/>
        </w:trPr>
        <w:tc>
          <w:tcPr>
            <w:tcW w:w="2552" w:type="dxa"/>
            <w:noWrap/>
          </w:tcPr>
          <w:p w14:paraId="6AB98DC2" w14:textId="518DC1AC" w:rsidR="00A12A87" w:rsidRPr="00E43E8A" w:rsidRDefault="00A12A87" w:rsidP="00A12A87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 xml:space="preserve">Полная емкость </w:t>
            </w:r>
            <w:r>
              <w:rPr>
                <w:rStyle w:val="FNTTabelleTextblau"/>
                <w:lang w:val="en-US"/>
              </w:rPr>
              <w:t>(GB)</w:t>
            </w:r>
          </w:p>
        </w:tc>
        <w:tc>
          <w:tcPr>
            <w:tcW w:w="1843" w:type="dxa"/>
            <w:noWrap/>
          </w:tcPr>
          <w:p w14:paraId="6B803D4A" w14:textId="3D659117" w:rsidR="00A12A87" w:rsidRPr="00A12A87" w:rsidRDefault="00CA7A74" w:rsidP="00A12A87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Е</w:t>
            </w:r>
            <w:r w:rsidR="00A12A87">
              <w:rPr>
                <w:rStyle w:val="FNTTabelleTextblau"/>
              </w:rPr>
              <w:t>мкость</w:t>
            </w:r>
            <w:r>
              <w:rPr>
                <w:rStyle w:val="FNTTabelleTextblau"/>
              </w:rPr>
              <w:t xml:space="preserve"> в</w:t>
            </w:r>
            <w:r w:rsidR="00A12A87">
              <w:rPr>
                <w:rStyle w:val="FNTTabelleTextblau"/>
              </w:rPr>
              <w:t xml:space="preserve"> ГБ</w:t>
            </w:r>
          </w:p>
        </w:tc>
        <w:tc>
          <w:tcPr>
            <w:tcW w:w="2126" w:type="dxa"/>
          </w:tcPr>
          <w:p w14:paraId="31BC3CB7" w14:textId="2F1D31A2" w:rsidR="00A12A87" w:rsidRPr="00A12A87" w:rsidRDefault="00CA7A74" w:rsidP="00A12A87">
            <w:pPr>
              <w:rPr>
                <w:rStyle w:val="FNTTabelleTextblau"/>
                <w:lang w:val="en-US"/>
              </w:rPr>
            </w:pPr>
            <w:r w:rsidRPr="00CA7A74">
              <w:rPr>
                <w:rStyle w:val="FNTTabelleTextblau"/>
                <w:lang w:val="en-US"/>
              </w:rPr>
              <w:t>CAPACITY_GB</w:t>
            </w:r>
          </w:p>
        </w:tc>
        <w:tc>
          <w:tcPr>
            <w:tcW w:w="2551" w:type="dxa"/>
            <w:noWrap/>
          </w:tcPr>
          <w:p w14:paraId="1D7203A3" w14:textId="0372DFA2" w:rsidR="00A12A87" w:rsidRPr="0088744F" w:rsidRDefault="00A12A87" w:rsidP="00A12A87">
            <w:pPr>
              <w:rPr>
                <w:rStyle w:val="FNTTabelleTextblau"/>
              </w:rPr>
            </w:pPr>
            <w:r w:rsidRPr="00A12A87">
              <w:rPr>
                <w:rStyle w:val="FNTTabelleTextblau"/>
              </w:rPr>
              <w:t>capacity</w:t>
            </w:r>
          </w:p>
        </w:tc>
        <w:tc>
          <w:tcPr>
            <w:tcW w:w="1843" w:type="dxa"/>
            <w:noWrap/>
          </w:tcPr>
          <w:p w14:paraId="3A023ECF" w14:textId="47739E8D" w:rsidR="00A12A87" w:rsidRPr="008067A2" w:rsidRDefault="00A12A87" w:rsidP="00A12A87">
            <w:pPr>
              <w:rPr>
                <w:rStyle w:val="FNTTabelleTextblau"/>
              </w:rPr>
            </w:pPr>
          </w:p>
        </w:tc>
      </w:tr>
      <w:tr w:rsidR="00A12A87" w14:paraId="4C23B7DE" w14:textId="77777777" w:rsidTr="00F504E0">
        <w:trPr>
          <w:trHeight w:val="276"/>
        </w:trPr>
        <w:tc>
          <w:tcPr>
            <w:tcW w:w="2552" w:type="dxa"/>
            <w:noWrap/>
          </w:tcPr>
          <w:p w14:paraId="72E03F75" w14:textId="55346AE6" w:rsidR="00A12A87" w:rsidRPr="00A12A87" w:rsidRDefault="00A12A87" w:rsidP="00A12A87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Занятая емкость (</w:t>
            </w:r>
            <w:r>
              <w:rPr>
                <w:rStyle w:val="FNTTabelleTextblau"/>
                <w:lang w:val="en-US"/>
              </w:rPr>
              <w:t>GB</w:t>
            </w:r>
            <w:r>
              <w:rPr>
                <w:rStyle w:val="FNTTabelleTextblau"/>
              </w:rPr>
              <w:t>)</w:t>
            </w:r>
          </w:p>
        </w:tc>
        <w:tc>
          <w:tcPr>
            <w:tcW w:w="1843" w:type="dxa"/>
            <w:noWrap/>
          </w:tcPr>
          <w:p w14:paraId="1FEF5D53" w14:textId="3E81D280" w:rsidR="00A12A87" w:rsidRPr="00046FEE" w:rsidRDefault="00CA7A74" w:rsidP="00A12A87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Занято</w:t>
            </w:r>
            <w:r w:rsidR="00A12A87">
              <w:rPr>
                <w:rStyle w:val="FNTTabelleTextblau"/>
              </w:rPr>
              <w:t xml:space="preserve"> ГБ</w:t>
            </w:r>
          </w:p>
        </w:tc>
        <w:tc>
          <w:tcPr>
            <w:tcW w:w="2126" w:type="dxa"/>
          </w:tcPr>
          <w:p w14:paraId="3CDC0043" w14:textId="637C7E75" w:rsidR="00A12A87" w:rsidRPr="00A12A87" w:rsidRDefault="00CA7A74" w:rsidP="00A12A87">
            <w:pPr>
              <w:rPr>
                <w:rStyle w:val="FNTTabelleTextblau"/>
                <w:lang w:val="en-US"/>
              </w:rPr>
            </w:pPr>
            <w:r w:rsidRPr="00CA7A74">
              <w:rPr>
                <w:rStyle w:val="FNTTabelleTextblau"/>
                <w:lang w:val="en-US"/>
              </w:rPr>
              <w:t>USED_GB</w:t>
            </w:r>
          </w:p>
        </w:tc>
        <w:tc>
          <w:tcPr>
            <w:tcW w:w="2551" w:type="dxa"/>
            <w:noWrap/>
          </w:tcPr>
          <w:p w14:paraId="5F02CC46" w14:textId="18C71C3E" w:rsidR="00A12A87" w:rsidRPr="00A12A87" w:rsidRDefault="00A12A87" w:rsidP="00A12A87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=</w:t>
            </w:r>
            <w:r w:rsidRPr="00A12A87">
              <w:rPr>
                <w:rStyle w:val="FNTTabelleTextblau"/>
                <w:lang w:val="en-US"/>
              </w:rPr>
              <w:t>capacity</w:t>
            </w:r>
            <w:r>
              <w:rPr>
                <w:rStyle w:val="FNTTabelleTextblau"/>
                <w:lang w:val="en-US"/>
              </w:rPr>
              <w:t>-</w:t>
            </w:r>
            <w:r w:rsidRPr="00A12A87">
              <w:rPr>
                <w:rStyle w:val="FNTTabelleTextblau"/>
                <w:lang w:val="en-US"/>
              </w:rPr>
              <w:t>freeSpace</w:t>
            </w:r>
          </w:p>
        </w:tc>
        <w:tc>
          <w:tcPr>
            <w:tcW w:w="1843" w:type="dxa"/>
            <w:noWrap/>
          </w:tcPr>
          <w:p w14:paraId="096393A4" w14:textId="39967511" w:rsidR="00A12A87" w:rsidRPr="008067A2" w:rsidRDefault="00A12A87" w:rsidP="00A12A87">
            <w:pPr>
              <w:rPr>
                <w:rStyle w:val="FNTTabelleTextblau"/>
              </w:rPr>
            </w:pPr>
          </w:p>
        </w:tc>
      </w:tr>
      <w:tr w:rsidR="0005327D" w14:paraId="299EC75A" w14:textId="77777777" w:rsidTr="00F504E0">
        <w:trPr>
          <w:trHeight w:val="276"/>
        </w:trPr>
        <w:tc>
          <w:tcPr>
            <w:tcW w:w="2552" w:type="dxa"/>
            <w:noWrap/>
          </w:tcPr>
          <w:p w14:paraId="1151AFD2" w14:textId="02528B9E" w:rsidR="0005327D" w:rsidRPr="00A12A87" w:rsidRDefault="0005327D" w:rsidP="0005327D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 xml:space="preserve">Имя </w:t>
            </w:r>
            <w:r>
              <w:rPr>
                <w:rStyle w:val="FNTTabelleTextblau"/>
                <w:lang w:val="en-US"/>
              </w:rPr>
              <w:t xml:space="preserve">HDD </w:t>
            </w:r>
            <w:r>
              <w:rPr>
                <w:rStyle w:val="FNTTabelleTextblau"/>
              </w:rPr>
              <w:t xml:space="preserve">в </w:t>
            </w:r>
            <w:r>
              <w:rPr>
                <w:rStyle w:val="FNTTabelleTextblau"/>
                <w:lang w:val="en-US"/>
              </w:rPr>
              <w:t>VMWare</w:t>
            </w:r>
          </w:p>
        </w:tc>
        <w:tc>
          <w:tcPr>
            <w:tcW w:w="1843" w:type="dxa"/>
            <w:noWrap/>
          </w:tcPr>
          <w:p w14:paraId="05D2BB8C" w14:textId="2A5D3810" w:rsidR="0005327D" w:rsidRPr="00A12A87" w:rsidRDefault="0005327D" w:rsidP="0005327D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Точка монтирования</w:t>
            </w:r>
          </w:p>
        </w:tc>
        <w:tc>
          <w:tcPr>
            <w:tcW w:w="2126" w:type="dxa"/>
          </w:tcPr>
          <w:p w14:paraId="00719C71" w14:textId="71A54F71" w:rsidR="0005327D" w:rsidRPr="00E43E8A" w:rsidRDefault="0005327D" w:rsidP="0005327D">
            <w:pPr>
              <w:rPr>
                <w:rStyle w:val="FNTTabelleTextblau"/>
              </w:rPr>
            </w:pPr>
            <w:r w:rsidRPr="00A12A87">
              <w:rPr>
                <w:rStyle w:val="FNTTabelleTextblau"/>
              </w:rPr>
              <w:t>MOUNTPOINT</w:t>
            </w:r>
          </w:p>
        </w:tc>
        <w:tc>
          <w:tcPr>
            <w:tcW w:w="2551" w:type="dxa"/>
            <w:noWrap/>
          </w:tcPr>
          <w:p w14:paraId="218B3F78" w14:textId="615F5357" w:rsidR="0005327D" w:rsidRPr="00E43E8A" w:rsidRDefault="0005327D" w:rsidP="0005327D">
            <w:pPr>
              <w:rPr>
                <w:rStyle w:val="FNTTabelleTextblau"/>
              </w:rPr>
            </w:pPr>
            <w:r w:rsidRPr="00A12A87">
              <w:rPr>
                <w:rStyle w:val="FNTTabelleTextblau"/>
              </w:rPr>
              <w:t>diskPath</w:t>
            </w:r>
          </w:p>
        </w:tc>
        <w:tc>
          <w:tcPr>
            <w:tcW w:w="1843" w:type="dxa"/>
            <w:noWrap/>
          </w:tcPr>
          <w:p w14:paraId="760E9CB5" w14:textId="5C15F1F4" w:rsidR="0005327D" w:rsidRPr="009574DF" w:rsidRDefault="0005327D" w:rsidP="0005327D">
            <w:pPr>
              <w:rPr>
                <w:rStyle w:val="FNTTabelleTextblau"/>
              </w:rPr>
            </w:pPr>
          </w:p>
        </w:tc>
      </w:tr>
    </w:tbl>
    <w:p w14:paraId="141282F9" w14:textId="77777777" w:rsidR="00F504E0" w:rsidRPr="0054785C" w:rsidRDefault="00F504E0" w:rsidP="00F504E0"/>
    <w:p w14:paraId="25374A99" w14:textId="77777777" w:rsidR="00F504E0" w:rsidRDefault="00F504E0" w:rsidP="00F504E0"/>
    <w:p w14:paraId="553595A4" w14:textId="5AC7BD42" w:rsidR="00F504E0" w:rsidRPr="00451572" w:rsidRDefault="00F504E0" w:rsidP="00F504E0">
      <w:pPr>
        <w:pStyle w:val="Caption"/>
      </w:pPr>
      <w:r>
        <w:t xml:space="preserve">Таблица </w:t>
      </w:r>
      <w:r>
        <w:fldChar w:fldCharType="begin"/>
      </w:r>
      <w:r>
        <w:instrText xml:space="preserve"> REF _Ref26447484 \r \h </w:instrText>
      </w:r>
      <w:r>
        <w:fldChar w:fldCharType="separate"/>
      </w:r>
      <w:r>
        <w:t>2.2</w:t>
      </w:r>
      <w:r>
        <w:fldChar w:fldCharType="end"/>
      </w:r>
      <w:r w:rsidRPr="00994CB7">
        <w:t>-</w:t>
      </w:r>
      <w:fldSimple w:instr=" SEQ Таблицы \s \n \* MERGEFORMAT ">
        <w:r>
          <w:rPr>
            <w:noProof/>
          </w:rPr>
          <w:t>2</w:t>
        </w:r>
      </w:fldSimple>
      <w:r>
        <w:t>.</w:t>
      </w:r>
      <w:r w:rsidRPr="00714E38">
        <w:t xml:space="preserve"> Атрибуты «</w:t>
      </w:r>
      <w:r w:rsidR="004217AB">
        <w:t>Файловой системы</w:t>
      </w:r>
      <w:r w:rsidRPr="00714E38">
        <w:t>»</w:t>
      </w:r>
      <w:r>
        <w:t xml:space="preserve"> в</w:t>
      </w:r>
      <w:r w:rsidRPr="00714E38">
        <w:t xml:space="preserve"> </w:t>
      </w:r>
      <w:r>
        <w:t>Базисе</w:t>
      </w:r>
    </w:p>
    <w:tbl>
      <w:tblPr>
        <w:tblStyle w:val="FNTTabelleVariante2"/>
        <w:tblW w:w="14331" w:type="dxa"/>
        <w:tblLayout w:type="fixed"/>
        <w:tblLook w:val="04A0" w:firstRow="1" w:lastRow="0" w:firstColumn="1" w:lastColumn="0" w:noHBand="0" w:noVBand="1"/>
      </w:tblPr>
      <w:tblGrid>
        <w:gridCol w:w="999"/>
        <w:gridCol w:w="711"/>
        <w:gridCol w:w="1952"/>
        <w:gridCol w:w="737"/>
        <w:gridCol w:w="616"/>
        <w:gridCol w:w="3026"/>
        <w:gridCol w:w="2215"/>
        <w:gridCol w:w="1187"/>
        <w:gridCol w:w="1187"/>
        <w:gridCol w:w="1701"/>
      </w:tblGrid>
      <w:tr w:rsidR="00813C4C" w:rsidRPr="00A92031" w14:paraId="03094A81" w14:textId="0BA72C49" w:rsidTr="00813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999" w:type="dxa"/>
            <w:noWrap/>
            <w:hideMark/>
          </w:tcPr>
          <w:p w14:paraId="03BA880D" w14:textId="77777777" w:rsidR="00813C4C" w:rsidRPr="00305970" w:rsidRDefault="00813C4C" w:rsidP="00813C4C">
            <w:pPr>
              <w:contextualSpacing/>
              <w:rPr>
                <w:b/>
                <w:bCs/>
                <w:color w:val="auto"/>
                <w:szCs w:val="18"/>
              </w:rPr>
            </w:pPr>
            <w:r w:rsidRPr="00747E7A">
              <w:rPr>
                <w:rStyle w:val="FNTTabelleMarked"/>
                <w:smallCaps/>
              </w:rPr>
              <w:t>Название атрибута</w:t>
            </w:r>
          </w:p>
        </w:tc>
        <w:tc>
          <w:tcPr>
            <w:tcW w:w="711" w:type="dxa"/>
            <w:noWrap/>
            <w:hideMark/>
          </w:tcPr>
          <w:p w14:paraId="26021B8A" w14:textId="77777777" w:rsidR="00813C4C" w:rsidRPr="00305970" w:rsidRDefault="00813C4C" w:rsidP="00813C4C">
            <w:pPr>
              <w:contextualSpacing/>
              <w:rPr>
                <w:b/>
                <w:bCs/>
                <w:color w:val="auto"/>
                <w:szCs w:val="18"/>
              </w:rPr>
            </w:pPr>
            <w:r w:rsidRPr="00747E7A">
              <w:rPr>
                <w:rStyle w:val="FNTTabelleMarked"/>
                <w:smallCaps/>
              </w:rPr>
              <w:t>Тип</w:t>
            </w:r>
            <w:r>
              <w:rPr>
                <w:rStyle w:val="FNTTabelleMarked"/>
                <w:smallCaps/>
              </w:rPr>
              <w:t xml:space="preserve"> </w:t>
            </w:r>
            <w:r w:rsidRPr="00747E7A">
              <w:rPr>
                <w:rStyle w:val="FNTTabelleMarked"/>
                <w:smallCaps/>
              </w:rPr>
              <w:t>атрибута</w:t>
            </w:r>
          </w:p>
        </w:tc>
        <w:tc>
          <w:tcPr>
            <w:tcW w:w="1952" w:type="dxa"/>
            <w:noWrap/>
            <w:hideMark/>
          </w:tcPr>
          <w:p w14:paraId="39E7352E" w14:textId="1BE8FB0B" w:rsidR="00813C4C" w:rsidRPr="00CA7A74" w:rsidRDefault="00813C4C" w:rsidP="00813C4C">
            <w:pPr>
              <w:contextualSpacing/>
              <w:rPr>
                <w:b/>
                <w:bCs/>
                <w:color w:val="auto"/>
                <w:szCs w:val="18"/>
              </w:rPr>
            </w:pPr>
            <w:r w:rsidRPr="00747E7A">
              <w:rPr>
                <w:rStyle w:val="FNTTabelleMarked"/>
                <w:smallCaps/>
              </w:rPr>
              <w:t>Атрибут</w:t>
            </w:r>
            <w:r>
              <w:rPr>
                <w:rStyle w:val="FNTTabelleMarked"/>
                <w:smallCaps/>
              </w:rPr>
              <w:t xml:space="preserve"> Базис</w:t>
            </w:r>
          </w:p>
        </w:tc>
        <w:tc>
          <w:tcPr>
            <w:tcW w:w="737" w:type="dxa"/>
          </w:tcPr>
          <w:p w14:paraId="372EE180" w14:textId="3DD2FC61" w:rsidR="00813C4C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Обязательно</w:t>
            </w:r>
          </w:p>
        </w:tc>
        <w:tc>
          <w:tcPr>
            <w:tcW w:w="616" w:type="dxa"/>
          </w:tcPr>
          <w:p w14:paraId="3F045703" w14:textId="4B13CA5C" w:rsidR="00813C4C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Уникально</w:t>
            </w:r>
          </w:p>
        </w:tc>
        <w:tc>
          <w:tcPr>
            <w:tcW w:w="3026" w:type="dxa"/>
          </w:tcPr>
          <w:p w14:paraId="3F6E2B2A" w14:textId="7505902E" w:rsidR="00813C4C" w:rsidRPr="00747E7A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Заполняет</w:t>
            </w:r>
          </w:p>
        </w:tc>
        <w:tc>
          <w:tcPr>
            <w:tcW w:w="2215" w:type="dxa"/>
          </w:tcPr>
          <w:p w14:paraId="462F92C9" w14:textId="40F6F2BE" w:rsidR="00813C4C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Значение по умолчанию</w:t>
            </w:r>
          </w:p>
        </w:tc>
        <w:tc>
          <w:tcPr>
            <w:tcW w:w="1187" w:type="dxa"/>
          </w:tcPr>
          <w:p w14:paraId="3FEEAAAD" w14:textId="47208DA7" w:rsidR="00813C4C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Возможные значения</w:t>
            </w:r>
          </w:p>
        </w:tc>
        <w:tc>
          <w:tcPr>
            <w:tcW w:w="1187" w:type="dxa"/>
          </w:tcPr>
          <w:p w14:paraId="007AD350" w14:textId="1B258E2A" w:rsidR="00813C4C" w:rsidRPr="00291BE5" w:rsidRDefault="00813C4C" w:rsidP="00813C4C">
            <w:pPr>
              <w:contextualSpacing/>
              <w:rPr>
                <w:rStyle w:val="FNTTabelleMarked"/>
                <w:smallCaps/>
                <w:lang w:val="en-US"/>
              </w:rPr>
            </w:pPr>
            <w:r>
              <w:rPr>
                <w:rStyle w:val="FNTTabelleMarked"/>
                <w:smallCaps/>
              </w:rPr>
              <w:t xml:space="preserve">Нередактируемое в </w:t>
            </w:r>
            <w:r>
              <w:rPr>
                <w:rStyle w:val="FNTTabelleMarked"/>
                <w:smallCaps/>
                <w:lang w:val="en-US"/>
              </w:rPr>
              <w:t>GUI</w:t>
            </w:r>
          </w:p>
        </w:tc>
        <w:tc>
          <w:tcPr>
            <w:tcW w:w="1701" w:type="dxa"/>
          </w:tcPr>
          <w:p w14:paraId="275AA41E" w14:textId="78328C4C" w:rsidR="00813C4C" w:rsidRPr="00291BE5" w:rsidRDefault="00813C4C" w:rsidP="00813C4C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История</w:t>
            </w:r>
          </w:p>
        </w:tc>
      </w:tr>
      <w:tr w:rsidR="00813C4C" w:rsidRPr="008067A2" w14:paraId="48EA9CE3" w14:textId="5B56E432" w:rsidTr="00813C4C">
        <w:trPr>
          <w:trHeight w:val="276"/>
        </w:trPr>
        <w:tc>
          <w:tcPr>
            <w:tcW w:w="999" w:type="dxa"/>
            <w:noWrap/>
          </w:tcPr>
          <w:p w14:paraId="167BF150" w14:textId="1B03A846" w:rsidR="00813C4C" w:rsidRPr="008067A2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 xml:space="preserve">ID </w:t>
            </w:r>
            <w:r>
              <w:rPr>
                <w:rStyle w:val="FNTTabelleTextblau"/>
              </w:rPr>
              <w:t>объекта</w:t>
            </w:r>
          </w:p>
        </w:tc>
        <w:tc>
          <w:tcPr>
            <w:tcW w:w="711" w:type="dxa"/>
            <w:noWrap/>
          </w:tcPr>
          <w:p w14:paraId="2BE53CC0" w14:textId="2CB18FFB" w:rsidR="00813C4C" w:rsidRPr="008067A2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Текст</w:t>
            </w:r>
          </w:p>
        </w:tc>
        <w:tc>
          <w:tcPr>
            <w:tcW w:w="1952" w:type="dxa"/>
            <w:noWrap/>
          </w:tcPr>
          <w:p w14:paraId="1458632A" w14:textId="6C456A94" w:rsidR="00813C4C" w:rsidRPr="008067A2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OBJECT_ID</w:t>
            </w:r>
          </w:p>
        </w:tc>
        <w:tc>
          <w:tcPr>
            <w:tcW w:w="737" w:type="dxa"/>
          </w:tcPr>
          <w:p w14:paraId="05DE2C06" w14:textId="1C25EAC1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616" w:type="dxa"/>
          </w:tcPr>
          <w:p w14:paraId="7D07E8A0" w14:textId="2DD26DB1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3026" w:type="dxa"/>
          </w:tcPr>
          <w:p w14:paraId="5E610EBD" w14:textId="6093C10A" w:rsidR="00813C4C" w:rsidRPr="00D20231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Формируется автоматически системой БАЗИС</w:t>
            </w:r>
          </w:p>
        </w:tc>
        <w:tc>
          <w:tcPr>
            <w:tcW w:w="2215" w:type="dxa"/>
          </w:tcPr>
          <w:p w14:paraId="014AB448" w14:textId="77777777" w:rsidR="00813C4C" w:rsidRDefault="00813C4C" w:rsidP="00813C4C">
            <w:pPr>
              <w:rPr>
                <w:rStyle w:val="FNTTabelleTextblau"/>
                <w:lang w:val="en-US"/>
              </w:rPr>
            </w:pPr>
          </w:p>
        </w:tc>
        <w:tc>
          <w:tcPr>
            <w:tcW w:w="1187" w:type="dxa"/>
          </w:tcPr>
          <w:p w14:paraId="742AC941" w14:textId="77777777" w:rsidR="00813C4C" w:rsidRDefault="00813C4C" w:rsidP="00813C4C">
            <w:pPr>
              <w:rPr>
                <w:rStyle w:val="FNTTabelleTextblau"/>
                <w:lang w:val="en-US"/>
              </w:rPr>
            </w:pPr>
          </w:p>
        </w:tc>
        <w:tc>
          <w:tcPr>
            <w:tcW w:w="1187" w:type="dxa"/>
          </w:tcPr>
          <w:p w14:paraId="4C7F40ED" w14:textId="418865C7" w:rsidR="00813C4C" w:rsidRDefault="00813C4C" w:rsidP="00813C4C">
            <w:pPr>
              <w:rPr>
                <w:rStyle w:val="FNTTabelleTextblau"/>
                <w:lang w:val="en-US"/>
              </w:rPr>
            </w:pPr>
          </w:p>
        </w:tc>
        <w:tc>
          <w:tcPr>
            <w:tcW w:w="1701" w:type="dxa"/>
          </w:tcPr>
          <w:p w14:paraId="2F7D2F14" w14:textId="77777777" w:rsidR="00813C4C" w:rsidRDefault="00813C4C" w:rsidP="00813C4C">
            <w:pPr>
              <w:rPr>
                <w:rStyle w:val="FNTTabelleTextblau"/>
                <w:lang w:val="en-US"/>
              </w:rPr>
            </w:pPr>
          </w:p>
        </w:tc>
      </w:tr>
      <w:tr w:rsidR="00813C4C" w:rsidRPr="008067A2" w14:paraId="67A24151" w14:textId="7083CEBB" w:rsidTr="00813C4C">
        <w:trPr>
          <w:trHeight w:val="276"/>
        </w:trPr>
        <w:tc>
          <w:tcPr>
            <w:tcW w:w="999" w:type="dxa"/>
            <w:noWrap/>
          </w:tcPr>
          <w:p w14:paraId="48D38FDD" w14:textId="25146F1A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Название</w:t>
            </w:r>
          </w:p>
        </w:tc>
        <w:tc>
          <w:tcPr>
            <w:tcW w:w="711" w:type="dxa"/>
            <w:noWrap/>
          </w:tcPr>
          <w:p w14:paraId="7742ED42" w14:textId="2D0080A0" w:rsidR="00813C4C" w:rsidRPr="00BB76D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Текст</w:t>
            </w:r>
          </w:p>
        </w:tc>
        <w:tc>
          <w:tcPr>
            <w:tcW w:w="1952" w:type="dxa"/>
            <w:noWrap/>
          </w:tcPr>
          <w:p w14:paraId="5D94E892" w14:textId="0EF5C1CD" w:rsidR="00813C4C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  <w:lang w:val="en-US"/>
              </w:rPr>
              <w:t>VISIBLE_ID</w:t>
            </w:r>
          </w:p>
        </w:tc>
        <w:tc>
          <w:tcPr>
            <w:tcW w:w="737" w:type="dxa"/>
          </w:tcPr>
          <w:p w14:paraId="3276105D" w14:textId="5429721D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616" w:type="dxa"/>
          </w:tcPr>
          <w:p w14:paraId="6322975A" w14:textId="061A1A78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3026" w:type="dxa"/>
          </w:tcPr>
          <w:p w14:paraId="59D1F5BD" w14:textId="2C94AFC4" w:rsidR="00813C4C" w:rsidRDefault="00813C4C" w:rsidP="00813C4C">
            <w:pPr>
              <w:rPr>
                <w:rStyle w:val="FNTTabelleTextblau"/>
              </w:rPr>
            </w:pPr>
            <w:r>
              <w:t xml:space="preserve">Интеграционный интерфейс методом </w:t>
            </w:r>
            <w:r>
              <w:rPr>
                <w:lang w:val="en-US"/>
              </w:rPr>
              <w:t>vm</w:t>
            </w:r>
            <w:r w:rsidRPr="00F504E0">
              <w:t>.</w:t>
            </w:r>
            <w:r>
              <w:rPr>
                <w:lang w:val="en-US"/>
              </w:rPr>
              <w:t>disk</w:t>
            </w:r>
            <w:r w:rsidRPr="00E43E8A">
              <w:t>.</w:t>
            </w:r>
            <w:r>
              <w:rPr>
                <w:lang w:val="en-US"/>
              </w:rPr>
              <w:t>get</w:t>
            </w:r>
            <w:r>
              <w:t>.</w:t>
            </w:r>
          </w:p>
        </w:tc>
        <w:tc>
          <w:tcPr>
            <w:tcW w:w="2215" w:type="dxa"/>
          </w:tcPr>
          <w:p w14:paraId="64E3BFBD" w14:textId="5F27C812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/</w:t>
            </w:r>
          </w:p>
        </w:tc>
        <w:tc>
          <w:tcPr>
            <w:tcW w:w="1187" w:type="dxa"/>
          </w:tcPr>
          <w:p w14:paraId="15657E81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187" w:type="dxa"/>
          </w:tcPr>
          <w:p w14:paraId="66CD28C7" w14:textId="4E4A4F79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0B9ECC2E" w14:textId="77777777" w:rsidR="00813C4C" w:rsidRDefault="00813C4C" w:rsidP="00813C4C">
            <w:pPr>
              <w:rPr>
                <w:rStyle w:val="FNTTabelleTextblau"/>
              </w:rPr>
            </w:pPr>
          </w:p>
        </w:tc>
      </w:tr>
      <w:tr w:rsidR="00813C4C" w:rsidRPr="008067A2" w14:paraId="74BA3A39" w14:textId="660BB815" w:rsidTr="00813C4C">
        <w:trPr>
          <w:trHeight w:val="276"/>
        </w:trPr>
        <w:tc>
          <w:tcPr>
            <w:tcW w:w="999" w:type="dxa"/>
            <w:noWrap/>
          </w:tcPr>
          <w:p w14:paraId="56B0B743" w14:textId="6C9179B6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Емкость в ГБ</w:t>
            </w:r>
          </w:p>
        </w:tc>
        <w:tc>
          <w:tcPr>
            <w:tcW w:w="711" w:type="dxa"/>
            <w:noWrap/>
          </w:tcPr>
          <w:p w14:paraId="54736253" w14:textId="0E4A5A61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Число</w:t>
            </w:r>
          </w:p>
        </w:tc>
        <w:tc>
          <w:tcPr>
            <w:tcW w:w="1952" w:type="dxa"/>
            <w:noWrap/>
          </w:tcPr>
          <w:p w14:paraId="698FF3F3" w14:textId="19A69FD0" w:rsidR="00813C4C" w:rsidRDefault="00813C4C" w:rsidP="00813C4C">
            <w:pPr>
              <w:rPr>
                <w:rStyle w:val="FNTTabelleTextblau"/>
                <w:lang w:val="en-US"/>
              </w:rPr>
            </w:pPr>
            <w:r w:rsidRPr="00CA7A74">
              <w:rPr>
                <w:rStyle w:val="FNTTabelleTextblau"/>
                <w:lang w:val="en-US"/>
              </w:rPr>
              <w:t>CAPACITY_GB</w:t>
            </w:r>
          </w:p>
        </w:tc>
        <w:tc>
          <w:tcPr>
            <w:tcW w:w="737" w:type="dxa"/>
          </w:tcPr>
          <w:p w14:paraId="22169064" w14:textId="44C28A3A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616" w:type="dxa"/>
          </w:tcPr>
          <w:p w14:paraId="684D6195" w14:textId="765E7E0C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3026" w:type="dxa"/>
          </w:tcPr>
          <w:p w14:paraId="60F3DAC0" w14:textId="6B06214E" w:rsidR="00813C4C" w:rsidRDefault="00813C4C" w:rsidP="00813C4C">
            <w:pPr>
              <w:rPr>
                <w:rStyle w:val="FNTTabelleTextblau"/>
              </w:rPr>
            </w:pPr>
            <w:r w:rsidRPr="00A0027D">
              <w:t>Интеграционный интерфейс</w:t>
            </w:r>
            <w:r w:rsidRPr="00A0027D">
              <w:rPr>
                <w:rStyle w:val="FNTTabelleTextblau"/>
              </w:rPr>
              <w:t>.</w:t>
            </w:r>
          </w:p>
        </w:tc>
        <w:tc>
          <w:tcPr>
            <w:tcW w:w="2215" w:type="dxa"/>
          </w:tcPr>
          <w:p w14:paraId="75E4AFDB" w14:textId="3092158B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0</w:t>
            </w:r>
          </w:p>
        </w:tc>
        <w:tc>
          <w:tcPr>
            <w:tcW w:w="1187" w:type="dxa"/>
          </w:tcPr>
          <w:p w14:paraId="77E42042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187" w:type="dxa"/>
          </w:tcPr>
          <w:p w14:paraId="061BD4AA" w14:textId="57EBB0A8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6AA1E062" w14:textId="77777777" w:rsidR="00813C4C" w:rsidRDefault="00813C4C" w:rsidP="00813C4C">
            <w:pPr>
              <w:rPr>
                <w:rStyle w:val="FNTTabelleTextblau"/>
              </w:rPr>
            </w:pPr>
          </w:p>
        </w:tc>
      </w:tr>
      <w:tr w:rsidR="00813C4C" w:rsidRPr="008067A2" w14:paraId="343F935C" w14:textId="5F29F8E0" w:rsidTr="00813C4C">
        <w:trPr>
          <w:trHeight w:val="276"/>
        </w:trPr>
        <w:tc>
          <w:tcPr>
            <w:tcW w:w="999" w:type="dxa"/>
            <w:noWrap/>
          </w:tcPr>
          <w:p w14:paraId="27588CF4" w14:textId="5D8657BA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Занято ГБ</w:t>
            </w:r>
          </w:p>
        </w:tc>
        <w:tc>
          <w:tcPr>
            <w:tcW w:w="711" w:type="dxa"/>
            <w:noWrap/>
          </w:tcPr>
          <w:p w14:paraId="0B242404" w14:textId="453D0C52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Число</w:t>
            </w:r>
          </w:p>
        </w:tc>
        <w:tc>
          <w:tcPr>
            <w:tcW w:w="1952" w:type="dxa"/>
            <w:noWrap/>
          </w:tcPr>
          <w:p w14:paraId="048669D9" w14:textId="4878C6D6" w:rsidR="00813C4C" w:rsidRDefault="00813C4C" w:rsidP="00813C4C">
            <w:pPr>
              <w:rPr>
                <w:rStyle w:val="FNTTabelleTextblau"/>
                <w:lang w:val="en-US"/>
              </w:rPr>
            </w:pPr>
            <w:r w:rsidRPr="00CA7A74">
              <w:rPr>
                <w:rStyle w:val="FNTTabelleTextblau"/>
                <w:lang w:val="en-US"/>
              </w:rPr>
              <w:t>USED_GB</w:t>
            </w:r>
          </w:p>
        </w:tc>
        <w:tc>
          <w:tcPr>
            <w:tcW w:w="737" w:type="dxa"/>
          </w:tcPr>
          <w:p w14:paraId="6F3DB0D9" w14:textId="763DA989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616" w:type="dxa"/>
          </w:tcPr>
          <w:p w14:paraId="162A8511" w14:textId="56AE13E2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3026" w:type="dxa"/>
          </w:tcPr>
          <w:p w14:paraId="7D2A5860" w14:textId="46C5E294" w:rsidR="00813C4C" w:rsidRDefault="00813C4C" w:rsidP="00813C4C">
            <w:pPr>
              <w:rPr>
                <w:rStyle w:val="FNTTabelleTextblau"/>
              </w:rPr>
            </w:pPr>
            <w:r w:rsidRPr="00A0027D">
              <w:t>Интеграционный интерфейс</w:t>
            </w:r>
            <w:r w:rsidRPr="00A0027D">
              <w:rPr>
                <w:rStyle w:val="FNTTabelleTextblau"/>
              </w:rPr>
              <w:t>.</w:t>
            </w:r>
          </w:p>
        </w:tc>
        <w:tc>
          <w:tcPr>
            <w:tcW w:w="2215" w:type="dxa"/>
          </w:tcPr>
          <w:p w14:paraId="3A960CA1" w14:textId="6F513DCD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0</w:t>
            </w:r>
          </w:p>
        </w:tc>
        <w:tc>
          <w:tcPr>
            <w:tcW w:w="1187" w:type="dxa"/>
          </w:tcPr>
          <w:p w14:paraId="4791D818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187" w:type="dxa"/>
          </w:tcPr>
          <w:p w14:paraId="5C8D4FE9" w14:textId="74E2A610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683D8B14" w14:textId="77777777" w:rsidR="00813C4C" w:rsidRDefault="00813C4C" w:rsidP="00813C4C">
            <w:pPr>
              <w:rPr>
                <w:rStyle w:val="FNTTabelleTextblau"/>
              </w:rPr>
            </w:pPr>
          </w:p>
        </w:tc>
      </w:tr>
      <w:tr w:rsidR="00813C4C" w:rsidRPr="008067A2" w14:paraId="4BDF7633" w14:textId="1C0D7913" w:rsidTr="00813C4C">
        <w:trPr>
          <w:trHeight w:val="276"/>
        </w:trPr>
        <w:tc>
          <w:tcPr>
            <w:tcW w:w="999" w:type="dxa"/>
            <w:noWrap/>
          </w:tcPr>
          <w:p w14:paraId="0604F19D" w14:textId="0ACDE96A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Точка монтирования</w:t>
            </w:r>
          </w:p>
        </w:tc>
        <w:tc>
          <w:tcPr>
            <w:tcW w:w="711" w:type="dxa"/>
            <w:noWrap/>
          </w:tcPr>
          <w:p w14:paraId="06B5C890" w14:textId="07533F4A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Текст</w:t>
            </w:r>
          </w:p>
        </w:tc>
        <w:tc>
          <w:tcPr>
            <w:tcW w:w="1952" w:type="dxa"/>
            <w:noWrap/>
          </w:tcPr>
          <w:p w14:paraId="06DBFC74" w14:textId="6E978EF9" w:rsidR="00813C4C" w:rsidRDefault="00813C4C" w:rsidP="00813C4C">
            <w:pPr>
              <w:rPr>
                <w:rStyle w:val="FNTTabelleTextblau"/>
                <w:lang w:val="en-US"/>
              </w:rPr>
            </w:pPr>
            <w:r w:rsidRPr="00A12A87">
              <w:rPr>
                <w:rStyle w:val="FNTTabelleTextblau"/>
              </w:rPr>
              <w:t>MOUNTPOINT</w:t>
            </w:r>
          </w:p>
        </w:tc>
        <w:tc>
          <w:tcPr>
            <w:tcW w:w="737" w:type="dxa"/>
          </w:tcPr>
          <w:p w14:paraId="6A1A210A" w14:textId="2AF18C21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616" w:type="dxa"/>
          </w:tcPr>
          <w:p w14:paraId="3C54C90B" w14:textId="2CB65651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3026" w:type="dxa"/>
          </w:tcPr>
          <w:p w14:paraId="14ADACD1" w14:textId="3B36833E" w:rsidR="00813C4C" w:rsidRDefault="00813C4C" w:rsidP="00813C4C">
            <w:pPr>
              <w:rPr>
                <w:rStyle w:val="FNTTabelleTextblau"/>
              </w:rPr>
            </w:pPr>
            <w:r w:rsidRPr="00A0027D">
              <w:t>Интеграционный интерфейс</w:t>
            </w:r>
            <w:r>
              <w:t xml:space="preserve"> методом </w:t>
            </w:r>
            <w:r>
              <w:rPr>
                <w:lang w:val="en-US"/>
              </w:rPr>
              <w:t>vm</w:t>
            </w:r>
            <w:r w:rsidRPr="00F504E0">
              <w:t>.</w:t>
            </w:r>
            <w:r>
              <w:rPr>
                <w:lang w:val="en-US"/>
              </w:rPr>
              <w:t>disk</w:t>
            </w:r>
            <w:r w:rsidRPr="00E43E8A">
              <w:t>.</w:t>
            </w:r>
            <w:r>
              <w:rPr>
                <w:lang w:val="en-US"/>
              </w:rPr>
              <w:t>get</w:t>
            </w:r>
            <w:r>
              <w:t xml:space="preserve">. </w:t>
            </w:r>
            <w:r>
              <w:rPr>
                <w:rStyle w:val="FNTTabelleTextblau"/>
              </w:rPr>
              <w:t>По умолчанию: /.</w:t>
            </w:r>
          </w:p>
        </w:tc>
        <w:tc>
          <w:tcPr>
            <w:tcW w:w="2215" w:type="dxa"/>
          </w:tcPr>
          <w:p w14:paraId="2BEE6D1E" w14:textId="1ABCC62E" w:rsidR="00813C4C" w:rsidRPr="0005327D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/</w:t>
            </w:r>
          </w:p>
        </w:tc>
        <w:tc>
          <w:tcPr>
            <w:tcW w:w="1187" w:type="dxa"/>
          </w:tcPr>
          <w:p w14:paraId="6686A72E" w14:textId="77777777" w:rsidR="00813C4C" w:rsidRPr="0005327D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187" w:type="dxa"/>
          </w:tcPr>
          <w:p w14:paraId="65CB85F8" w14:textId="2A15B430" w:rsidR="00813C4C" w:rsidRPr="0005327D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701" w:type="dxa"/>
          </w:tcPr>
          <w:p w14:paraId="4BEA9C94" w14:textId="77777777" w:rsidR="00813C4C" w:rsidRPr="0005327D" w:rsidRDefault="00813C4C" w:rsidP="00813C4C">
            <w:pPr>
              <w:rPr>
                <w:rStyle w:val="FNTTabelleTextblau"/>
              </w:rPr>
            </w:pPr>
          </w:p>
        </w:tc>
      </w:tr>
      <w:tr w:rsidR="00813C4C" w:rsidRPr="008067A2" w14:paraId="4E5E64F8" w14:textId="0285A8F8" w:rsidTr="00813C4C">
        <w:trPr>
          <w:trHeight w:val="276"/>
        </w:trPr>
        <w:tc>
          <w:tcPr>
            <w:tcW w:w="999" w:type="dxa"/>
            <w:noWrap/>
          </w:tcPr>
          <w:p w14:paraId="56C66D13" w14:textId="5E1C6733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Тип файловой системы</w:t>
            </w:r>
          </w:p>
        </w:tc>
        <w:tc>
          <w:tcPr>
            <w:tcW w:w="711" w:type="dxa"/>
            <w:noWrap/>
          </w:tcPr>
          <w:p w14:paraId="155356FC" w14:textId="16B06FDC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952" w:type="dxa"/>
            <w:noWrap/>
          </w:tcPr>
          <w:p w14:paraId="393CB64C" w14:textId="4EB55F76" w:rsidR="00813C4C" w:rsidRDefault="00813C4C" w:rsidP="00813C4C">
            <w:pPr>
              <w:rPr>
                <w:rStyle w:val="FNTTabelleTextblau"/>
                <w:lang w:val="en-US"/>
              </w:rPr>
            </w:pPr>
            <w:r w:rsidRPr="00CA7A74">
              <w:rPr>
                <w:rStyle w:val="FNTTabelleTextblau"/>
                <w:lang w:val="en-US"/>
              </w:rPr>
              <w:t>FS_TYPE</w:t>
            </w:r>
          </w:p>
        </w:tc>
        <w:tc>
          <w:tcPr>
            <w:tcW w:w="737" w:type="dxa"/>
          </w:tcPr>
          <w:p w14:paraId="49A58388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616" w:type="dxa"/>
          </w:tcPr>
          <w:p w14:paraId="043657EF" w14:textId="07725EA5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3026" w:type="dxa"/>
          </w:tcPr>
          <w:p w14:paraId="15CCC82B" w14:textId="431D298E" w:rsidR="00813C4C" w:rsidRPr="00CA7A74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Сделать необязательным</w:t>
            </w:r>
          </w:p>
        </w:tc>
        <w:tc>
          <w:tcPr>
            <w:tcW w:w="2215" w:type="dxa"/>
          </w:tcPr>
          <w:p w14:paraId="574D3E35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187" w:type="dxa"/>
          </w:tcPr>
          <w:p w14:paraId="65040FAC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187" w:type="dxa"/>
          </w:tcPr>
          <w:p w14:paraId="6C27CFDE" w14:textId="4751AF94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1701" w:type="dxa"/>
          </w:tcPr>
          <w:p w14:paraId="5CAFE558" w14:textId="77777777" w:rsidR="00813C4C" w:rsidRDefault="00813C4C" w:rsidP="00813C4C">
            <w:pPr>
              <w:rPr>
                <w:rStyle w:val="FNTTabelleTextblau"/>
              </w:rPr>
            </w:pPr>
          </w:p>
        </w:tc>
      </w:tr>
      <w:tr w:rsidR="00813C4C" w:rsidRPr="008067A2" w14:paraId="3B41F64A" w14:textId="62FE4419" w:rsidTr="00813C4C">
        <w:trPr>
          <w:trHeight w:val="276"/>
        </w:trPr>
        <w:tc>
          <w:tcPr>
            <w:tcW w:w="999" w:type="dxa"/>
            <w:noWrap/>
          </w:tcPr>
          <w:p w14:paraId="16545889" w14:textId="4D8E157B" w:rsidR="00813C4C" w:rsidRDefault="00813C4C" w:rsidP="00813C4C">
            <w:pPr>
              <w:rPr>
                <w:rStyle w:val="FNTTabelleTextblau"/>
              </w:rPr>
            </w:pPr>
            <w:r w:rsidRPr="00CA7A74">
              <w:rPr>
                <w:rStyle w:val="FNTTabelleTextblau"/>
              </w:rPr>
              <w:t>Статус</w:t>
            </w:r>
          </w:p>
        </w:tc>
        <w:tc>
          <w:tcPr>
            <w:tcW w:w="711" w:type="dxa"/>
            <w:noWrap/>
          </w:tcPr>
          <w:p w14:paraId="3CD53C76" w14:textId="10F4EF51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952" w:type="dxa"/>
            <w:noWrap/>
          </w:tcPr>
          <w:p w14:paraId="5B7D59A6" w14:textId="337B7718" w:rsidR="00813C4C" w:rsidRDefault="00813C4C" w:rsidP="00813C4C">
            <w:pPr>
              <w:rPr>
                <w:rStyle w:val="FNTTabelleTextblau"/>
                <w:lang w:val="en-US"/>
              </w:rPr>
            </w:pPr>
            <w:r w:rsidRPr="00CA7A74">
              <w:rPr>
                <w:rStyle w:val="FNTTabelleTextblau"/>
                <w:lang w:val="en-US"/>
              </w:rPr>
              <w:t>LIFECYCLE_STATUS</w:t>
            </w:r>
          </w:p>
        </w:tc>
        <w:tc>
          <w:tcPr>
            <w:tcW w:w="737" w:type="dxa"/>
          </w:tcPr>
          <w:p w14:paraId="28309A11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616" w:type="dxa"/>
          </w:tcPr>
          <w:p w14:paraId="079CC2F9" w14:textId="6DB3DCF5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3026" w:type="dxa"/>
          </w:tcPr>
          <w:p w14:paraId="30A8F898" w14:textId="186B1564" w:rsidR="00813C4C" w:rsidRPr="00BB76D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Сделать необязательным</w:t>
            </w:r>
          </w:p>
        </w:tc>
        <w:tc>
          <w:tcPr>
            <w:tcW w:w="2215" w:type="dxa"/>
          </w:tcPr>
          <w:p w14:paraId="5DB2C5CD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187" w:type="dxa"/>
          </w:tcPr>
          <w:p w14:paraId="3779E26A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187" w:type="dxa"/>
          </w:tcPr>
          <w:p w14:paraId="5D55AFB1" w14:textId="07A4A4D7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1701" w:type="dxa"/>
          </w:tcPr>
          <w:p w14:paraId="4F876FD6" w14:textId="77777777" w:rsidR="00813C4C" w:rsidRDefault="00813C4C" w:rsidP="00813C4C">
            <w:pPr>
              <w:rPr>
                <w:rStyle w:val="FNTTabelleTextblau"/>
              </w:rPr>
            </w:pPr>
          </w:p>
        </w:tc>
      </w:tr>
      <w:tr w:rsidR="00813C4C" w:rsidRPr="008067A2" w14:paraId="71196E5E" w14:textId="19DA4F25" w:rsidTr="00813C4C">
        <w:trPr>
          <w:trHeight w:val="276"/>
        </w:trPr>
        <w:tc>
          <w:tcPr>
            <w:tcW w:w="999" w:type="dxa"/>
            <w:noWrap/>
          </w:tcPr>
          <w:p w14:paraId="6C923851" w14:textId="709D04D0" w:rsidR="00813C4C" w:rsidRDefault="00813C4C" w:rsidP="00813C4C">
            <w:pPr>
              <w:rPr>
                <w:rStyle w:val="FNTTabelleTextblau"/>
              </w:rPr>
            </w:pPr>
            <w:r w:rsidRPr="00CA7A74">
              <w:rPr>
                <w:rStyle w:val="FNTTabelleTextblau"/>
              </w:rPr>
              <w:lastRenderedPageBreak/>
              <w:t>Дата статуса</w:t>
            </w:r>
          </w:p>
        </w:tc>
        <w:tc>
          <w:tcPr>
            <w:tcW w:w="711" w:type="dxa"/>
            <w:noWrap/>
          </w:tcPr>
          <w:p w14:paraId="4087678C" w14:textId="490D84C0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952" w:type="dxa"/>
            <w:noWrap/>
          </w:tcPr>
          <w:p w14:paraId="259C43E5" w14:textId="209674BB" w:rsidR="00813C4C" w:rsidRDefault="00813C4C" w:rsidP="00813C4C">
            <w:pPr>
              <w:rPr>
                <w:rStyle w:val="FNTTabelleTextblau"/>
                <w:lang w:val="en-US"/>
              </w:rPr>
            </w:pPr>
            <w:r w:rsidRPr="00CA7A74">
              <w:rPr>
                <w:rStyle w:val="FNTTabelleTextblau"/>
                <w:lang w:val="en-US"/>
              </w:rPr>
              <w:t>LIFECYCLE_STATUS_DATE</w:t>
            </w:r>
          </w:p>
        </w:tc>
        <w:tc>
          <w:tcPr>
            <w:tcW w:w="737" w:type="dxa"/>
          </w:tcPr>
          <w:p w14:paraId="0C823BB3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616" w:type="dxa"/>
          </w:tcPr>
          <w:p w14:paraId="5C1C0B7F" w14:textId="6B9349C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3026" w:type="dxa"/>
          </w:tcPr>
          <w:p w14:paraId="4138DD87" w14:textId="5F20511A" w:rsidR="00813C4C" w:rsidRPr="00BB76DC" w:rsidRDefault="00813C4C" w:rsidP="00813C4C">
            <w:pPr>
              <w:rPr>
                <w:rStyle w:val="FNTTabelleTextblau"/>
                <w:lang w:val="en-US"/>
              </w:rPr>
            </w:pPr>
            <w:r>
              <w:rPr>
                <w:rStyle w:val="FNTTabelleTextblau"/>
              </w:rPr>
              <w:t>Сделать необязательным</w:t>
            </w:r>
          </w:p>
        </w:tc>
        <w:tc>
          <w:tcPr>
            <w:tcW w:w="2215" w:type="dxa"/>
          </w:tcPr>
          <w:p w14:paraId="7B942CA4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187" w:type="dxa"/>
          </w:tcPr>
          <w:p w14:paraId="617A8071" w14:textId="77777777" w:rsidR="00813C4C" w:rsidRDefault="00813C4C" w:rsidP="00813C4C">
            <w:pPr>
              <w:rPr>
                <w:rStyle w:val="FNTTabelleTextblau"/>
              </w:rPr>
            </w:pPr>
          </w:p>
        </w:tc>
        <w:tc>
          <w:tcPr>
            <w:tcW w:w="1187" w:type="dxa"/>
          </w:tcPr>
          <w:p w14:paraId="3D97515F" w14:textId="0CDABDE2" w:rsidR="00813C4C" w:rsidRDefault="00813C4C" w:rsidP="00813C4C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Да</w:t>
            </w:r>
          </w:p>
        </w:tc>
        <w:tc>
          <w:tcPr>
            <w:tcW w:w="1701" w:type="dxa"/>
          </w:tcPr>
          <w:p w14:paraId="671AEF38" w14:textId="77777777" w:rsidR="00813C4C" w:rsidRDefault="00813C4C" w:rsidP="00813C4C">
            <w:pPr>
              <w:rPr>
                <w:rStyle w:val="FNTTabelleTextblau"/>
              </w:rPr>
            </w:pPr>
          </w:p>
        </w:tc>
      </w:tr>
    </w:tbl>
    <w:p w14:paraId="4518865D" w14:textId="77777777" w:rsidR="00F504E0" w:rsidRDefault="00F504E0" w:rsidP="00F504E0"/>
    <w:p w14:paraId="58E7699D" w14:textId="7B1E4D04" w:rsidR="00F504E0" w:rsidRPr="00451572" w:rsidRDefault="00F504E0" w:rsidP="00F504E0">
      <w:pPr>
        <w:pStyle w:val="Caption"/>
      </w:pPr>
      <w:r>
        <w:t xml:space="preserve">Таблица </w:t>
      </w:r>
      <w:r>
        <w:fldChar w:fldCharType="begin"/>
      </w:r>
      <w:r>
        <w:instrText xml:space="preserve"> REF _Ref26447484 \r \h </w:instrText>
      </w:r>
      <w:r>
        <w:fldChar w:fldCharType="separate"/>
      </w:r>
      <w:r>
        <w:t>2.2</w:t>
      </w:r>
      <w:r>
        <w:fldChar w:fldCharType="end"/>
      </w:r>
      <w:r w:rsidRPr="00994CB7">
        <w:t>-</w:t>
      </w:r>
      <w:fldSimple w:instr=" SEQ Таблицы \s \n \* MERGEFORMAT ">
        <w:r>
          <w:rPr>
            <w:noProof/>
          </w:rPr>
          <w:t>3</w:t>
        </w:r>
      </w:fldSimple>
      <w:r>
        <w:t>.</w:t>
      </w:r>
      <w:r w:rsidRPr="00714E38">
        <w:t xml:space="preserve"> </w:t>
      </w:r>
      <w:r>
        <w:t xml:space="preserve">Связи </w:t>
      </w:r>
      <w:r w:rsidRPr="00714E38">
        <w:t>«</w:t>
      </w:r>
      <w:r w:rsidR="004217AB">
        <w:t>Файловой системы</w:t>
      </w:r>
      <w:r w:rsidRPr="00714E38">
        <w:t>»</w:t>
      </w:r>
      <w:r>
        <w:t xml:space="preserve"> в</w:t>
      </w:r>
      <w:r w:rsidRPr="00714E38">
        <w:t xml:space="preserve"> </w:t>
      </w:r>
      <w:r>
        <w:t>Базисе</w:t>
      </w:r>
    </w:p>
    <w:tbl>
      <w:tblPr>
        <w:tblStyle w:val="FNTTabelleVariante2"/>
        <w:tblW w:w="15290" w:type="dxa"/>
        <w:tblLayout w:type="fixed"/>
        <w:tblLook w:val="04A0" w:firstRow="1" w:lastRow="0" w:firstColumn="1" w:lastColumn="0" w:noHBand="0" w:noVBand="1"/>
      </w:tblPr>
      <w:tblGrid>
        <w:gridCol w:w="1393"/>
        <w:gridCol w:w="1520"/>
        <w:gridCol w:w="3027"/>
        <w:gridCol w:w="891"/>
        <w:gridCol w:w="3659"/>
        <w:gridCol w:w="2400"/>
        <w:gridCol w:w="2400"/>
      </w:tblGrid>
      <w:tr w:rsidR="00291BE5" w:rsidRPr="00A92031" w14:paraId="2E640CE9" w14:textId="4E3C6211" w:rsidTr="0029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tcW w:w="1393" w:type="dxa"/>
            <w:noWrap/>
            <w:hideMark/>
          </w:tcPr>
          <w:p w14:paraId="40CB7EFB" w14:textId="77777777" w:rsidR="00291BE5" w:rsidRPr="00305970" w:rsidRDefault="00291BE5" w:rsidP="00F504E0">
            <w:pPr>
              <w:contextualSpacing/>
              <w:rPr>
                <w:b/>
                <w:bCs/>
                <w:color w:val="auto"/>
                <w:szCs w:val="18"/>
              </w:rPr>
            </w:pPr>
            <w:r>
              <w:rPr>
                <w:rStyle w:val="FNTTabelleMarked"/>
                <w:smallCaps/>
              </w:rPr>
              <w:t>Объект</w:t>
            </w:r>
          </w:p>
        </w:tc>
        <w:tc>
          <w:tcPr>
            <w:tcW w:w="1520" w:type="dxa"/>
            <w:noWrap/>
            <w:hideMark/>
          </w:tcPr>
          <w:p w14:paraId="59D33FF2" w14:textId="77777777" w:rsidR="00291BE5" w:rsidRPr="00305970" w:rsidRDefault="00291BE5" w:rsidP="00F504E0">
            <w:pPr>
              <w:contextualSpacing/>
              <w:rPr>
                <w:b/>
                <w:bCs/>
                <w:color w:val="auto"/>
                <w:szCs w:val="18"/>
              </w:rPr>
            </w:pPr>
            <w:r w:rsidRPr="00747E7A">
              <w:rPr>
                <w:rStyle w:val="FNTTabelleMarked"/>
                <w:smallCaps/>
              </w:rPr>
              <w:t>Атрибут</w:t>
            </w:r>
            <w:r>
              <w:rPr>
                <w:rStyle w:val="FNTTabelleMarked"/>
                <w:smallCaps/>
              </w:rPr>
              <w:t>ы связи</w:t>
            </w:r>
          </w:p>
        </w:tc>
        <w:tc>
          <w:tcPr>
            <w:tcW w:w="3027" w:type="dxa"/>
            <w:noWrap/>
            <w:hideMark/>
          </w:tcPr>
          <w:p w14:paraId="1848FBD0" w14:textId="77777777" w:rsidR="00291BE5" w:rsidRPr="00E25641" w:rsidRDefault="00291BE5" w:rsidP="00F504E0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Возможные значения</w:t>
            </w:r>
          </w:p>
        </w:tc>
        <w:tc>
          <w:tcPr>
            <w:tcW w:w="891" w:type="dxa"/>
          </w:tcPr>
          <w:p w14:paraId="42F10652" w14:textId="77777777" w:rsidR="00291BE5" w:rsidRDefault="00291BE5" w:rsidP="00F504E0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Характер связи</w:t>
            </w:r>
          </w:p>
        </w:tc>
        <w:tc>
          <w:tcPr>
            <w:tcW w:w="3659" w:type="dxa"/>
          </w:tcPr>
          <w:p w14:paraId="299759FD" w14:textId="4D65E00C" w:rsidR="00291BE5" w:rsidRPr="00747E7A" w:rsidRDefault="00291BE5" w:rsidP="00F504E0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Заполняет</w:t>
            </w:r>
          </w:p>
        </w:tc>
        <w:tc>
          <w:tcPr>
            <w:tcW w:w="2400" w:type="dxa"/>
          </w:tcPr>
          <w:p w14:paraId="72865508" w14:textId="513C4E28" w:rsidR="00291BE5" w:rsidRPr="00291BE5" w:rsidRDefault="00291BE5" w:rsidP="00F504E0">
            <w:pPr>
              <w:contextualSpacing/>
              <w:rPr>
                <w:rStyle w:val="FNTTabelleMarked"/>
                <w:smallCaps/>
                <w:lang w:val="en-US"/>
              </w:rPr>
            </w:pPr>
            <w:r>
              <w:rPr>
                <w:rStyle w:val="FNTTabelleMarked"/>
                <w:smallCaps/>
              </w:rPr>
              <w:t xml:space="preserve">Нередактируемое в </w:t>
            </w:r>
            <w:r>
              <w:rPr>
                <w:rStyle w:val="FNTTabelleMarked"/>
                <w:smallCaps/>
                <w:lang w:val="en-US"/>
              </w:rPr>
              <w:t>GUI</w:t>
            </w:r>
          </w:p>
        </w:tc>
        <w:tc>
          <w:tcPr>
            <w:tcW w:w="2400" w:type="dxa"/>
          </w:tcPr>
          <w:p w14:paraId="7D8B11B2" w14:textId="497630E2" w:rsidR="00291BE5" w:rsidRPr="00291BE5" w:rsidRDefault="00291BE5" w:rsidP="00F504E0">
            <w:pPr>
              <w:contextualSpacing/>
              <w:rPr>
                <w:rStyle w:val="FNTTabelleMarked"/>
                <w:smallCaps/>
              </w:rPr>
            </w:pPr>
            <w:r>
              <w:rPr>
                <w:rStyle w:val="FNTTabelleMarked"/>
                <w:smallCaps/>
              </w:rPr>
              <w:t>История</w:t>
            </w:r>
          </w:p>
        </w:tc>
      </w:tr>
      <w:tr w:rsidR="00291BE5" w:rsidRPr="008067A2" w14:paraId="614A8144" w14:textId="5B32CC9A" w:rsidTr="00291BE5">
        <w:trPr>
          <w:trHeight w:val="276"/>
        </w:trPr>
        <w:tc>
          <w:tcPr>
            <w:tcW w:w="1393" w:type="dxa"/>
            <w:noWrap/>
          </w:tcPr>
          <w:p w14:paraId="4F5023DB" w14:textId="1180D3F7" w:rsidR="00291BE5" w:rsidRPr="008067A2" w:rsidRDefault="00291BE5" w:rsidP="00A12A87">
            <w:pPr>
              <w:rPr>
                <w:rStyle w:val="FNTTabelleTextblau"/>
              </w:rPr>
            </w:pPr>
            <w:r>
              <w:rPr>
                <w:rStyle w:val="FNTTabelleTextblau"/>
              </w:rPr>
              <w:t>Виртуальный сервер</w:t>
            </w:r>
          </w:p>
        </w:tc>
        <w:tc>
          <w:tcPr>
            <w:tcW w:w="1520" w:type="dxa"/>
            <w:noWrap/>
          </w:tcPr>
          <w:p w14:paraId="507C60E6" w14:textId="16505525" w:rsidR="00291BE5" w:rsidRPr="0012419F" w:rsidRDefault="00291BE5" w:rsidP="00A12A87">
            <w:pPr>
              <w:rPr>
                <w:rStyle w:val="FNTTabelleTextblau"/>
              </w:rPr>
            </w:pPr>
          </w:p>
        </w:tc>
        <w:tc>
          <w:tcPr>
            <w:tcW w:w="3027" w:type="dxa"/>
            <w:noWrap/>
          </w:tcPr>
          <w:p w14:paraId="26BCD726" w14:textId="22DF1894" w:rsidR="00291BE5" w:rsidRPr="008067A2" w:rsidRDefault="00291BE5" w:rsidP="00A12A87">
            <w:pPr>
              <w:ind w:left="-18"/>
              <w:rPr>
                <w:rStyle w:val="FNTTabelleTextblau"/>
              </w:rPr>
            </w:pPr>
          </w:p>
        </w:tc>
        <w:tc>
          <w:tcPr>
            <w:tcW w:w="891" w:type="dxa"/>
          </w:tcPr>
          <w:p w14:paraId="3596938A" w14:textId="2EA6817E" w:rsidR="00291BE5" w:rsidRPr="00CA2C66" w:rsidRDefault="00291BE5" w:rsidP="00A12A87">
            <w:pPr>
              <w:rPr>
                <w:rStyle w:val="FNTTabelleTextblau"/>
              </w:rPr>
            </w:pPr>
            <w:r>
              <w:rPr>
                <w:rStyle w:val="FNTTabelleTextblau"/>
                <w:lang w:val="en-US"/>
              </w:rPr>
              <w:t>0…</w:t>
            </w:r>
            <w:r>
              <w:rPr>
                <w:rStyle w:val="FNTTabelleTextblau"/>
              </w:rPr>
              <w:t>1</w:t>
            </w:r>
          </w:p>
        </w:tc>
        <w:tc>
          <w:tcPr>
            <w:tcW w:w="3659" w:type="dxa"/>
          </w:tcPr>
          <w:p w14:paraId="581CBB4E" w14:textId="63670BAA" w:rsidR="00291BE5" w:rsidRPr="00647006" w:rsidRDefault="00291BE5" w:rsidP="00A12A87">
            <w:pPr>
              <w:rPr>
                <w:rStyle w:val="FNTTabelleTextblau"/>
              </w:rPr>
            </w:pPr>
            <w:r w:rsidRPr="00A0027D">
              <w:t>Интеграционный интерфейс</w:t>
            </w:r>
            <w:r w:rsidRPr="00A0027D">
              <w:rPr>
                <w:rStyle w:val="FNTTabelleTextblau"/>
              </w:rPr>
              <w:t>.</w:t>
            </w:r>
          </w:p>
        </w:tc>
        <w:tc>
          <w:tcPr>
            <w:tcW w:w="2400" w:type="dxa"/>
          </w:tcPr>
          <w:p w14:paraId="0BB52290" w14:textId="77777777" w:rsidR="00291BE5" w:rsidRDefault="00291BE5" w:rsidP="00A12A87"/>
        </w:tc>
        <w:tc>
          <w:tcPr>
            <w:tcW w:w="2400" w:type="dxa"/>
          </w:tcPr>
          <w:p w14:paraId="46E0225C" w14:textId="77777777" w:rsidR="00291BE5" w:rsidRDefault="00291BE5" w:rsidP="00A12A87"/>
        </w:tc>
      </w:tr>
    </w:tbl>
    <w:p w14:paraId="0C41DE53" w14:textId="77777777" w:rsidR="00F504E0" w:rsidRDefault="00F504E0" w:rsidP="00F504E0"/>
    <w:sectPr w:rsidR="00F504E0" w:rsidSect="008852A2">
      <w:pgSz w:w="16838" w:h="11906" w:orient="landscape" w:code="9"/>
      <w:pgMar w:top="992" w:right="1673" w:bottom="1274" w:left="1134" w:header="709" w:footer="22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6" w:author="Савандюков Иван" w:date="2019-12-24T15:19:00Z" w:initials="СИ">
    <w:p w14:paraId="083E4DD5" w14:textId="42FA8CF7" w:rsidR="00D740D1" w:rsidRDefault="00D740D1">
      <w:pPr>
        <w:pStyle w:val="CommentText"/>
      </w:pPr>
      <w:r>
        <w:rPr>
          <w:rStyle w:val="CommentReference"/>
        </w:rPr>
        <w:annotationRef/>
      </w:r>
      <w:r w:rsidR="00EA65A9">
        <w:rPr>
          <w:rStyle w:val="CommentReference"/>
          <w:lang w:val="en-US"/>
        </w:rPr>
        <w:t>Intra</w:t>
      </w:r>
      <w:r>
        <w:t>! Переименовать стандартный атрибут</w:t>
      </w:r>
    </w:p>
  </w:comment>
  <w:comment w:id="17" w:author="Савандюков Иван" w:date="2019-12-24T12:29:00Z" w:initials="СИ">
    <w:p w14:paraId="34DE82E3" w14:textId="35F2AD6B" w:rsidR="00E03117" w:rsidRDefault="00E03117">
      <w:pPr>
        <w:pStyle w:val="CommentText"/>
      </w:pPr>
      <w:r>
        <w:rPr>
          <w:rStyle w:val="CommentReference"/>
        </w:rPr>
        <w:annotationRef/>
      </w:r>
      <w:r>
        <w:t>В интерфейсе рядом со Статусом</w:t>
      </w:r>
    </w:p>
  </w:comment>
  <w:comment w:id="18" w:author="Савандюков Иван" w:date="2019-12-24T15:18:00Z" w:initials="СИ">
    <w:p w14:paraId="6325170E" w14:textId="19846DAA" w:rsidR="00813C4C" w:rsidRPr="00D740D1" w:rsidRDefault="00EA65A9" w:rsidP="00813C4C">
      <w:pPr>
        <w:pStyle w:val="CommentText"/>
      </w:pPr>
      <w:r>
        <w:rPr>
          <w:lang w:val="en-US"/>
        </w:rPr>
        <w:t>Intra</w:t>
      </w:r>
      <w:r w:rsidR="00813C4C">
        <w:t xml:space="preserve">! </w:t>
      </w:r>
      <w:r w:rsidR="00813C4C">
        <w:rPr>
          <w:rStyle w:val="CommentReference"/>
        </w:rPr>
        <w:annotationRef/>
      </w:r>
      <w:r w:rsidR="00813C4C">
        <w:t>Для</w:t>
      </w:r>
      <w:r w:rsidR="00813C4C" w:rsidRPr="00D740D1">
        <w:t xml:space="preserve"> </w:t>
      </w:r>
      <w:r w:rsidR="00813C4C">
        <w:t>поля</w:t>
      </w:r>
      <w:r w:rsidR="00813C4C" w:rsidRPr="00D740D1">
        <w:t xml:space="preserve"> </w:t>
      </w:r>
      <w:r w:rsidR="00813C4C">
        <w:rPr>
          <w:lang w:val="en-US"/>
        </w:rPr>
        <w:t>IP</w:t>
      </w:r>
      <w:r w:rsidR="00813C4C" w:rsidRPr="00D740D1">
        <w:t xml:space="preserve"> </w:t>
      </w:r>
      <w:r w:rsidR="00813C4C">
        <w:t>в</w:t>
      </w:r>
      <w:r w:rsidR="00813C4C" w:rsidRPr="00D740D1">
        <w:t xml:space="preserve"> </w:t>
      </w:r>
      <w:r w:rsidR="00813C4C">
        <w:rPr>
          <w:lang w:val="en-US"/>
        </w:rPr>
        <w:t>Entity</w:t>
      </w:r>
      <w:r w:rsidR="00813C4C" w:rsidRPr="00D740D1">
        <w:t xml:space="preserve"> </w:t>
      </w:r>
      <w:r w:rsidR="00813C4C">
        <w:rPr>
          <w:lang w:val="en-US"/>
        </w:rPr>
        <w:t>Manager</w:t>
      </w:r>
      <w:r w:rsidR="00813C4C" w:rsidRPr="00D740D1">
        <w:t xml:space="preserve"> </w:t>
      </w:r>
      <w:r w:rsidR="00813C4C">
        <w:t>нельзя задать значение по умолчанию.</w:t>
      </w:r>
    </w:p>
  </w:comment>
  <w:comment w:id="19" w:author="Савандюков Иван" w:date="2019-12-24T13:30:00Z" w:initials="СИ">
    <w:p w14:paraId="51E6CCD9" w14:textId="4545A47A" w:rsidR="00E03117" w:rsidRPr="00A32232" w:rsidRDefault="00E03117">
      <w:pPr>
        <w:pStyle w:val="CommentText"/>
      </w:pPr>
      <w:r>
        <w:rPr>
          <w:rStyle w:val="CommentReference"/>
        </w:rPr>
        <w:annotationRef/>
      </w:r>
      <w:r>
        <w:t>Ограничение на количество связей определенного типа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3E4DD5" w15:done="0"/>
  <w15:commentEx w15:paraId="34DE82E3" w15:done="0"/>
  <w15:commentEx w15:paraId="6325170E" w15:done="0"/>
  <w15:commentEx w15:paraId="51E6CC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3E4DD5" w16cid:durableId="21ACAAEE"/>
  <w16cid:commentId w16cid:paraId="34DE82E3" w16cid:durableId="21AC831B"/>
  <w16cid:commentId w16cid:paraId="6325170E" w16cid:durableId="21ACAABB"/>
  <w16cid:commentId w16cid:paraId="51E6CCD9" w16cid:durableId="21AC91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E1229" w14:textId="77777777" w:rsidR="00AD07AF" w:rsidRDefault="00AD07AF">
      <w:r>
        <w:separator/>
      </w:r>
    </w:p>
    <w:p w14:paraId="73EB9757" w14:textId="77777777" w:rsidR="00AD07AF" w:rsidRDefault="00AD07AF"/>
    <w:p w14:paraId="3019ECC0" w14:textId="77777777" w:rsidR="00AD07AF" w:rsidRDefault="00AD07AF"/>
    <w:p w14:paraId="6D9C5D3C" w14:textId="77777777" w:rsidR="00AD07AF" w:rsidRDefault="00AD07AF"/>
  </w:endnote>
  <w:endnote w:type="continuationSeparator" w:id="0">
    <w:p w14:paraId="17ED0B08" w14:textId="77777777" w:rsidR="00AD07AF" w:rsidRDefault="00AD07AF">
      <w:r>
        <w:continuationSeparator/>
      </w:r>
    </w:p>
    <w:p w14:paraId="7BCCE202" w14:textId="77777777" w:rsidR="00AD07AF" w:rsidRDefault="00AD07AF"/>
    <w:p w14:paraId="7E075817" w14:textId="77777777" w:rsidR="00AD07AF" w:rsidRDefault="00AD07AF"/>
    <w:p w14:paraId="7ACB63D0" w14:textId="77777777" w:rsidR="00AD07AF" w:rsidRDefault="00AD07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lavika Regular">
    <w:altName w:val="Arial"/>
    <w:panose1 w:val="020B0604020202020204"/>
    <w:charset w:val="00"/>
    <w:family w:val="swiss"/>
    <w:notTrueType/>
    <w:pitch w:val="variable"/>
    <w:sig w:usb0="00000001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lavika Light">
    <w:altName w:val="Arial"/>
    <w:panose1 w:val="020B0604020202020204"/>
    <w:charset w:val="00"/>
    <w:family w:val="swiss"/>
    <w:notTrueType/>
    <w:pitch w:val="variable"/>
    <w:sig w:usb0="A00002AF" w:usb1="5000204A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F8CB2" w14:textId="77777777" w:rsidR="00AD07AF" w:rsidRDefault="00AD07AF">
      <w:r>
        <w:separator/>
      </w:r>
    </w:p>
    <w:p w14:paraId="655582CC" w14:textId="77777777" w:rsidR="00AD07AF" w:rsidRDefault="00AD07AF"/>
    <w:p w14:paraId="1C87A8F3" w14:textId="77777777" w:rsidR="00AD07AF" w:rsidRDefault="00AD07AF"/>
    <w:p w14:paraId="1B6927C7" w14:textId="77777777" w:rsidR="00AD07AF" w:rsidRDefault="00AD07AF"/>
  </w:footnote>
  <w:footnote w:type="continuationSeparator" w:id="0">
    <w:p w14:paraId="0DAED976" w14:textId="77777777" w:rsidR="00AD07AF" w:rsidRDefault="00AD07AF">
      <w:r>
        <w:continuationSeparator/>
      </w:r>
    </w:p>
    <w:p w14:paraId="07D935D9" w14:textId="77777777" w:rsidR="00AD07AF" w:rsidRDefault="00AD07AF"/>
    <w:p w14:paraId="32F37F3A" w14:textId="77777777" w:rsidR="00AD07AF" w:rsidRDefault="00AD07AF"/>
    <w:p w14:paraId="4264B328" w14:textId="77777777" w:rsidR="00AD07AF" w:rsidRDefault="00AD07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7BF5"/>
    <w:multiLevelType w:val="multilevel"/>
    <w:tmpl w:val="D4C88F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28262A"/>
    <w:multiLevelType w:val="hybridMultilevel"/>
    <w:tmpl w:val="9656F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C5DC4"/>
    <w:multiLevelType w:val="hybridMultilevel"/>
    <w:tmpl w:val="C498B126"/>
    <w:lvl w:ilvl="0" w:tplc="AFE43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92F09"/>
    <w:multiLevelType w:val="hybridMultilevel"/>
    <w:tmpl w:val="64F8D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45253"/>
    <w:multiLevelType w:val="hybridMultilevel"/>
    <w:tmpl w:val="15EA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33A4F"/>
    <w:multiLevelType w:val="hybridMultilevel"/>
    <w:tmpl w:val="550E927A"/>
    <w:lvl w:ilvl="0" w:tplc="567683B6">
      <w:start w:val="1"/>
      <w:numFmt w:val="decimal"/>
      <w:pStyle w:val="FNTUCNormalablauf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B1BDE"/>
    <w:multiLevelType w:val="hybridMultilevel"/>
    <w:tmpl w:val="97F4034C"/>
    <w:lvl w:ilvl="0" w:tplc="FF9A3E6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00A47"/>
    <w:multiLevelType w:val="hybridMultilevel"/>
    <w:tmpl w:val="0DE68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942EA"/>
    <w:multiLevelType w:val="hybridMultilevel"/>
    <w:tmpl w:val="4B64A7D6"/>
    <w:lvl w:ilvl="0" w:tplc="4E429E1C">
      <w:start w:val="1"/>
      <w:numFmt w:val="bullet"/>
      <w:pStyle w:val="FNTLis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947FA"/>
    <w:multiLevelType w:val="hybridMultilevel"/>
    <w:tmpl w:val="2806E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83678"/>
    <w:multiLevelType w:val="multilevel"/>
    <w:tmpl w:val="253003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2035BB"/>
    <w:multiLevelType w:val="hybridMultilevel"/>
    <w:tmpl w:val="D03E8A16"/>
    <w:lvl w:ilvl="0" w:tplc="48FC5F0C">
      <w:start w:val="1"/>
      <w:numFmt w:val="decimal"/>
      <w:pStyle w:val="FNTNumb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24E2"/>
    <w:multiLevelType w:val="hybridMultilevel"/>
    <w:tmpl w:val="3112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D35F6"/>
    <w:multiLevelType w:val="hybridMultilevel"/>
    <w:tmpl w:val="CC92B0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2E12C4"/>
    <w:multiLevelType w:val="hybridMultilevel"/>
    <w:tmpl w:val="7A520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1"/>
  </w:num>
  <w:num w:numId="5">
    <w:abstractNumId w:val="8"/>
  </w:num>
  <w:num w:numId="6">
    <w:abstractNumId w:val="8"/>
  </w:num>
  <w:num w:numId="7">
    <w:abstractNumId w:val="8"/>
  </w:num>
  <w:num w:numId="8">
    <w:abstractNumId w:val="11"/>
    <w:lvlOverride w:ilvl="0">
      <w:startOverride w:val="1"/>
    </w:lvlOverride>
  </w:num>
  <w:num w:numId="9">
    <w:abstractNumId w:val="13"/>
  </w:num>
  <w:num w:numId="10">
    <w:abstractNumId w:val="8"/>
  </w:num>
  <w:num w:numId="11">
    <w:abstractNumId w:val="8"/>
  </w:num>
  <w:num w:numId="12">
    <w:abstractNumId w:val="8"/>
  </w:num>
  <w:num w:numId="13">
    <w:abstractNumId w:val="12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7"/>
  </w:num>
  <w:num w:numId="27">
    <w:abstractNumId w:val="1"/>
  </w:num>
  <w:num w:numId="28">
    <w:abstractNumId w:val="0"/>
  </w:num>
  <w:num w:numId="29">
    <w:abstractNumId w:val="0"/>
  </w:num>
  <w:num w:numId="30">
    <w:abstractNumId w:val="4"/>
  </w:num>
  <w:num w:numId="31">
    <w:abstractNumId w:val="8"/>
  </w:num>
  <w:num w:numId="32">
    <w:abstractNumId w:val="14"/>
  </w:num>
  <w:num w:numId="33">
    <w:abstractNumId w:val="6"/>
  </w:num>
  <w:num w:numId="34">
    <w:abstractNumId w:val="8"/>
  </w:num>
  <w:num w:numId="35">
    <w:abstractNumId w:val="8"/>
  </w:num>
  <w:num w:numId="36">
    <w:abstractNumId w:val="8"/>
  </w:num>
  <w:num w:numId="37">
    <w:abstractNumId w:val="0"/>
  </w:num>
  <w:num w:numId="38">
    <w:abstractNumId w:val="8"/>
  </w:num>
  <w:num w:numId="39">
    <w:abstractNumId w:val="0"/>
  </w:num>
  <w:num w:numId="40">
    <w:abstractNumId w:val="0"/>
  </w:num>
  <w:num w:numId="41">
    <w:abstractNumId w:val="8"/>
  </w:num>
  <w:num w:numId="42">
    <w:abstractNumId w:val="0"/>
  </w:num>
  <w:num w:numId="43">
    <w:abstractNumId w:val="2"/>
  </w:num>
  <w:num w:numId="44">
    <w:abstractNumId w:val="10"/>
  </w:num>
  <w:num w:numId="45">
    <w:abstractNumId w:val="3"/>
  </w:num>
  <w:num w:numId="46">
    <w:abstractNumId w:val="9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Савандюков Иван">
    <w15:presenceInfo w15:providerId="Windows Live" w15:userId="0bf1c948faac91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hideSpellingErrors/>
  <w:hideGrammaticalErrors/>
  <w:activeWritingStyle w:appName="MSWord" w:lang="de-DE" w:vendorID="64" w:dllVersion="6" w:nlCheck="1" w:checkStyle="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de-DE" w:vendorID="64" w:dllVersion="0" w:nlCheck="1" w:checkStyle="0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doNotTrackFormatting/>
  <w:defaultTabStop w:val="709"/>
  <w:autoHyphenation/>
  <w:hyphenationZone w:val="425"/>
  <w:doNotHyphenateCap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0F1"/>
    <w:rsid w:val="000007F7"/>
    <w:rsid w:val="00000A36"/>
    <w:rsid w:val="00004614"/>
    <w:rsid w:val="000053F3"/>
    <w:rsid w:val="000054BE"/>
    <w:rsid w:val="00006CB1"/>
    <w:rsid w:val="00007E4D"/>
    <w:rsid w:val="0001148A"/>
    <w:rsid w:val="000122E7"/>
    <w:rsid w:val="0001251C"/>
    <w:rsid w:val="00012641"/>
    <w:rsid w:val="00012B58"/>
    <w:rsid w:val="00014DE2"/>
    <w:rsid w:val="00014FF2"/>
    <w:rsid w:val="00015328"/>
    <w:rsid w:val="00021FE7"/>
    <w:rsid w:val="000220A6"/>
    <w:rsid w:val="000237B8"/>
    <w:rsid w:val="00024C08"/>
    <w:rsid w:val="00026A3B"/>
    <w:rsid w:val="00030AB1"/>
    <w:rsid w:val="00031A5F"/>
    <w:rsid w:val="00031C14"/>
    <w:rsid w:val="00031EAC"/>
    <w:rsid w:val="00033069"/>
    <w:rsid w:val="0003340E"/>
    <w:rsid w:val="000374A6"/>
    <w:rsid w:val="0004401F"/>
    <w:rsid w:val="00045571"/>
    <w:rsid w:val="00046FEE"/>
    <w:rsid w:val="00047711"/>
    <w:rsid w:val="000503AB"/>
    <w:rsid w:val="00052559"/>
    <w:rsid w:val="0005327D"/>
    <w:rsid w:val="000538E7"/>
    <w:rsid w:val="00053E7F"/>
    <w:rsid w:val="000545E0"/>
    <w:rsid w:val="0006085C"/>
    <w:rsid w:val="00062542"/>
    <w:rsid w:val="000640C5"/>
    <w:rsid w:val="0006456C"/>
    <w:rsid w:val="00064C9B"/>
    <w:rsid w:val="00064E6F"/>
    <w:rsid w:val="00065C9B"/>
    <w:rsid w:val="00065E69"/>
    <w:rsid w:val="00071F47"/>
    <w:rsid w:val="00072AE0"/>
    <w:rsid w:val="00074949"/>
    <w:rsid w:val="00075729"/>
    <w:rsid w:val="00076A33"/>
    <w:rsid w:val="000830A8"/>
    <w:rsid w:val="00084084"/>
    <w:rsid w:val="000840DD"/>
    <w:rsid w:val="000853C7"/>
    <w:rsid w:val="000857E9"/>
    <w:rsid w:val="00087111"/>
    <w:rsid w:val="00090455"/>
    <w:rsid w:val="000906A7"/>
    <w:rsid w:val="000A258A"/>
    <w:rsid w:val="000A3FB8"/>
    <w:rsid w:val="000A41CA"/>
    <w:rsid w:val="000A4ED4"/>
    <w:rsid w:val="000A62DB"/>
    <w:rsid w:val="000A780D"/>
    <w:rsid w:val="000B456A"/>
    <w:rsid w:val="000B53EB"/>
    <w:rsid w:val="000B696F"/>
    <w:rsid w:val="000B7803"/>
    <w:rsid w:val="000C21DE"/>
    <w:rsid w:val="000C4019"/>
    <w:rsid w:val="000C50B0"/>
    <w:rsid w:val="000C510F"/>
    <w:rsid w:val="000C5E75"/>
    <w:rsid w:val="000D0306"/>
    <w:rsid w:val="000D333A"/>
    <w:rsid w:val="000D4BBD"/>
    <w:rsid w:val="000D6667"/>
    <w:rsid w:val="000E06F4"/>
    <w:rsid w:val="000E20DB"/>
    <w:rsid w:val="000E528B"/>
    <w:rsid w:val="000E5E33"/>
    <w:rsid w:val="000F2369"/>
    <w:rsid w:val="000F23CC"/>
    <w:rsid w:val="000F29DD"/>
    <w:rsid w:val="000F4407"/>
    <w:rsid w:val="000F5064"/>
    <w:rsid w:val="000F7260"/>
    <w:rsid w:val="00103206"/>
    <w:rsid w:val="00104B71"/>
    <w:rsid w:val="001061AC"/>
    <w:rsid w:val="00106A94"/>
    <w:rsid w:val="001078B9"/>
    <w:rsid w:val="00110699"/>
    <w:rsid w:val="00120D95"/>
    <w:rsid w:val="00121DCB"/>
    <w:rsid w:val="00121E2A"/>
    <w:rsid w:val="0012254D"/>
    <w:rsid w:val="001225AD"/>
    <w:rsid w:val="00122A51"/>
    <w:rsid w:val="0012417D"/>
    <w:rsid w:val="0012419F"/>
    <w:rsid w:val="001258D4"/>
    <w:rsid w:val="001272C1"/>
    <w:rsid w:val="001305D5"/>
    <w:rsid w:val="001314C6"/>
    <w:rsid w:val="00132519"/>
    <w:rsid w:val="001335BD"/>
    <w:rsid w:val="001344B1"/>
    <w:rsid w:val="00134A52"/>
    <w:rsid w:val="0013544A"/>
    <w:rsid w:val="00136953"/>
    <w:rsid w:val="00142610"/>
    <w:rsid w:val="001463C3"/>
    <w:rsid w:val="00153119"/>
    <w:rsid w:val="001645D8"/>
    <w:rsid w:val="0016529D"/>
    <w:rsid w:val="00167C18"/>
    <w:rsid w:val="0017106F"/>
    <w:rsid w:val="001727D6"/>
    <w:rsid w:val="001747C7"/>
    <w:rsid w:val="001801F8"/>
    <w:rsid w:val="00184CB9"/>
    <w:rsid w:val="00185770"/>
    <w:rsid w:val="00185BA3"/>
    <w:rsid w:val="00190CD5"/>
    <w:rsid w:val="001946D7"/>
    <w:rsid w:val="00194A7B"/>
    <w:rsid w:val="001A2657"/>
    <w:rsid w:val="001A2DFE"/>
    <w:rsid w:val="001A4131"/>
    <w:rsid w:val="001B0228"/>
    <w:rsid w:val="001B101F"/>
    <w:rsid w:val="001B33E3"/>
    <w:rsid w:val="001B390F"/>
    <w:rsid w:val="001B4F52"/>
    <w:rsid w:val="001B6F14"/>
    <w:rsid w:val="001B707C"/>
    <w:rsid w:val="001B7BD1"/>
    <w:rsid w:val="001C02A5"/>
    <w:rsid w:val="001C2D1C"/>
    <w:rsid w:val="001C2FE1"/>
    <w:rsid w:val="001C51F7"/>
    <w:rsid w:val="001C7EAC"/>
    <w:rsid w:val="001D24B5"/>
    <w:rsid w:val="001D3F2A"/>
    <w:rsid w:val="001D4327"/>
    <w:rsid w:val="001D5763"/>
    <w:rsid w:val="001D7598"/>
    <w:rsid w:val="001E06D9"/>
    <w:rsid w:val="001E0FFE"/>
    <w:rsid w:val="001E1AF3"/>
    <w:rsid w:val="001E25CE"/>
    <w:rsid w:val="001E4F25"/>
    <w:rsid w:val="001F1ED6"/>
    <w:rsid w:val="001F34CA"/>
    <w:rsid w:val="002064B7"/>
    <w:rsid w:val="00206966"/>
    <w:rsid w:val="002107BC"/>
    <w:rsid w:val="002157A6"/>
    <w:rsid w:val="00215AC1"/>
    <w:rsid w:val="002161C5"/>
    <w:rsid w:val="00216757"/>
    <w:rsid w:val="002218F6"/>
    <w:rsid w:val="00221EB2"/>
    <w:rsid w:val="002234EA"/>
    <w:rsid w:val="00223755"/>
    <w:rsid w:val="0022677B"/>
    <w:rsid w:val="0023151D"/>
    <w:rsid w:val="0023197E"/>
    <w:rsid w:val="00233E8D"/>
    <w:rsid w:val="0023496C"/>
    <w:rsid w:val="002368FB"/>
    <w:rsid w:val="00237584"/>
    <w:rsid w:val="0023775C"/>
    <w:rsid w:val="00237937"/>
    <w:rsid w:val="00237C2C"/>
    <w:rsid w:val="00237E07"/>
    <w:rsid w:val="002402F8"/>
    <w:rsid w:val="00240786"/>
    <w:rsid w:val="0024134A"/>
    <w:rsid w:val="002437D5"/>
    <w:rsid w:val="0024674A"/>
    <w:rsid w:val="0024757C"/>
    <w:rsid w:val="002477FF"/>
    <w:rsid w:val="00247D42"/>
    <w:rsid w:val="0025397A"/>
    <w:rsid w:val="0025726A"/>
    <w:rsid w:val="00262CC5"/>
    <w:rsid w:val="002635EC"/>
    <w:rsid w:val="00263953"/>
    <w:rsid w:val="002711E0"/>
    <w:rsid w:val="002719D5"/>
    <w:rsid w:val="002721AE"/>
    <w:rsid w:val="00272C11"/>
    <w:rsid w:val="00272C20"/>
    <w:rsid w:val="00273CD4"/>
    <w:rsid w:val="002761E1"/>
    <w:rsid w:val="00280387"/>
    <w:rsid w:val="002823A5"/>
    <w:rsid w:val="002823EF"/>
    <w:rsid w:val="00284DA2"/>
    <w:rsid w:val="00284E70"/>
    <w:rsid w:val="002865BC"/>
    <w:rsid w:val="00286D13"/>
    <w:rsid w:val="00291BE5"/>
    <w:rsid w:val="0029336B"/>
    <w:rsid w:val="00295048"/>
    <w:rsid w:val="002A5955"/>
    <w:rsid w:val="002A674A"/>
    <w:rsid w:val="002A78ED"/>
    <w:rsid w:val="002A7BE4"/>
    <w:rsid w:val="002B102F"/>
    <w:rsid w:val="002B55FE"/>
    <w:rsid w:val="002B592A"/>
    <w:rsid w:val="002B689F"/>
    <w:rsid w:val="002B79EC"/>
    <w:rsid w:val="002B7DF2"/>
    <w:rsid w:val="002C0FBD"/>
    <w:rsid w:val="002C1799"/>
    <w:rsid w:val="002D218B"/>
    <w:rsid w:val="002D41BE"/>
    <w:rsid w:val="002D42B3"/>
    <w:rsid w:val="002D46A5"/>
    <w:rsid w:val="002D4C5C"/>
    <w:rsid w:val="002D6235"/>
    <w:rsid w:val="002D690C"/>
    <w:rsid w:val="002E240D"/>
    <w:rsid w:val="002E363F"/>
    <w:rsid w:val="002E3F4B"/>
    <w:rsid w:val="002E59A9"/>
    <w:rsid w:val="002E6112"/>
    <w:rsid w:val="002F65C8"/>
    <w:rsid w:val="002F7656"/>
    <w:rsid w:val="00300147"/>
    <w:rsid w:val="003007ED"/>
    <w:rsid w:val="0030167E"/>
    <w:rsid w:val="003026FD"/>
    <w:rsid w:val="00302AF4"/>
    <w:rsid w:val="00302EA5"/>
    <w:rsid w:val="003033C4"/>
    <w:rsid w:val="00307884"/>
    <w:rsid w:val="00307DDC"/>
    <w:rsid w:val="003100AD"/>
    <w:rsid w:val="0031161F"/>
    <w:rsid w:val="0031758A"/>
    <w:rsid w:val="00317606"/>
    <w:rsid w:val="00320608"/>
    <w:rsid w:val="00320ED8"/>
    <w:rsid w:val="00327924"/>
    <w:rsid w:val="00330D6B"/>
    <w:rsid w:val="003340AC"/>
    <w:rsid w:val="00342B6F"/>
    <w:rsid w:val="0035108B"/>
    <w:rsid w:val="00351394"/>
    <w:rsid w:val="00353043"/>
    <w:rsid w:val="00353322"/>
    <w:rsid w:val="00353779"/>
    <w:rsid w:val="003544B8"/>
    <w:rsid w:val="003572D2"/>
    <w:rsid w:val="003634C8"/>
    <w:rsid w:val="00365067"/>
    <w:rsid w:val="00365B62"/>
    <w:rsid w:val="00365CB3"/>
    <w:rsid w:val="00366B47"/>
    <w:rsid w:val="0037159F"/>
    <w:rsid w:val="00374D4C"/>
    <w:rsid w:val="0037615E"/>
    <w:rsid w:val="0038209C"/>
    <w:rsid w:val="00384AFC"/>
    <w:rsid w:val="00385697"/>
    <w:rsid w:val="0038797B"/>
    <w:rsid w:val="00393D21"/>
    <w:rsid w:val="003959D6"/>
    <w:rsid w:val="0039667D"/>
    <w:rsid w:val="00396A87"/>
    <w:rsid w:val="003A1653"/>
    <w:rsid w:val="003A1A9D"/>
    <w:rsid w:val="003A1E16"/>
    <w:rsid w:val="003A2B2A"/>
    <w:rsid w:val="003A2FE3"/>
    <w:rsid w:val="003A32CF"/>
    <w:rsid w:val="003A6928"/>
    <w:rsid w:val="003A6A53"/>
    <w:rsid w:val="003A7BDA"/>
    <w:rsid w:val="003A7C03"/>
    <w:rsid w:val="003B06FC"/>
    <w:rsid w:val="003B2F6A"/>
    <w:rsid w:val="003B4315"/>
    <w:rsid w:val="003B5D70"/>
    <w:rsid w:val="003B604C"/>
    <w:rsid w:val="003C0F4C"/>
    <w:rsid w:val="003C2868"/>
    <w:rsid w:val="003C387C"/>
    <w:rsid w:val="003C4444"/>
    <w:rsid w:val="003C7C01"/>
    <w:rsid w:val="003C7DE2"/>
    <w:rsid w:val="003D0ACA"/>
    <w:rsid w:val="003D2A8A"/>
    <w:rsid w:val="003D2BF5"/>
    <w:rsid w:val="003D4838"/>
    <w:rsid w:val="003D4BA3"/>
    <w:rsid w:val="003D6504"/>
    <w:rsid w:val="003E261A"/>
    <w:rsid w:val="003E2CF0"/>
    <w:rsid w:val="003E31BB"/>
    <w:rsid w:val="003E433B"/>
    <w:rsid w:val="003E6331"/>
    <w:rsid w:val="003E6333"/>
    <w:rsid w:val="003E64D1"/>
    <w:rsid w:val="003E711B"/>
    <w:rsid w:val="003F02C9"/>
    <w:rsid w:val="003F101C"/>
    <w:rsid w:val="003F3718"/>
    <w:rsid w:val="003F4997"/>
    <w:rsid w:val="003F593B"/>
    <w:rsid w:val="003F6CF4"/>
    <w:rsid w:val="00401889"/>
    <w:rsid w:val="0040220F"/>
    <w:rsid w:val="00402FF6"/>
    <w:rsid w:val="0040384D"/>
    <w:rsid w:val="00404FDC"/>
    <w:rsid w:val="00406F8D"/>
    <w:rsid w:val="00410612"/>
    <w:rsid w:val="00412D87"/>
    <w:rsid w:val="0041757B"/>
    <w:rsid w:val="00417C56"/>
    <w:rsid w:val="00417E96"/>
    <w:rsid w:val="004217AB"/>
    <w:rsid w:val="00421A0F"/>
    <w:rsid w:val="00421BA7"/>
    <w:rsid w:val="00423DCB"/>
    <w:rsid w:val="0042511A"/>
    <w:rsid w:val="00426591"/>
    <w:rsid w:val="00432202"/>
    <w:rsid w:val="004334E0"/>
    <w:rsid w:val="00435227"/>
    <w:rsid w:val="00435411"/>
    <w:rsid w:val="00437069"/>
    <w:rsid w:val="00442470"/>
    <w:rsid w:val="00442C6B"/>
    <w:rsid w:val="00445302"/>
    <w:rsid w:val="004455BC"/>
    <w:rsid w:val="00446B2A"/>
    <w:rsid w:val="00450C04"/>
    <w:rsid w:val="00452091"/>
    <w:rsid w:val="00452281"/>
    <w:rsid w:val="004547DA"/>
    <w:rsid w:val="0045630D"/>
    <w:rsid w:val="00456BEC"/>
    <w:rsid w:val="00456F66"/>
    <w:rsid w:val="00457826"/>
    <w:rsid w:val="00457A5F"/>
    <w:rsid w:val="00460018"/>
    <w:rsid w:val="00461B46"/>
    <w:rsid w:val="00461B65"/>
    <w:rsid w:val="004622F0"/>
    <w:rsid w:val="0046252C"/>
    <w:rsid w:val="004640B5"/>
    <w:rsid w:val="004651AE"/>
    <w:rsid w:val="004666BA"/>
    <w:rsid w:val="00466F2F"/>
    <w:rsid w:val="00472232"/>
    <w:rsid w:val="00473F95"/>
    <w:rsid w:val="0047528D"/>
    <w:rsid w:val="004752C1"/>
    <w:rsid w:val="00476C95"/>
    <w:rsid w:val="00477499"/>
    <w:rsid w:val="00477739"/>
    <w:rsid w:val="00482402"/>
    <w:rsid w:val="00487C53"/>
    <w:rsid w:val="00487FC5"/>
    <w:rsid w:val="004909FA"/>
    <w:rsid w:val="004915F1"/>
    <w:rsid w:val="0049334E"/>
    <w:rsid w:val="004961DA"/>
    <w:rsid w:val="00496AB0"/>
    <w:rsid w:val="004A0F41"/>
    <w:rsid w:val="004A11D1"/>
    <w:rsid w:val="004A1987"/>
    <w:rsid w:val="004A1AFB"/>
    <w:rsid w:val="004A2C44"/>
    <w:rsid w:val="004A49FC"/>
    <w:rsid w:val="004A4CBD"/>
    <w:rsid w:val="004A5DF1"/>
    <w:rsid w:val="004A6A25"/>
    <w:rsid w:val="004B05B7"/>
    <w:rsid w:val="004B13B6"/>
    <w:rsid w:val="004B1D13"/>
    <w:rsid w:val="004B6B95"/>
    <w:rsid w:val="004C0FC9"/>
    <w:rsid w:val="004C1D09"/>
    <w:rsid w:val="004C66AE"/>
    <w:rsid w:val="004C7669"/>
    <w:rsid w:val="004D260B"/>
    <w:rsid w:val="004D6E2C"/>
    <w:rsid w:val="004D7BD2"/>
    <w:rsid w:val="004D7F66"/>
    <w:rsid w:val="004E0857"/>
    <w:rsid w:val="004E0B85"/>
    <w:rsid w:val="004E1A3C"/>
    <w:rsid w:val="004E27BE"/>
    <w:rsid w:val="004E386B"/>
    <w:rsid w:val="004E499C"/>
    <w:rsid w:val="004E5748"/>
    <w:rsid w:val="004E595C"/>
    <w:rsid w:val="004E6AE1"/>
    <w:rsid w:val="004E6D4A"/>
    <w:rsid w:val="004E7D84"/>
    <w:rsid w:val="004F6096"/>
    <w:rsid w:val="004F6CA7"/>
    <w:rsid w:val="0050015A"/>
    <w:rsid w:val="00500B2C"/>
    <w:rsid w:val="0050114B"/>
    <w:rsid w:val="00501162"/>
    <w:rsid w:val="005015BD"/>
    <w:rsid w:val="005108AA"/>
    <w:rsid w:val="0051160B"/>
    <w:rsid w:val="0051551A"/>
    <w:rsid w:val="00517286"/>
    <w:rsid w:val="00521D04"/>
    <w:rsid w:val="00522440"/>
    <w:rsid w:val="005231AE"/>
    <w:rsid w:val="00523836"/>
    <w:rsid w:val="0052423A"/>
    <w:rsid w:val="00525126"/>
    <w:rsid w:val="00525CA9"/>
    <w:rsid w:val="00526F9D"/>
    <w:rsid w:val="00527CA9"/>
    <w:rsid w:val="00534110"/>
    <w:rsid w:val="005359B0"/>
    <w:rsid w:val="005363CC"/>
    <w:rsid w:val="005402A5"/>
    <w:rsid w:val="00541087"/>
    <w:rsid w:val="005413C6"/>
    <w:rsid w:val="00541FC9"/>
    <w:rsid w:val="00542537"/>
    <w:rsid w:val="0054785C"/>
    <w:rsid w:val="00551C68"/>
    <w:rsid w:val="00554FEB"/>
    <w:rsid w:val="00561012"/>
    <w:rsid w:val="005614F1"/>
    <w:rsid w:val="00564D47"/>
    <w:rsid w:val="00564EBE"/>
    <w:rsid w:val="005652AC"/>
    <w:rsid w:val="005675FD"/>
    <w:rsid w:val="005741DE"/>
    <w:rsid w:val="00575703"/>
    <w:rsid w:val="005759A0"/>
    <w:rsid w:val="0057629C"/>
    <w:rsid w:val="00576403"/>
    <w:rsid w:val="00576CC0"/>
    <w:rsid w:val="00577350"/>
    <w:rsid w:val="00581867"/>
    <w:rsid w:val="00582FBB"/>
    <w:rsid w:val="00584877"/>
    <w:rsid w:val="00587ED2"/>
    <w:rsid w:val="00592830"/>
    <w:rsid w:val="005933A4"/>
    <w:rsid w:val="00593C23"/>
    <w:rsid w:val="00597CFA"/>
    <w:rsid w:val="005A186D"/>
    <w:rsid w:val="005A19FC"/>
    <w:rsid w:val="005A500A"/>
    <w:rsid w:val="005A54AB"/>
    <w:rsid w:val="005B302C"/>
    <w:rsid w:val="005B59C1"/>
    <w:rsid w:val="005B5D44"/>
    <w:rsid w:val="005B63DD"/>
    <w:rsid w:val="005C3C42"/>
    <w:rsid w:val="005C66BE"/>
    <w:rsid w:val="005C7092"/>
    <w:rsid w:val="005C7216"/>
    <w:rsid w:val="005C7D71"/>
    <w:rsid w:val="005D0F75"/>
    <w:rsid w:val="005D1FFE"/>
    <w:rsid w:val="005D25D4"/>
    <w:rsid w:val="005D7041"/>
    <w:rsid w:val="005D746A"/>
    <w:rsid w:val="005E07C8"/>
    <w:rsid w:val="005E3D40"/>
    <w:rsid w:val="005E66CB"/>
    <w:rsid w:val="005E6F58"/>
    <w:rsid w:val="005E7B7A"/>
    <w:rsid w:val="005F1824"/>
    <w:rsid w:val="005F76D3"/>
    <w:rsid w:val="00602105"/>
    <w:rsid w:val="006025BB"/>
    <w:rsid w:val="00602B9D"/>
    <w:rsid w:val="00605072"/>
    <w:rsid w:val="00605DA4"/>
    <w:rsid w:val="00606F77"/>
    <w:rsid w:val="006078BC"/>
    <w:rsid w:val="006103B6"/>
    <w:rsid w:val="00611772"/>
    <w:rsid w:val="006148FE"/>
    <w:rsid w:val="00614E6A"/>
    <w:rsid w:val="00616467"/>
    <w:rsid w:val="00620D8D"/>
    <w:rsid w:val="00621DBE"/>
    <w:rsid w:val="0062243D"/>
    <w:rsid w:val="00622854"/>
    <w:rsid w:val="00624E1D"/>
    <w:rsid w:val="00625B08"/>
    <w:rsid w:val="00627130"/>
    <w:rsid w:val="006303DF"/>
    <w:rsid w:val="00630E5C"/>
    <w:rsid w:val="0063212D"/>
    <w:rsid w:val="00633530"/>
    <w:rsid w:val="00635AD6"/>
    <w:rsid w:val="00642023"/>
    <w:rsid w:val="00642375"/>
    <w:rsid w:val="006423D2"/>
    <w:rsid w:val="006437DD"/>
    <w:rsid w:val="00643FBF"/>
    <w:rsid w:val="0064563F"/>
    <w:rsid w:val="00647006"/>
    <w:rsid w:val="006471E3"/>
    <w:rsid w:val="006500C1"/>
    <w:rsid w:val="006502E5"/>
    <w:rsid w:val="00654247"/>
    <w:rsid w:val="006552DC"/>
    <w:rsid w:val="006564A3"/>
    <w:rsid w:val="00657765"/>
    <w:rsid w:val="0066087D"/>
    <w:rsid w:val="006623B0"/>
    <w:rsid w:val="006627E7"/>
    <w:rsid w:val="00666DE8"/>
    <w:rsid w:val="00666E4B"/>
    <w:rsid w:val="00667236"/>
    <w:rsid w:val="0067026E"/>
    <w:rsid w:val="006703FC"/>
    <w:rsid w:val="0067078B"/>
    <w:rsid w:val="00673782"/>
    <w:rsid w:val="00674897"/>
    <w:rsid w:val="006768F8"/>
    <w:rsid w:val="00680189"/>
    <w:rsid w:val="00680573"/>
    <w:rsid w:val="006807B0"/>
    <w:rsid w:val="00680FCB"/>
    <w:rsid w:val="00683B4C"/>
    <w:rsid w:val="00683D20"/>
    <w:rsid w:val="00684481"/>
    <w:rsid w:val="00684BF7"/>
    <w:rsid w:val="006857C1"/>
    <w:rsid w:val="00687963"/>
    <w:rsid w:val="006916FB"/>
    <w:rsid w:val="006920F1"/>
    <w:rsid w:val="00692E71"/>
    <w:rsid w:val="0069602F"/>
    <w:rsid w:val="006960AB"/>
    <w:rsid w:val="00696E83"/>
    <w:rsid w:val="006979CD"/>
    <w:rsid w:val="006A2547"/>
    <w:rsid w:val="006A3CA5"/>
    <w:rsid w:val="006A4700"/>
    <w:rsid w:val="006A48F9"/>
    <w:rsid w:val="006A5DCF"/>
    <w:rsid w:val="006A643B"/>
    <w:rsid w:val="006B349F"/>
    <w:rsid w:val="006B71D8"/>
    <w:rsid w:val="006C2FB7"/>
    <w:rsid w:val="006C33E1"/>
    <w:rsid w:val="006D0FC1"/>
    <w:rsid w:val="006D45B5"/>
    <w:rsid w:val="006D6C78"/>
    <w:rsid w:val="006E4A20"/>
    <w:rsid w:val="006E5A36"/>
    <w:rsid w:val="006E7A19"/>
    <w:rsid w:val="006F1461"/>
    <w:rsid w:val="006F21CF"/>
    <w:rsid w:val="006F3B4B"/>
    <w:rsid w:val="006F5078"/>
    <w:rsid w:val="006F7A18"/>
    <w:rsid w:val="00700645"/>
    <w:rsid w:val="00703420"/>
    <w:rsid w:val="007162F9"/>
    <w:rsid w:val="00720CE7"/>
    <w:rsid w:val="00721E79"/>
    <w:rsid w:val="0072427B"/>
    <w:rsid w:val="00724A0B"/>
    <w:rsid w:val="00727E4B"/>
    <w:rsid w:val="00730AD4"/>
    <w:rsid w:val="007323F4"/>
    <w:rsid w:val="00732945"/>
    <w:rsid w:val="00732B2A"/>
    <w:rsid w:val="00734382"/>
    <w:rsid w:val="00735498"/>
    <w:rsid w:val="007360B1"/>
    <w:rsid w:val="007424AC"/>
    <w:rsid w:val="00743619"/>
    <w:rsid w:val="00743AFE"/>
    <w:rsid w:val="007449A1"/>
    <w:rsid w:val="007452F0"/>
    <w:rsid w:val="00747E7A"/>
    <w:rsid w:val="00754327"/>
    <w:rsid w:val="007551A4"/>
    <w:rsid w:val="0075609F"/>
    <w:rsid w:val="00761BDB"/>
    <w:rsid w:val="007620CE"/>
    <w:rsid w:val="007624DE"/>
    <w:rsid w:val="00774DE0"/>
    <w:rsid w:val="007752F5"/>
    <w:rsid w:val="00775DD8"/>
    <w:rsid w:val="00776DB1"/>
    <w:rsid w:val="00780EEF"/>
    <w:rsid w:val="00781C05"/>
    <w:rsid w:val="007827C4"/>
    <w:rsid w:val="0078446B"/>
    <w:rsid w:val="007849EF"/>
    <w:rsid w:val="007879AC"/>
    <w:rsid w:val="0079114F"/>
    <w:rsid w:val="00794AAC"/>
    <w:rsid w:val="00795603"/>
    <w:rsid w:val="00796AFB"/>
    <w:rsid w:val="007A0F79"/>
    <w:rsid w:val="007A2015"/>
    <w:rsid w:val="007A30C7"/>
    <w:rsid w:val="007A3F62"/>
    <w:rsid w:val="007A4638"/>
    <w:rsid w:val="007B166A"/>
    <w:rsid w:val="007B56CA"/>
    <w:rsid w:val="007C022A"/>
    <w:rsid w:val="007C152B"/>
    <w:rsid w:val="007C1CAB"/>
    <w:rsid w:val="007C29DD"/>
    <w:rsid w:val="007C4E28"/>
    <w:rsid w:val="007C67D6"/>
    <w:rsid w:val="007C6AF9"/>
    <w:rsid w:val="007C7F0D"/>
    <w:rsid w:val="007D0B71"/>
    <w:rsid w:val="007D2F77"/>
    <w:rsid w:val="007D53FB"/>
    <w:rsid w:val="007E0254"/>
    <w:rsid w:val="007E0B03"/>
    <w:rsid w:val="007E3547"/>
    <w:rsid w:val="007E6DA2"/>
    <w:rsid w:val="007E7AA5"/>
    <w:rsid w:val="007F1D50"/>
    <w:rsid w:val="007F2C12"/>
    <w:rsid w:val="007F3BDE"/>
    <w:rsid w:val="007F7D5D"/>
    <w:rsid w:val="007F7E63"/>
    <w:rsid w:val="00800FDE"/>
    <w:rsid w:val="008039A8"/>
    <w:rsid w:val="00804E52"/>
    <w:rsid w:val="0080565F"/>
    <w:rsid w:val="008067A2"/>
    <w:rsid w:val="008125E4"/>
    <w:rsid w:val="00813C4C"/>
    <w:rsid w:val="00815CF4"/>
    <w:rsid w:val="00815E07"/>
    <w:rsid w:val="00817948"/>
    <w:rsid w:val="00821F76"/>
    <w:rsid w:val="00825ABA"/>
    <w:rsid w:val="00825B4E"/>
    <w:rsid w:val="008301A8"/>
    <w:rsid w:val="00830F5D"/>
    <w:rsid w:val="0083159A"/>
    <w:rsid w:val="00832ECB"/>
    <w:rsid w:val="00833AA3"/>
    <w:rsid w:val="0083622F"/>
    <w:rsid w:val="008369B5"/>
    <w:rsid w:val="00836C46"/>
    <w:rsid w:val="00836C80"/>
    <w:rsid w:val="0084005B"/>
    <w:rsid w:val="008467B1"/>
    <w:rsid w:val="00851132"/>
    <w:rsid w:val="0085164E"/>
    <w:rsid w:val="008517B0"/>
    <w:rsid w:val="0085391B"/>
    <w:rsid w:val="00855400"/>
    <w:rsid w:val="00855D78"/>
    <w:rsid w:val="00857641"/>
    <w:rsid w:val="00860341"/>
    <w:rsid w:val="008620B3"/>
    <w:rsid w:val="00862EA6"/>
    <w:rsid w:val="00863CE0"/>
    <w:rsid w:val="00863EC8"/>
    <w:rsid w:val="0086521E"/>
    <w:rsid w:val="00872037"/>
    <w:rsid w:val="008736AD"/>
    <w:rsid w:val="00874C19"/>
    <w:rsid w:val="008827C4"/>
    <w:rsid w:val="008847BD"/>
    <w:rsid w:val="008852A2"/>
    <w:rsid w:val="00886003"/>
    <w:rsid w:val="00886F22"/>
    <w:rsid w:val="0088744F"/>
    <w:rsid w:val="00887645"/>
    <w:rsid w:val="00887726"/>
    <w:rsid w:val="0089210E"/>
    <w:rsid w:val="00892238"/>
    <w:rsid w:val="008929FE"/>
    <w:rsid w:val="00892EA5"/>
    <w:rsid w:val="008934C3"/>
    <w:rsid w:val="00894C01"/>
    <w:rsid w:val="00895940"/>
    <w:rsid w:val="008959AA"/>
    <w:rsid w:val="0089789D"/>
    <w:rsid w:val="008A06B4"/>
    <w:rsid w:val="008A105C"/>
    <w:rsid w:val="008A26D6"/>
    <w:rsid w:val="008A6D7F"/>
    <w:rsid w:val="008B1010"/>
    <w:rsid w:val="008B1EE5"/>
    <w:rsid w:val="008C42E3"/>
    <w:rsid w:val="008C6E61"/>
    <w:rsid w:val="008D3345"/>
    <w:rsid w:val="008D3FD9"/>
    <w:rsid w:val="008D40C4"/>
    <w:rsid w:val="008D4316"/>
    <w:rsid w:val="008E0926"/>
    <w:rsid w:val="008E2665"/>
    <w:rsid w:val="008E322C"/>
    <w:rsid w:val="008E5E06"/>
    <w:rsid w:val="008F13F5"/>
    <w:rsid w:val="008F2D28"/>
    <w:rsid w:val="008F4D4A"/>
    <w:rsid w:val="008F555D"/>
    <w:rsid w:val="008F5E0A"/>
    <w:rsid w:val="00900DDF"/>
    <w:rsid w:val="009029D0"/>
    <w:rsid w:val="00905892"/>
    <w:rsid w:val="009073CD"/>
    <w:rsid w:val="00907626"/>
    <w:rsid w:val="0091053E"/>
    <w:rsid w:val="00910DDF"/>
    <w:rsid w:val="00913579"/>
    <w:rsid w:val="00914ED2"/>
    <w:rsid w:val="00916172"/>
    <w:rsid w:val="00922F93"/>
    <w:rsid w:val="00930277"/>
    <w:rsid w:val="009319DF"/>
    <w:rsid w:val="00931B3D"/>
    <w:rsid w:val="009402C5"/>
    <w:rsid w:val="00941C97"/>
    <w:rsid w:val="00951E55"/>
    <w:rsid w:val="00955DB0"/>
    <w:rsid w:val="009571BC"/>
    <w:rsid w:val="0095748D"/>
    <w:rsid w:val="009574DF"/>
    <w:rsid w:val="00957B2D"/>
    <w:rsid w:val="00960147"/>
    <w:rsid w:val="00960237"/>
    <w:rsid w:val="00960293"/>
    <w:rsid w:val="0096064A"/>
    <w:rsid w:val="009608EB"/>
    <w:rsid w:val="0096305A"/>
    <w:rsid w:val="0096327B"/>
    <w:rsid w:val="00963F67"/>
    <w:rsid w:val="00964A3C"/>
    <w:rsid w:val="009650F0"/>
    <w:rsid w:val="00971DA3"/>
    <w:rsid w:val="0097690D"/>
    <w:rsid w:val="0098220F"/>
    <w:rsid w:val="00982F34"/>
    <w:rsid w:val="00983410"/>
    <w:rsid w:val="00985DC0"/>
    <w:rsid w:val="00990767"/>
    <w:rsid w:val="00990AA0"/>
    <w:rsid w:val="009911B3"/>
    <w:rsid w:val="009919C4"/>
    <w:rsid w:val="00994001"/>
    <w:rsid w:val="00994CB7"/>
    <w:rsid w:val="00997AF4"/>
    <w:rsid w:val="009A0068"/>
    <w:rsid w:val="009A03CF"/>
    <w:rsid w:val="009A1364"/>
    <w:rsid w:val="009A187A"/>
    <w:rsid w:val="009A43D9"/>
    <w:rsid w:val="009A46CB"/>
    <w:rsid w:val="009A6110"/>
    <w:rsid w:val="009A6639"/>
    <w:rsid w:val="009B27C6"/>
    <w:rsid w:val="009B330E"/>
    <w:rsid w:val="009B49F4"/>
    <w:rsid w:val="009B5A41"/>
    <w:rsid w:val="009B6BC0"/>
    <w:rsid w:val="009C27D3"/>
    <w:rsid w:val="009C3B02"/>
    <w:rsid w:val="009C775E"/>
    <w:rsid w:val="009D0925"/>
    <w:rsid w:val="009D2784"/>
    <w:rsid w:val="009D3EFD"/>
    <w:rsid w:val="009D596B"/>
    <w:rsid w:val="009D7F7D"/>
    <w:rsid w:val="009E07FB"/>
    <w:rsid w:val="009E1DB6"/>
    <w:rsid w:val="009E33AF"/>
    <w:rsid w:val="009E364A"/>
    <w:rsid w:val="009E3D92"/>
    <w:rsid w:val="009E4391"/>
    <w:rsid w:val="009E5B94"/>
    <w:rsid w:val="009F1B00"/>
    <w:rsid w:val="009F3CE3"/>
    <w:rsid w:val="009F442C"/>
    <w:rsid w:val="009F4451"/>
    <w:rsid w:val="009F44C3"/>
    <w:rsid w:val="009F5213"/>
    <w:rsid w:val="009F6022"/>
    <w:rsid w:val="009F78DA"/>
    <w:rsid w:val="00A00C6E"/>
    <w:rsid w:val="00A010EB"/>
    <w:rsid w:val="00A04C2B"/>
    <w:rsid w:val="00A0780D"/>
    <w:rsid w:val="00A1066B"/>
    <w:rsid w:val="00A123B5"/>
    <w:rsid w:val="00A12A87"/>
    <w:rsid w:val="00A12F92"/>
    <w:rsid w:val="00A146F0"/>
    <w:rsid w:val="00A14958"/>
    <w:rsid w:val="00A15343"/>
    <w:rsid w:val="00A17812"/>
    <w:rsid w:val="00A20B59"/>
    <w:rsid w:val="00A21DF3"/>
    <w:rsid w:val="00A22AE4"/>
    <w:rsid w:val="00A25623"/>
    <w:rsid w:val="00A259FA"/>
    <w:rsid w:val="00A269A1"/>
    <w:rsid w:val="00A30193"/>
    <w:rsid w:val="00A303B0"/>
    <w:rsid w:val="00A30642"/>
    <w:rsid w:val="00A30BA9"/>
    <w:rsid w:val="00A31CB7"/>
    <w:rsid w:val="00A32232"/>
    <w:rsid w:val="00A32713"/>
    <w:rsid w:val="00A34C39"/>
    <w:rsid w:val="00A35BAC"/>
    <w:rsid w:val="00A365E9"/>
    <w:rsid w:val="00A37A11"/>
    <w:rsid w:val="00A43E97"/>
    <w:rsid w:val="00A44633"/>
    <w:rsid w:val="00A44C9C"/>
    <w:rsid w:val="00A457B5"/>
    <w:rsid w:val="00A47B1C"/>
    <w:rsid w:val="00A517C4"/>
    <w:rsid w:val="00A53395"/>
    <w:rsid w:val="00A53C75"/>
    <w:rsid w:val="00A55F25"/>
    <w:rsid w:val="00A574E6"/>
    <w:rsid w:val="00A6348A"/>
    <w:rsid w:val="00A6390A"/>
    <w:rsid w:val="00A63CD2"/>
    <w:rsid w:val="00A64A39"/>
    <w:rsid w:val="00A66392"/>
    <w:rsid w:val="00A67144"/>
    <w:rsid w:val="00A672CE"/>
    <w:rsid w:val="00A7106C"/>
    <w:rsid w:val="00A73DD7"/>
    <w:rsid w:val="00A75284"/>
    <w:rsid w:val="00A777A6"/>
    <w:rsid w:val="00A77EB9"/>
    <w:rsid w:val="00A80730"/>
    <w:rsid w:val="00A83E23"/>
    <w:rsid w:val="00A84C8B"/>
    <w:rsid w:val="00A84EB0"/>
    <w:rsid w:val="00A85834"/>
    <w:rsid w:val="00A876BB"/>
    <w:rsid w:val="00A90B8D"/>
    <w:rsid w:val="00A92BA8"/>
    <w:rsid w:val="00A92C41"/>
    <w:rsid w:val="00A94B5E"/>
    <w:rsid w:val="00AA0134"/>
    <w:rsid w:val="00AB0236"/>
    <w:rsid w:val="00AB2BE0"/>
    <w:rsid w:val="00AB32E0"/>
    <w:rsid w:val="00AB4216"/>
    <w:rsid w:val="00AB4EE3"/>
    <w:rsid w:val="00AC11C8"/>
    <w:rsid w:val="00AC344C"/>
    <w:rsid w:val="00AD07AF"/>
    <w:rsid w:val="00AD0DF7"/>
    <w:rsid w:val="00AD3B8E"/>
    <w:rsid w:val="00AD49B8"/>
    <w:rsid w:val="00AD61AB"/>
    <w:rsid w:val="00AD6E07"/>
    <w:rsid w:val="00AE0830"/>
    <w:rsid w:val="00AE3EC6"/>
    <w:rsid w:val="00AE4147"/>
    <w:rsid w:val="00AE5B11"/>
    <w:rsid w:val="00AE7EE7"/>
    <w:rsid w:val="00AF09FE"/>
    <w:rsid w:val="00AF1E27"/>
    <w:rsid w:val="00AF70E1"/>
    <w:rsid w:val="00AF74CA"/>
    <w:rsid w:val="00B00D2F"/>
    <w:rsid w:val="00B0134D"/>
    <w:rsid w:val="00B01988"/>
    <w:rsid w:val="00B01B5F"/>
    <w:rsid w:val="00B04775"/>
    <w:rsid w:val="00B11008"/>
    <w:rsid w:val="00B13240"/>
    <w:rsid w:val="00B1325D"/>
    <w:rsid w:val="00B14179"/>
    <w:rsid w:val="00B21FA0"/>
    <w:rsid w:val="00B22D17"/>
    <w:rsid w:val="00B25C28"/>
    <w:rsid w:val="00B275D0"/>
    <w:rsid w:val="00B302E2"/>
    <w:rsid w:val="00B30D0C"/>
    <w:rsid w:val="00B30DF6"/>
    <w:rsid w:val="00B369C0"/>
    <w:rsid w:val="00B400CA"/>
    <w:rsid w:val="00B40AFD"/>
    <w:rsid w:val="00B41B9A"/>
    <w:rsid w:val="00B4295F"/>
    <w:rsid w:val="00B42DD4"/>
    <w:rsid w:val="00B43EFA"/>
    <w:rsid w:val="00B442F6"/>
    <w:rsid w:val="00B44989"/>
    <w:rsid w:val="00B475DA"/>
    <w:rsid w:val="00B47C87"/>
    <w:rsid w:val="00B50851"/>
    <w:rsid w:val="00B512C2"/>
    <w:rsid w:val="00B53955"/>
    <w:rsid w:val="00B60065"/>
    <w:rsid w:val="00B60F30"/>
    <w:rsid w:val="00B65FA1"/>
    <w:rsid w:val="00B66C46"/>
    <w:rsid w:val="00B67DEC"/>
    <w:rsid w:val="00B701C6"/>
    <w:rsid w:val="00B70338"/>
    <w:rsid w:val="00B70863"/>
    <w:rsid w:val="00B71D9B"/>
    <w:rsid w:val="00B72199"/>
    <w:rsid w:val="00B7224D"/>
    <w:rsid w:val="00B72A14"/>
    <w:rsid w:val="00B7458B"/>
    <w:rsid w:val="00B75607"/>
    <w:rsid w:val="00B76B22"/>
    <w:rsid w:val="00B81BFF"/>
    <w:rsid w:val="00B8336C"/>
    <w:rsid w:val="00B86A9E"/>
    <w:rsid w:val="00B923A5"/>
    <w:rsid w:val="00B94973"/>
    <w:rsid w:val="00B95869"/>
    <w:rsid w:val="00B9608A"/>
    <w:rsid w:val="00B97B3A"/>
    <w:rsid w:val="00BA08F3"/>
    <w:rsid w:val="00BA2AB1"/>
    <w:rsid w:val="00BA5A94"/>
    <w:rsid w:val="00BB1322"/>
    <w:rsid w:val="00BB3C92"/>
    <w:rsid w:val="00BB4355"/>
    <w:rsid w:val="00BB4A66"/>
    <w:rsid w:val="00BB76DC"/>
    <w:rsid w:val="00BB781E"/>
    <w:rsid w:val="00BC0224"/>
    <w:rsid w:val="00BC23B8"/>
    <w:rsid w:val="00BC25A2"/>
    <w:rsid w:val="00BC7918"/>
    <w:rsid w:val="00BD11DE"/>
    <w:rsid w:val="00BD36FD"/>
    <w:rsid w:val="00BD74F0"/>
    <w:rsid w:val="00BE0743"/>
    <w:rsid w:val="00BE1968"/>
    <w:rsid w:val="00BE204D"/>
    <w:rsid w:val="00BE4BC9"/>
    <w:rsid w:val="00BE5A8D"/>
    <w:rsid w:val="00C01D3F"/>
    <w:rsid w:val="00C0342C"/>
    <w:rsid w:val="00C0449F"/>
    <w:rsid w:val="00C05F8E"/>
    <w:rsid w:val="00C05FBB"/>
    <w:rsid w:val="00C11EB2"/>
    <w:rsid w:val="00C125A4"/>
    <w:rsid w:val="00C2086D"/>
    <w:rsid w:val="00C21FA1"/>
    <w:rsid w:val="00C22DCE"/>
    <w:rsid w:val="00C30B54"/>
    <w:rsid w:val="00C32E93"/>
    <w:rsid w:val="00C35445"/>
    <w:rsid w:val="00C3781F"/>
    <w:rsid w:val="00C40AE7"/>
    <w:rsid w:val="00C40C12"/>
    <w:rsid w:val="00C4100E"/>
    <w:rsid w:val="00C41538"/>
    <w:rsid w:val="00C47029"/>
    <w:rsid w:val="00C471EE"/>
    <w:rsid w:val="00C47F2D"/>
    <w:rsid w:val="00C6224F"/>
    <w:rsid w:val="00C625F9"/>
    <w:rsid w:val="00C6396F"/>
    <w:rsid w:val="00C65A82"/>
    <w:rsid w:val="00C7127F"/>
    <w:rsid w:val="00C72C2F"/>
    <w:rsid w:val="00C73F79"/>
    <w:rsid w:val="00C75201"/>
    <w:rsid w:val="00C76440"/>
    <w:rsid w:val="00C77F6C"/>
    <w:rsid w:val="00C82045"/>
    <w:rsid w:val="00C86823"/>
    <w:rsid w:val="00C87342"/>
    <w:rsid w:val="00C926ED"/>
    <w:rsid w:val="00C93315"/>
    <w:rsid w:val="00C95902"/>
    <w:rsid w:val="00C95FC4"/>
    <w:rsid w:val="00C9613F"/>
    <w:rsid w:val="00C9723B"/>
    <w:rsid w:val="00CA0752"/>
    <w:rsid w:val="00CA2C66"/>
    <w:rsid w:val="00CA4552"/>
    <w:rsid w:val="00CA67F1"/>
    <w:rsid w:val="00CA72E3"/>
    <w:rsid w:val="00CA7A74"/>
    <w:rsid w:val="00CB14F0"/>
    <w:rsid w:val="00CB1764"/>
    <w:rsid w:val="00CB3B7C"/>
    <w:rsid w:val="00CB3EE7"/>
    <w:rsid w:val="00CB63F8"/>
    <w:rsid w:val="00CB7CC4"/>
    <w:rsid w:val="00CC0E79"/>
    <w:rsid w:val="00CC173F"/>
    <w:rsid w:val="00CC2A4A"/>
    <w:rsid w:val="00CC41E9"/>
    <w:rsid w:val="00CD0719"/>
    <w:rsid w:val="00CD0D86"/>
    <w:rsid w:val="00CD1331"/>
    <w:rsid w:val="00CD1C37"/>
    <w:rsid w:val="00CD258E"/>
    <w:rsid w:val="00CD5B3E"/>
    <w:rsid w:val="00CD7458"/>
    <w:rsid w:val="00CE6587"/>
    <w:rsid w:val="00CE70C9"/>
    <w:rsid w:val="00CE7305"/>
    <w:rsid w:val="00CE7B21"/>
    <w:rsid w:val="00CF1A59"/>
    <w:rsid w:val="00CF2668"/>
    <w:rsid w:val="00CF3F63"/>
    <w:rsid w:val="00CF408E"/>
    <w:rsid w:val="00CF71B7"/>
    <w:rsid w:val="00D00479"/>
    <w:rsid w:val="00D00E0E"/>
    <w:rsid w:val="00D03EAB"/>
    <w:rsid w:val="00D04B92"/>
    <w:rsid w:val="00D0641A"/>
    <w:rsid w:val="00D1041F"/>
    <w:rsid w:val="00D10454"/>
    <w:rsid w:val="00D140FE"/>
    <w:rsid w:val="00D1535E"/>
    <w:rsid w:val="00D15602"/>
    <w:rsid w:val="00D20231"/>
    <w:rsid w:val="00D2072E"/>
    <w:rsid w:val="00D20CD8"/>
    <w:rsid w:val="00D24379"/>
    <w:rsid w:val="00D24676"/>
    <w:rsid w:val="00D30620"/>
    <w:rsid w:val="00D30D0B"/>
    <w:rsid w:val="00D33355"/>
    <w:rsid w:val="00D343E0"/>
    <w:rsid w:val="00D35215"/>
    <w:rsid w:val="00D35D03"/>
    <w:rsid w:val="00D35E6F"/>
    <w:rsid w:val="00D37FC0"/>
    <w:rsid w:val="00D4017B"/>
    <w:rsid w:val="00D4121A"/>
    <w:rsid w:val="00D416D0"/>
    <w:rsid w:val="00D4328E"/>
    <w:rsid w:val="00D45226"/>
    <w:rsid w:val="00D509E1"/>
    <w:rsid w:val="00D5256A"/>
    <w:rsid w:val="00D53313"/>
    <w:rsid w:val="00D54613"/>
    <w:rsid w:val="00D56504"/>
    <w:rsid w:val="00D56E7F"/>
    <w:rsid w:val="00D61630"/>
    <w:rsid w:val="00D61C44"/>
    <w:rsid w:val="00D625AB"/>
    <w:rsid w:val="00D63A31"/>
    <w:rsid w:val="00D64685"/>
    <w:rsid w:val="00D67CB1"/>
    <w:rsid w:val="00D70C7D"/>
    <w:rsid w:val="00D7270C"/>
    <w:rsid w:val="00D72BED"/>
    <w:rsid w:val="00D740D1"/>
    <w:rsid w:val="00D75D49"/>
    <w:rsid w:val="00D80BDC"/>
    <w:rsid w:val="00D81DB7"/>
    <w:rsid w:val="00D821D5"/>
    <w:rsid w:val="00D86053"/>
    <w:rsid w:val="00D870D0"/>
    <w:rsid w:val="00D919CC"/>
    <w:rsid w:val="00D92649"/>
    <w:rsid w:val="00D943AB"/>
    <w:rsid w:val="00D94E1E"/>
    <w:rsid w:val="00DA0581"/>
    <w:rsid w:val="00DA0917"/>
    <w:rsid w:val="00DA4F54"/>
    <w:rsid w:val="00DA5726"/>
    <w:rsid w:val="00DB3C50"/>
    <w:rsid w:val="00DB44C8"/>
    <w:rsid w:val="00DB49E2"/>
    <w:rsid w:val="00DB5EC3"/>
    <w:rsid w:val="00DB690C"/>
    <w:rsid w:val="00DB6E1F"/>
    <w:rsid w:val="00DB76F2"/>
    <w:rsid w:val="00DC4C97"/>
    <w:rsid w:val="00DC54FC"/>
    <w:rsid w:val="00DC6E0D"/>
    <w:rsid w:val="00DD0D92"/>
    <w:rsid w:val="00DD2819"/>
    <w:rsid w:val="00DD3A36"/>
    <w:rsid w:val="00DD40B2"/>
    <w:rsid w:val="00DD4296"/>
    <w:rsid w:val="00DD56F1"/>
    <w:rsid w:val="00DD7E59"/>
    <w:rsid w:val="00DD7EFC"/>
    <w:rsid w:val="00DE3259"/>
    <w:rsid w:val="00DE3EFB"/>
    <w:rsid w:val="00DE4E5D"/>
    <w:rsid w:val="00DF337C"/>
    <w:rsid w:val="00DF7209"/>
    <w:rsid w:val="00DF7797"/>
    <w:rsid w:val="00E0136F"/>
    <w:rsid w:val="00E01BE6"/>
    <w:rsid w:val="00E03117"/>
    <w:rsid w:val="00E045AF"/>
    <w:rsid w:val="00E0548E"/>
    <w:rsid w:val="00E06CF2"/>
    <w:rsid w:val="00E07138"/>
    <w:rsid w:val="00E07C41"/>
    <w:rsid w:val="00E10DFB"/>
    <w:rsid w:val="00E12EA9"/>
    <w:rsid w:val="00E16E40"/>
    <w:rsid w:val="00E20BDE"/>
    <w:rsid w:val="00E2150F"/>
    <w:rsid w:val="00E2212F"/>
    <w:rsid w:val="00E25641"/>
    <w:rsid w:val="00E26A48"/>
    <w:rsid w:val="00E3106E"/>
    <w:rsid w:val="00E32626"/>
    <w:rsid w:val="00E3300F"/>
    <w:rsid w:val="00E331BF"/>
    <w:rsid w:val="00E3431E"/>
    <w:rsid w:val="00E351F8"/>
    <w:rsid w:val="00E43E8A"/>
    <w:rsid w:val="00E44316"/>
    <w:rsid w:val="00E453BF"/>
    <w:rsid w:val="00E46882"/>
    <w:rsid w:val="00E50E1D"/>
    <w:rsid w:val="00E53C38"/>
    <w:rsid w:val="00E55D41"/>
    <w:rsid w:val="00E57130"/>
    <w:rsid w:val="00E57FEF"/>
    <w:rsid w:val="00E600AF"/>
    <w:rsid w:val="00E637DE"/>
    <w:rsid w:val="00E64B4F"/>
    <w:rsid w:val="00E64C53"/>
    <w:rsid w:val="00E6505A"/>
    <w:rsid w:val="00E67EF3"/>
    <w:rsid w:val="00E70CEF"/>
    <w:rsid w:val="00E718B5"/>
    <w:rsid w:val="00E720D4"/>
    <w:rsid w:val="00E73CB7"/>
    <w:rsid w:val="00E77BE5"/>
    <w:rsid w:val="00E77D2E"/>
    <w:rsid w:val="00E805E2"/>
    <w:rsid w:val="00E8399C"/>
    <w:rsid w:val="00E86F84"/>
    <w:rsid w:val="00E92755"/>
    <w:rsid w:val="00E93496"/>
    <w:rsid w:val="00E94D59"/>
    <w:rsid w:val="00E94FAF"/>
    <w:rsid w:val="00E958EB"/>
    <w:rsid w:val="00E976DE"/>
    <w:rsid w:val="00EA0349"/>
    <w:rsid w:val="00EA0D1A"/>
    <w:rsid w:val="00EA2101"/>
    <w:rsid w:val="00EA38A0"/>
    <w:rsid w:val="00EA58D8"/>
    <w:rsid w:val="00EA65A9"/>
    <w:rsid w:val="00EA7E8A"/>
    <w:rsid w:val="00EB0539"/>
    <w:rsid w:val="00EB069F"/>
    <w:rsid w:val="00EB24C4"/>
    <w:rsid w:val="00EB3DA1"/>
    <w:rsid w:val="00EB509F"/>
    <w:rsid w:val="00EB5982"/>
    <w:rsid w:val="00EC0A37"/>
    <w:rsid w:val="00EC24E9"/>
    <w:rsid w:val="00EC63D4"/>
    <w:rsid w:val="00ED3660"/>
    <w:rsid w:val="00ED3BA5"/>
    <w:rsid w:val="00ED4532"/>
    <w:rsid w:val="00ED454A"/>
    <w:rsid w:val="00ED4BC6"/>
    <w:rsid w:val="00ED6044"/>
    <w:rsid w:val="00EE2A80"/>
    <w:rsid w:val="00EE4841"/>
    <w:rsid w:val="00EE48BC"/>
    <w:rsid w:val="00EE54A1"/>
    <w:rsid w:val="00EE5D35"/>
    <w:rsid w:val="00EE5F88"/>
    <w:rsid w:val="00EF109C"/>
    <w:rsid w:val="00EF110A"/>
    <w:rsid w:val="00EF1B97"/>
    <w:rsid w:val="00EF35B4"/>
    <w:rsid w:val="00EF4CE2"/>
    <w:rsid w:val="00EF6491"/>
    <w:rsid w:val="00EF6573"/>
    <w:rsid w:val="00EF6AD5"/>
    <w:rsid w:val="00EF6B5B"/>
    <w:rsid w:val="00EF7894"/>
    <w:rsid w:val="00F00D18"/>
    <w:rsid w:val="00F048A2"/>
    <w:rsid w:val="00F0683B"/>
    <w:rsid w:val="00F07DE2"/>
    <w:rsid w:val="00F10EA6"/>
    <w:rsid w:val="00F141D7"/>
    <w:rsid w:val="00F148F1"/>
    <w:rsid w:val="00F171C2"/>
    <w:rsid w:val="00F173BC"/>
    <w:rsid w:val="00F17BA0"/>
    <w:rsid w:val="00F2098E"/>
    <w:rsid w:val="00F23991"/>
    <w:rsid w:val="00F25006"/>
    <w:rsid w:val="00F2501D"/>
    <w:rsid w:val="00F2682D"/>
    <w:rsid w:val="00F27E6B"/>
    <w:rsid w:val="00F30338"/>
    <w:rsid w:val="00F3110A"/>
    <w:rsid w:val="00F331DB"/>
    <w:rsid w:val="00F33317"/>
    <w:rsid w:val="00F33EA0"/>
    <w:rsid w:val="00F34B5F"/>
    <w:rsid w:val="00F34FCC"/>
    <w:rsid w:val="00F35676"/>
    <w:rsid w:val="00F379E8"/>
    <w:rsid w:val="00F41471"/>
    <w:rsid w:val="00F43D86"/>
    <w:rsid w:val="00F44024"/>
    <w:rsid w:val="00F443B8"/>
    <w:rsid w:val="00F5012E"/>
    <w:rsid w:val="00F50204"/>
    <w:rsid w:val="00F504E0"/>
    <w:rsid w:val="00F51953"/>
    <w:rsid w:val="00F5585D"/>
    <w:rsid w:val="00F57F14"/>
    <w:rsid w:val="00F624C1"/>
    <w:rsid w:val="00F635F5"/>
    <w:rsid w:val="00F668C3"/>
    <w:rsid w:val="00F7182F"/>
    <w:rsid w:val="00F75B5C"/>
    <w:rsid w:val="00F75BF5"/>
    <w:rsid w:val="00F8161F"/>
    <w:rsid w:val="00F84E30"/>
    <w:rsid w:val="00F85667"/>
    <w:rsid w:val="00F8665A"/>
    <w:rsid w:val="00F874C9"/>
    <w:rsid w:val="00F9068C"/>
    <w:rsid w:val="00F90B71"/>
    <w:rsid w:val="00F9134B"/>
    <w:rsid w:val="00F949B5"/>
    <w:rsid w:val="00F95DBB"/>
    <w:rsid w:val="00F97B90"/>
    <w:rsid w:val="00FA040A"/>
    <w:rsid w:val="00FA30F5"/>
    <w:rsid w:val="00FA4BFA"/>
    <w:rsid w:val="00FA604E"/>
    <w:rsid w:val="00FA6810"/>
    <w:rsid w:val="00FA6A71"/>
    <w:rsid w:val="00FA767E"/>
    <w:rsid w:val="00FB2D9F"/>
    <w:rsid w:val="00FB3B66"/>
    <w:rsid w:val="00FB47D3"/>
    <w:rsid w:val="00FB53B3"/>
    <w:rsid w:val="00FB69E3"/>
    <w:rsid w:val="00FB724F"/>
    <w:rsid w:val="00FC0D07"/>
    <w:rsid w:val="00FC1C78"/>
    <w:rsid w:val="00FC2478"/>
    <w:rsid w:val="00FC40BD"/>
    <w:rsid w:val="00FC4401"/>
    <w:rsid w:val="00FC4AB0"/>
    <w:rsid w:val="00FC61CB"/>
    <w:rsid w:val="00FC64F9"/>
    <w:rsid w:val="00FD25F3"/>
    <w:rsid w:val="00FD3259"/>
    <w:rsid w:val="00FD5A70"/>
    <w:rsid w:val="00FD5B2A"/>
    <w:rsid w:val="00FE0337"/>
    <w:rsid w:val="00FE2B51"/>
    <w:rsid w:val="00FE2E7D"/>
    <w:rsid w:val="00FE5682"/>
    <w:rsid w:val="00FF3A3F"/>
    <w:rsid w:val="00FF4626"/>
    <w:rsid w:val="00FF4DA8"/>
    <w:rsid w:val="00FF4FBB"/>
    <w:rsid w:val="00FF75AD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AE64575"/>
  <w15:docId w15:val="{0C53D5E2-070F-4466-A076-F680C0A2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18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6" w:unhideWhenUsed="1"/>
    <w:lsdException w:name="List Bullet" w:semiHidden="1" w:unhideWhenUsed="1"/>
    <w:lsdException w:name="List Number" w:uiPriority="6"/>
    <w:lsdException w:name="List 2" w:semiHidden="1" w:uiPriority="6" w:unhideWhenUsed="1"/>
    <w:lsdException w:name="List 3" w:semiHidden="1" w:uiPriority="6" w:unhideWhenUsed="1"/>
    <w:lsdException w:name="List 4" w:uiPriority="6"/>
    <w:lsdException w:name="List 5" w:uiPriority="6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6" w:unhideWhenUsed="1"/>
    <w:lsdException w:name="List Number 3" w:semiHidden="1" w:uiPriority="6" w:unhideWhenUsed="1"/>
    <w:lsdException w:name="List Number 4" w:semiHidden="1" w:uiPriority="6" w:unhideWhenUsed="1"/>
    <w:lsdException w:name="List Number 5" w:semiHidden="1" w:uiPriority="6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6" w:unhideWhenUsed="1"/>
    <w:lsdException w:name="List Continue 2" w:semiHidden="1" w:uiPriority="6" w:unhideWhenUsed="1"/>
    <w:lsdException w:name="List Continue 3" w:semiHidden="1" w:uiPriority="6" w:unhideWhenUsed="1"/>
    <w:lsdException w:name="List Continue 4" w:semiHidden="1" w:uiPriority="6" w:unhideWhenUsed="1"/>
    <w:lsdException w:name="List Continue 5" w:semiHidden="1" w:uiPriority="6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uiPriority="99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FNT Text"/>
    <w:qFormat/>
    <w:rsid w:val="0063212D"/>
    <w:rPr>
      <w:rFonts w:cs="Arial"/>
      <w:color w:val="262626" w:themeColor="text1" w:themeTint="D9"/>
      <w:lang w:val="ru-RU"/>
    </w:rPr>
  </w:style>
  <w:style w:type="paragraph" w:styleId="Heading1">
    <w:name w:val="heading 1"/>
    <w:aliases w:val="FNT Header 1"/>
    <w:basedOn w:val="Normal"/>
    <w:next w:val="Normal"/>
    <w:autoRedefine/>
    <w:qFormat/>
    <w:rsid w:val="003C4444"/>
    <w:pPr>
      <w:keepNext/>
      <w:numPr>
        <w:numId w:val="44"/>
      </w:numPr>
      <w:tabs>
        <w:tab w:val="left" w:pos="567"/>
      </w:tabs>
      <w:spacing w:before="240" w:after="240"/>
      <w:contextualSpacing/>
      <w:outlineLvl w:val="0"/>
    </w:pPr>
    <w:rPr>
      <w:bCs/>
      <w:color w:val="4B4B4D" w:themeColor="accent5" w:themeShade="BF"/>
      <w:kern w:val="32"/>
      <w:sz w:val="40"/>
      <w:szCs w:val="32"/>
    </w:rPr>
  </w:style>
  <w:style w:type="paragraph" w:styleId="Heading2">
    <w:name w:val="heading 2"/>
    <w:aliases w:val="FNT Header 2"/>
    <w:basedOn w:val="Normal"/>
    <w:next w:val="Normal"/>
    <w:link w:val="Heading2Char"/>
    <w:autoRedefine/>
    <w:qFormat/>
    <w:rsid w:val="000B53EB"/>
    <w:pPr>
      <w:keepNext/>
      <w:numPr>
        <w:ilvl w:val="1"/>
        <w:numId w:val="44"/>
      </w:numPr>
      <w:tabs>
        <w:tab w:val="left" w:pos="567"/>
      </w:tabs>
      <w:spacing w:before="240" w:after="60"/>
      <w:outlineLvl w:val="1"/>
    </w:pPr>
    <w:rPr>
      <w:color w:val="4B4B4D" w:themeColor="accent5" w:themeShade="BF"/>
      <w:sz w:val="28"/>
      <w:szCs w:val="28"/>
    </w:rPr>
  </w:style>
  <w:style w:type="paragraph" w:styleId="Heading3">
    <w:name w:val="heading 3"/>
    <w:aliases w:val="FNT Header 3"/>
    <w:basedOn w:val="Normal"/>
    <w:next w:val="Normal"/>
    <w:link w:val="Heading3Char"/>
    <w:autoRedefine/>
    <w:qFormat/>
    <w:rsid w:val="003C4444"/>
    <w:pPr>
      <w:keepNext/>
      <w:keepLines/>
      <w:numPr>
        <w:ilvl w:val="2"/>
        <w:numId w:val="44"/>
      </w:numPr>
      <w:tabs>
        <w:tab w:val="num" w:pos="1276"/>
      </w:tabs>
      <w:spacing w:before="200" w:line="360" w:lineRule="auto"/>
      <w:contextualSpacing/>
      <w:jc w:val="both"/>
      <w:outlineLvl w:val="2"/>
    </w:pPr>
    <w:rPr>
      <w:bCs/>
      <w:color w:val="4B4B4D" w:themeColor="accent5" w:themeShade="BF"/>
      <w:sz w:val="24"/>
      <w:szCs w:val="26"/>
    </w:rPr>
  </w:style>
  <w:style w:type="paragraph" w:styleId="Heading4">
    <w:name w:val="heading 4"/>
    <w:aliases w:val="FNT Header 4"/>
    <w:basedOn w:val="Normal"/>
    <w:next w:val="Normal"/>
    <w:link w:val="Heading4Char"/>
    <w:autoRedefine/>
    <w:qFormat/>
    <w:rsid w:val="003D4838"/>
    <w:pPr>
      <w:keepNext/>
      <w:numPr>
        <w:ilvl w:val="3"/>
        <w:numId w:val="44"/>
      </w:numPr>
      <w:spacing w:before="240" w:after="60"/>
      <w:outlineLvl w:val="3"/>
    </w:pPr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paragraph" w:styleId="Heading5">
    <w:name w:val="heading 5"/>
    <w:aliases w:val="FNT Header 5"/>
    <w:basedOn w:val="Heading4"/>
    <w:next w:val="Normal"/>
    <w:link w:val="Heading5Char"/>
    <w:autoRedefine/>
    <w:qFormat/>
    <w:rsid w:val="0042511A"/>
    <w:pPr>
      <w:keepLines/>
      <w:numPr>
        <w:ilvl w:val="4"/>
      </w:numPr>
      <w:tabs>
        <w:tab w:val="num" w:pos="1701"/>
      </w:tabs>
      <w:spacing w:before="200" w:after="0" w:line="360" w:lineRule="auto"/>
      <w:contextualSpacing/>
      <w:jc w:val="both"/>
      <w:outlineLvl w:val="4"/>
    </w:pPr>
  </w:style>
  <w:style w:type="paragraph" w:styleId="Heading6">
    <w:name w:val="heading 6"/>
    <w:aliases w:val="FNT Header 6"/>
    <w:basedOn w:val="Normal"/>
    <w:next w:val="Normal"/>
    <w:autoRedefine/>
    <w:qFormat/>
    <w:rsid w:val="007E3547"/>
    <w:pPr>
      <w:numPr>
        <w:ilvl w:val="5"/>
        <w:numId w:val="44"/>
      </w:numPr>
      <w:spacing w:before="240" w:after="60"/>
      <w:outlineLvl w:val="5"/>
    </w:pPr>
    <w:rPr>
      <w:bCs/>
      <w:color w:val="4B4B4D" w:themeColor="accent5" w:themeShade="BF"/>
      <w:szCs w:val="22"/>
      <w:u w:val="single"/>
    </w:rPr>
  </w:style>
  <w:style w:type="paragraph" w:styleId="Heading7">
    <w:name w:val="heading 7"/>
    <w:aliases w:val="FNT Header 7"/>
    <w:basedOn w:val="Normal"/>
    <w:next w:val="Normal"/>
    <w:autoRedefine/>
    <w:qFormat/>
    <w:locked/>
    <w:rsid w:val="007E3547"/>
    <w:pPr>
      <w:numPr>
        <w:ilvl w:val="6"/>
        <w:numId w:val="44"/>
      </w:numPr>
      <w:spacing w:before="240" w:after="60"/>
      <w:outlineLvl w:val="6"/>
    </w:pPr>
    <w:rPr>
      <w:color w:val="4B4B4D" w:themeColor="accent5" w:themeShade="BF"/>
    </w:rPr>
  </w:style>
  <w:style w:type="paragraph" w:styleId="Heading8">
    <w:name w:val="heading 8"/>
    <w:aliases w:val="FNT Header 8"/>
    <w:basedOn w:val="Normal"/>
    <w:next w:val="Normal"/>
    <w:autoRedefine/>
    <w:qFormat/>
    <w:locked/>
    <w:rsid w:val="007E3547"/>
    <w:pPr>
      <w:numPr>
        <w:ilvl w:val="7"/>
        <w:numId w:val="44"/>
      </w:numPr>
      <w:spacing w:before="240" w:after="60"/>
      <w:outlineLvl w:val="7"/>
    </w:pPr>
    <w:rPr>
      <w:i/>
      <w:iCs/>
      <w:color w:val="4B4B4D" w:themeColor="accent5" w:themeShade="BF"/>
    </w:rPr>
  </w:style>
  <w:style w:type="paragraph" w:styleId="Heading9">
    <w:name w:val="heading 9"/>
    <w:aliases w:val="FNT Header 9"/>
    <w:basedOn w:val="Normal"/>
    <w:next w:val="Normal"/>
    <w:autoRedefine/>
    <w:qFormat/>
    <w:locked/>
    <w:rsid w:val="007E3547"/>
    <w:pPr>
      <w:numPr>
        <w:ilvl w:val="8"/>
        <w:numId w:val="44"/>
      </w:numPr>
      <w:spacing w:before="240" w:after="60"/>
      <w:outlineLvl w:val="8"/>
    </w:pPr>
    <w:rPr>
      <w:color w:val="4B4B4D" w:themeColor="accent5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FNT Header 2 Char"/>
    <w:basedOn w:val="DefaultParagraphFont"/>
    <w:link w:val="Heading2"/>
    <w:rsid w:val="000B53EB"/>
    <w:rPr>
      <w:rFonts w:cs="Arial"/>
      <w:color w:val="4B4B4D" w:themeColor="accent5" w:themeShade="BF"/>
      <w:sz w:val="28"/>
      <w:szCs w:val="28"/>
      <w:lang w:val="ru-RU"/>
    </w:rPr>
  </w:style>
  <w:style w:type="character" w:customStyle="1" w:styleId="Heading3Char">
    <w:name w:val="Heading 3 Char"/>
    <w:aliases w:val="FNT Header 3 Char"/>
    <w:basedOn w:val="DefaultParagraphFont"/>
    <w:link w:val="Heading3"/>
    <w:rsid w:val="003C4444"/>
    <w:rPr>
      <w:rFonts w:cs="Arial"/>
      <w:bCs/>
      <w:color w:val="4B4B4D" w:themeColor="accent5" w:themeShade="BF"/>
      <w:sz w:val="24"/>
      <w:szCs w:val="26"/>
      <w:lang w:val="ru-RU"/>
    </w:rPr>
  </w:style>
  <w:style w:type="character" w:customStyle="1" w:styleId="Heading4Char">
    <w:name w:val="Heading 4 Char"/>
    <w:aliases w:val="FNT Header 4 Char"/>
    <w:basedOn w:val="DefaultParagraphFont"/>
    <w:link w:val="Heading4"/>
    <w:rsid w:val="003D4838"/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character" w:customStyle="1" w:styleId="Heading5Char">
    <w:name w:val="Heading 5 Char"/>
    <w:aliases w:val="FNT Header 5 Char"/>
    <w:basedOn w:val="DefaultParagraphFont"/>
    <w:link w:val="Heading5"/>
    <w:rsid w:val="0042511A"/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0D8D"/>
    <w:pPr>
      <w:tabs>
        <w:tab w:val="left" w:pos="480"/>
        <w:tab w:val="right" w:leader="dot" w:pos="9639"/>
      </w:tabs>
      <w:spacing w:after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20D8D"/>
    <w:pPr>
      <w:tabs>
        <w:tab w:val="left" w:pos="800"/>
        <w:tab w:val="right" w:leader="dot" w:pos="9639"/>
      </w:tabs>
      <w:spacing w:after="120"/>
      <w:ind w:left="113"/>
    </w:pPr>
  </w:style>
  <w:style w:type="paragraph" w:customStyle="1" w:styleId="Fliesstexte">
    <w:name w:val="Fliesstexte"/>
    <w:basedOn w:val="Normal"/>
    <w:link w:val="FliesstexteZchn"/>
    <w:semiHidden/>
    <w:unhideWhenUsed/>
    <w:rsid w:val="001225AD"/>
    <w:rPr>
      <w:szCs w:val="24"/>
    </w:rPr>
  </w:style>
  <w:style w:type="character" w:customStyle="1" w:styleId="FliesstexteZchn">
    <w:name w:val="Fliesstexte Zchn"/>
    <w:basedOn w:val="DefaultParagraphFont"/>
    <w:link w:val="Fliesstexte"/>
    <w:semiHidden/>
    <w:rsid w:val="00AF70E1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27C4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CC173F"/>
    <w:pPr>
      <w:tabs>
        <w:tab w:val="left" w:pos="1200"/>
        <w:tab w:val="right" w:leader="dot" w:pos="9639"/>
      </w:tabs>
      <w:spacing w:after="120"/>
      <w:ind w:left="113"/>
    </w:pPr>
  </w:style>
  <w:style w:type="character" w:styleId="Hyperlink">
    <w:name w:val="Hyperlink"/>
    <w:basedOn w:val="DefaultParagraphFont"/>
    <w:uiPriority w:val="99"/>
    <w:rsid w:val="009B27C6"/>
    <w:rPr>
      <w:rFonts w:ascii="Arial" w:hAnsi="Arial"/>
      <w:color w:val="000000" w:themeColor="text2" w:themeShade="BF"/>
      <w:sz w:val="20"/>
      <w:u w:val="single"/>
    </w:rPr>
  </w:style>
  <w:style w:type="paragraph" w:customStyle="1" w:styleId="Dokumentinfos">
    <w:name w:val="Dokumentinfos"/>
    <w:basedOn w:val="Normal"/>
    <w:uiPriority w:val="2"/>
    <w:semiHidden/>
    <w:rsid w:val="009B27C6"/>
    <w:pPr>
      <w:spacing w:before="120" w:after="120"/>
    </w:pPr>
    <w:rPr>
      <w:noProof/>
      <w:lang w:val="en-GB"/>
    </w:rPr>
  </w:style>
  <w:style w:type="paragraph" w:customStyle="1" w:styleId="FNTTabellenlegende">
    <w:name w:val="FNT Tabellenlegende"/>
    <w:basedOn w:val="Normal"/>
    <w:uiPriority w:val="2"/>
    <w:qFormat/>
    <w:rsid w:val="009B27C6"/>
    <w:pPr>
      <w:keepNext/>
    </w:pPr>
    <w:rPr>
      <w:color w:val="404040" w:themeColor="text1" w:themeTint="BF"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ED4532"/>
    <w:pPr>
      <w:tabs>
        <w:tab w:val="left" w:pos="1542"/>
        <w:tab w:val="right" w:leader="dot" w:pos="9639"/>
      </w:tabs>
      <w:spacing w:after="120"/>
      <w:ind w:left="113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B27C6"/>
    <w:pPr>
      <w:ind w:left="800"/>
    </w:pPr>
  </w:style>
  <w:style w:type="paragraph" w:customStyle="1" w:styleId="Bezugszeichenzeile">
    <w:name w:val="Bezugszeichenzeile"/>
    <w:basedOn w:val="Normal"/>
    <w:semiHidden/>
    <w:unhideWhenUsed/>
    <w:rsid w:val="009B27C6"/>
  </w:style>
  <w:style w:type="paragraph" w:customStyle="1" w:styleId="FNTBeschriftungTabelleoderAbbildung">
    <w:name w:val="FNT Beschriftung Tabelle oder Abbildung"/>
    <w:basedOn w:val="Normal"/>
    <w:uiPriority w:val="2"/>
    <w:qFormat/>
    <w:rsid w:val="009B27C6"/>
    <w:pPr>
      <w:spacing w:before="60" w:after="1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B27C6"/>
    <w:pPr>
      <w:ind w:left="1000"/>
    </w:pPr>
  </w:style>
  <w:style w:type="paragraph" w:customStyle="1" w:styleId="Break">
    <w:name w:val="&lt; Break &gt;"/>
    <w:basedOn w:val="Normal"/>
    <w:semiHidden/>
    <w:unhideWhenUsed/>
    <w:rsid w:val="009B27C6"/>
    <w:pPr>
      <w:overflowPunct w:val="0"/>
      <w:autoSpaceDE w:val="0"/>
      <w:autoSpaceDN w:val="0"/>
      <w:adjustRightInd w:val="0"/>
      <w:spacing w:before="20" w:after="20"/>
      <w:textAlignment w:val="baseline"/>
    </w:pPr>
    <w:rPr>
      <w:lang w:eastAsia="en-US"/>
    </w:rPr>
  </w:style>
  <w:style w:type="paragraph" w:styleId="TOC7">
    <w:name w:val="toc 7"/>
    <w:basedOn w:val="Normal"/>
    <w:next w:val="Normal"/>
    <w:autoRedefine/>
    <w:semiHidden/>
    <w:rsid w:val="009B27C6"/>
    <w:pPr>
      <w:ind w:left="1200"/>
    </w:pPr>
  </w:style>
  <w:style w:type="paragraph" w:styleId="TOC8">
    <w:name w:val="toc 8"/>
    <w:basedOn w:val="Normal"/>
    <w:next w:val="Normal"/>
    <w:autoRedefine/>
    <w:semiHidden/>
    <w:rsid w:val="009B27C6"/>
    <w:pPr>
      <w:ind w:left="1400"/>
    </w:pPr>
  </w:style>
  <w:style w:type="paragraph" w:styleId="TOC9">
    <w:name w:val="toc 9"/>
    <w:basedOn w:val="Normal"/>
    <w:next w:val="Normal"/>
    <w:autoRedefine/>
    <w:semiHidden/>
    <w:rsid w:val="009B27C6"/>
    <w:pPr>
      <w:ind w:left="1600"/>
    </w:pPr>
  </w:style>
  <w:style w:type="paragraph" w:customStyle="1" w:styleId="Tabellenverzeichnis">
    <w:name w:val="Tabellenverzeichnis"/>
    <w:basedOn w:val="Normal"/>
    <w:rsid w:val="009B27C6"/>
    <w:pPr>
      <w:tabs>
        <w:tab w:val="right" w:leader="dot" w:pos="9060"/>
      </w:tabs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9B27C6"/>
    <w:rPr>
      <w:color w:val="800080"/>
      <w:u w:val="single"/>
    </w:rPr>
  </w:style>
  <w:style w:type="paragraph" w:styleId="DocumentMap">
    <w:name w:val="Document Map"/>
    <w:basedOn w:val="Normal"/>
    <w:semiHidden/>
    <w:unhideWhenUsed/>
    <w:rsid w:val="009B27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B2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B27C6"/>
  </w:style>
  <w:style w:type="paragraph" w:styleId="CommentSubject">
    <w:name w:val="annotation subject"/>
    <w:basedOn w:val="CommentText"/>
    <w:next w:val="CommentText"/>
    <w:semiHidden/>
    <w:rsid w:val="009B27C6"/>
    <w:rPr>
      <w:b/>
      <w:bCs/>
    </w:rPr>
  </w:style>
  <w:style w:type="paragraph" w:customStyle="1" w:styleId="Alternativen">
    <w:name w:val="Alternativen"/>
    <w:basedOn w:val="Fliesstexte"/>
    <w:semiHidden/>
    <w:unhideWhenUsed/>
    <w:rsid w:val="009B27C6"/>
    <w:pPr>
      <w:ind w:left="340" w:hanging="340"/>
    </w:pPr>
  </w:style>
  <w:style w:type="paragraph" w:customStyle="1" w:styleId="Alternativen3">
    <w:name w:val="Alternativen3"/>
    <w:basedOn w:val="Alternativen"/>
    <w:semiHidden/>
    <w:unhideWhenUsed/>
    <w:rsid w:val="009B27C6"/>
    <w:pPr>
      <w:ind w:left="510" w:hanging="510"/>
    </w:pPr>
  </w:style>
  <w:style w:type="paragraph" w:customStyle="1" w:styleId="Alternativen2">
    <w:name w:val="Alternativen2"/>
    <w:basedOn w:val="Normal"/>
    <w:semiHidden/>
    <w:unhideWhenUsed/>
    <w:rsid w:val="009B27C6"/>
    <w:pPr>
      <w:spacing w:after="120"/>
      <w:ind w:left="454" w:hanging="454"/>
    </w:pPr>
    <w:rPr>
      <w:rFonts w:cs="Times New Roman"/>
    </w:rPr>
  </w:style>
  <w:style w:type="paragraph" w:customStyle="1" w:styleId="FNTTabelleList1">
    <w:name w:val="FNT Tabelle List 1"/>
    <w:basedOn w:val="FNTList1"/>
    <w:qFormat/>
    <w:rsid w:val="00EE4841"/>
    <w:pPr>
      <w:spacing w:line="264" w:lineRule="auto"/>
      <w:contextualSpacing/>
    </w:pPr>
    <w:rPr>
      <w:sz w:val="18"/>
    </w:rPr>
  </w:style>
  <w:style w:type="character" w:customStyle="1" w:styleId="FliesstexteZchn1">
    <w:name w:val="Fliesstexte Zchn1"/>
    <w:basedOn w:val="DefaultParagraphFont"/>
    <w:semiHidden/>
    <w:rsid w:val="002D690C"/>
    <w:rPr>
      <w:rFonts w:ascii="Arial" w:hAnsi="Arial" w:cs="Arial"/>
      <w:szCs w:val="24"/>
      <w:lang w:val="de-DE" w:eastAsia="de-DE" w:bidi="ar-SA"/>
    </w:rPr>
  </w:style>
  <w:style w:type="paragraph" w:customStyle="1" w:styleId="FNTDeckblattTitel">
    <w:name w:val="FNT Deckblatt Titel"/>
    <w:basedOn w:val="Normal"/>
    <w:autoRedefine/>
    <w:uiPriority w:val="3"/>
    <w:qFormat/>
    <w:rsid w:val="00732945"/>
    <w:pPr>
      <w:spacing w:before="120" w:after="600"/>
      <w:ind w:left="425"/>
    </w:pPr>
    <w:rPr>
      <w:noProof/>
      <w:color w:val="4B4B4D" w:themeColor="accent5" w:themeShade="BF"/>
      <w:sz w:val="28"/>
    </w:rPr>
  </w:style>
  <w:style w:type="paragraph" w:customStyle="1" w:styleId="FNTDeckblattTitelklein">
    <w:name w:val="FNT Deckblatt Titel klein"/>
    <w:basedOn w:val="Normal"/>
    <w:autoRedefine/>
    <w:uiPriority w:val="3"/>
    <w:qFormat/>
    <w:rsid w:val="00402FF6"/>
    <w:pPr>
      <w:spacing w:before="5600"/>
    </w:pPr>
    <w:rPr>
      <w:rFonts w:ascii="Klavika Regular" w:hAnsi="Klavika Regular"/>
      <w:color w:val="4B4B4D" w:themeColor="accent5" w:themeShade="BF"/>
      <w:sz w:val="52"/>
    </w:rPr>
  </w:style>
  <w:style w:type="paragraph" w:customStyle="1" w:styleId="FNTInhaltsverzeichnisTitel">
    <w:name w:val="FNT Inhaltsverzeichnis Titel"/>
    <w:basedOn w:val="FNTEinleitung"/>
    <w:autoRedefine/>
    <w:uiPriority w:val="3"/>
    <w:qFormat/>
    <w:rsid w:val="007E3547"/>
    <w:pPr>
      <w:pageBreakBefore/>
      <w:tabs>
        <w:tab w:val="left" w:pos="9050"/>
      </w:tabs>
      <w:spacing w:before="120" w:after="240"/>
    </w:pPr>
    <w:rPr>
      <w:szCs w:val="24"/>
    </w:rPr>
  </w:style>
  <w:style w:type="paragraph" w:customStyle="1" w:styleId="FNTEinleitung">
    <w:name w:val="FNT Einleitung"/>
    <w:basedOn w:val="Normal"/>
    <w:autoRedefine/>
    <w:uiPriority w:val="3"/>
    <w:qFormat/>
    <w:rsid w:val="007E3547"/>
    <w:pPr>
      <w:spacing w:before="360" w:after="120"/>
      <w:contextualSpacing/>
    </w:pPr>
    <w:rPr>
      <w:color w:val="4B4B4D" w:themeColor="accent5" w:themeShade="BF"/>
      <w:sz w:val="40"/>
    </w:rPr>
  </w:style>
  <w:style w:type="table" w:customStyle="1" w:styleId="FNTTabelleVariante2">
    <w:name w:val="FNT Tabelle Variante 2"/>
    <w:basedOn w:val="TableNormal"/>
    <w:rsid w:val="003A1653"/>
    <w:rPr>
      <w:sz w:val="18"/>
    </w:rPr>
    <w:tblPr>
      <w:tblBorders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blStylePr w:type="firstRow">
      <w:pPr>
        <w:wordWrap/>
        <w:contextualSpacing w:val="0"/>
        <w:mirrorIndents w:val="0"/>
      </w:pPr>
      <w:rPr>
        <w:rFonts w:ascii="Arial" w:hAnsi="Arial"/>
        <w:color w:val="000000" w:themeColor="text2" w:themeShade="BF"/>
        <w:sz w:val="18"/>
      </w:rPr>
      <w:tblPr/>
      <w:tcPr>
        <w:shd w:val="clear" w:color="auto" w:fill="F2F2F2" w:themeFill="accent6"/>
      </w:tcPr>
    </w:tblStylePr>
  </w:style>
  <w:style w:type="table" w:customStyle="1" w:styleId="FNTTabelleVariante1">
    <w:name w:val="FNT Tabelle Variante 1"/>
    <w:basedOn w:val="TableNormal"/>
    <w:rsid w:val="003A1653"/>
    <w:pPr>
      <w:spacing w:before="60" w:after="60"/>
      <w:contextualSpacing/>
    </w:pPr>
    <w:rPr>
      <w:sz w:val="18"/>
    </w:rPr>
    <w:tblPr>
      <w:tblBorders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cPr>
      <w:shd w:val="clear" w:color="auto" w:fill="auto"/>
    </w:tcPr>
    <w:tblStylePr w:type="firstCol">
      <w:rPr>
        <w:rFonts w:ascii="Arial" w:hAnsi="Arial"/>
        <w:b w:val="0"/>
        <w:color w:val="000000" w:themeColor="text2" w:themeShade="BF"/>
        <w:sz w:val="20"/>
      </w:rPr>
      <w:tblPr/>
      <w:tcPr>
        <w:shd w:val="clear" w:color="auto" w:fill="F2F2F2" w:themeFill="accent6"/>
      </w:tcPr>
    </w:tblStylePr>
  </w:style>
  <w:style w:type="character" w:styleId="PlaceholderText">
    <w:name w:val="Placeholder Text"/>
    <w:basedOn w:val="DefaultParagraphFont"/>
    <w:uiPriority w:val="99"/>
    <w:semiHidden/>
    <w:rsid w:val="009B27C6"/>
    <w:rPr>
      <w:color w:val="808080"/>
    </w:rPr>
  </w:style>
  <w:style w:type="table" w:customStyle="1" w:styleId="FNTTabelleVariante3">
    <w:name w:val="FNT Tabelle Variante 3"/>
    <w:basedOn w:val="TableNormal"/>
    <w:uiPriority w:val="99"/>
    <w:qFormat/>
    <w:rsid w:val="009B27C6"/>
    <w:rPr>
      <w:sz w:val="18"/>
    </w:rPr>
    <w:tblPr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blStylePr w:type="firstRow">
      <w:rPr>
        <w:color w:val="000000" w:themeColor="text2" w:themeShade="BF"/>
      </w:rPr>
      <w:tblPr/>
      <w:tcPr>
        <w:shd w:val="clear" w:color="auto" w:fill="B9CAF3" w:themeFill="accent2" w:themeFillTint="33"/>
      </w:tcPr>
    </w:tblStylePr>
    <w:tblStylePr w:type="firstCol">
      <w:rPr>
        <w:color w:val="000000" w:themeColor="text2" w:themeShade="BF"/>
      </w:rPr>
      <w:tblPr/>
      <w:tcPr>
        <w:shd w:val="clear" w:color="auto" w:fill="B9CAF3" w:themeFill="accent2" w:themeFillTint="33"/>
      </w:tcPr>
    </w:tblStylePr>
  </w:style>
  <w:style w:type="table" w:customStyle="1" w:styleId="FNTUnsichtbareTabelle">
    <w:name w:val="FNT Unsichtbare Tabelle"/>
    <w:basedOn w:val="TableNormal"/>
    <w:uiPriority w:val="99"/>
    <w:qFormat/>
    <w:rsid w:val="00DF7209"/>
    <w:tblPr>
      <w:tblCellMar>
        <w:left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8A06B4"/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417C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C56"/>
    <w:rPr>
      <w:rFonts w:cs="Arial"/>
      <w:color w:val="262626" w:themeColor="text1" w:themeTint="D9"/>
    </w:rPr>
  </w:style>
  <w:style w:type="paragraph" w:styleId="Footer">
    <w:name w:val="footer"/>
    <w:basedOn w:val="Normal"/>
    <w:link w:val="FooterChar"/>
    <w:uiPriority w:val="18"/>
    <w:qFormat/>
    <w:rsid w:val="00402FF6"/>
    <w:pPr>
      <w:tabs>
        <w:tab w:val="center" w:pos="4536"/>
        <w:tab w:val="right" w:pos="9072"/>
      </w:tabs>
      <w:spacing w:after="120"/>
      <w:jc w:val="right"/>
    </w:pPr>
    <w:rPr>
      <w:color w:val="7F7F7F" w:themeColor="text1" w:themeTint="80"/>
      <w:sz w:val="16"/>
    </w:rPr>
  </w:style>
  <w:style w:type="character" w:customStyle="1" w:styleId="FooterChar">
    <w:name w:val="Footer Char"/>
    <w:basedOn w:val="DefaultParagraphFont"/>
    <w:link w:val="Footer"/>
    <w:uiPriority w:val="18"/>
    <w:rsid w:val="00402FF6"/>
    <w:rPr>
      <w:rFonts w:cs="Arial"/>
      <w:color w:val="7F7F7F" w:themeColor="text1" w:themeTint="80"/>
      <w:sz w:val="16"/>
    </w:rPr>
  </w:style>
  <w:style w:type="table" w:styleId="Table3Deffects1">
    <w:name w:val="Table 3D effects 1"/>
    <w:basedOn w:val="TableNormal"/>
    <w:rsid w:val="009B27C6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FliesstexteFett">
    <w:name w:val="Formatvorlage Fliesstexte + Fett"/>
    <w:basedOn w:val="Fliesstexte"/>
    <w:link w:val="FormatvorlageFliesstexteFettZchn"/>
    <w:semiHidden/>
    <w:rsid w:val="009B27C6"/>
    <w:pPr>
      <w:spacing w:before="120"/>
    </w:pPr>
    <w:rPr>
      <w:b/>
      <w:bCs/>
    </w:rPr>
  </w:style>
  <w:style w:type="character" w:customStyle="1" w:styleId="FormatvorlageFliesstexteFettZchn">
    <w:name w:val="Formatvorlage Fliesstexte + Fett Zchn"/>
    <w:basedOn w:val="FliesstexteZchn"/>
    <w:link w:val="FormatvorlageFliesstexteFett"/>
    <w:semiHidden/>
    <w:rsid w:val="009B27C6"/>
    <w:rPr>
      <w:rFonts w:ascii="Arial" w:hAnsi="Arial" w:cs="Arial"/>
      <w:b/>
      <w:bCs/>
      <w:szCs w:val="24"/>
    </w:rPr>
  </w:style>
  <w:style w:type="character" w:customStyle="1" w:styleId="FNTTextAkzent1nderung1">
    <w:name w:val="FNT Text Akzent 1 (Änderung 1)"/>
    <w:basedOn w:val="DefaultParagraphFont"/>
    <w:uiPriority w:val="1"/>
    <w:qFormat/>
    <w:rsid w:val="009B27C6"/>
    <w:rPr>
      <w:rFonts w:ascii="Arial" w:hAnsi="Arial"/>
      <w:i/>
      <w:color w:val="FF0000"/>
    </w:rPr>
  </w:style>
  <w:style w:type="character" w:customStyle="1" w:styleId="FNTTextAkzent2nderung2">
    <w:name w:val="FNT Text Akzent 2 (Änderung 2)"/>
    <w:basedOn w:val="FNTTextAkzent1nderung1"/>
    <w:uiPriority w:val="1"/>
    <w:qFormat/>
    <w:rsid w:val="009B27C6"/>
    <w:rPr>
      <w:rFonts w:ascii="Arial" w:hAnsi="Arial"/>
      <w:i/>
      <w:dstrike w:val="0"/>
      <w:color w:val="FF0000"/>
      <w:bdr w:val="none" w:sz="0" w:space="0" w:color="auto"/>
      <w:shd w:val="clear" w:color="auto" w:fill="FFFF00"/>
      <w:vertAlign w:val="baseline"/>
    </w:rPr>
  </w:style>
  <w:style w:type="character" w:customStyle="1" w:styleId="FNTTextAkzent3nderung3">
    <w:name w:val="FNT Text Akzent 3 (Änderung 3)"/>
    <w:basedOn w:val="FNTTextAkzent1nderung1"/>
    <w:uiPriority w:val="1"/>
    <w:qFormat/>
    <w:rsid w:val="009B27C6"/>
    <w:rPr>
      <w:rFonts w:ascii="Arial" w:hAnsi="Arial"/>
      <w:i/>
      <w:color w:val="FF0000"/>
      <w:bdr w:val="none" w:sz="0" w:space="0" w:color="auto"/>
      <w:shd w:val="clear" w:color="auto" w:fill="7496E8" w:themeFill="accent2" w:themeFillTint="66"/>
    </w:rPr>
  </w:style>
  <w:style w:type="character" w:customStyle="1" w:styleId="FNTTextAkzent4">
    <w:name w:val="FNT Text Akzent 4"/>
    <w:basedOn w:val="FNTTextAkzent1nderung1"/>
    <w:uiPriority w:val="1"/>
    <w:qFormat/>
    <w:rsid w:val="009B27C6"/>
    <w:rPr>
      <w:rFonts w:ascii="Arial" w:hAnsi="Arial"/>
      <w:i/>
      <w:color w:val="FFFFFF" w:themeColor="background1"/>
      <w:bdr w:val="none" w:sz="0" w:space="0" w:color="auto"/>
      <w:shd w:val="clear" w:color="auto" w:fill="000000" w:themeFill="text2" w:themeFillShade="BF"/>
    </w:rPr>
  </w:style>
  <w:style w:type="character" w:customStyle="1" w:styleId="FNTTextAkzent5">
    <w:name w:val="FNT Text Akzent 5"/>
    <w:basedOn w:val="FNTTextAkzent1nderung1"/>
    <w:uiPriority w:val="1"/>
    <w:qFormat/>
    <w:rsid w:val="009B27C6"/>
    <w:rPr>
      <w:rFonts w:ascii="Arial" w:hAnsi="Arial"/>
      <w:i/>
      <w:color w:val="auto"/>
      <w:bdr w:val="none" w:sz="0" w:space="0" w:color="auto"/>
      <w:shd w:val="clear" w:color="auto" w:fill="CCCCCC" w:themeFill="text2" w:themeFillTint="33"/>
    </w:rPr>
  </w:style>
  <w:style w:type="character" w:customStyle="1" w:styleId="FNTTextAkzent6">
    <w:name w:val="FNT Text Akzent 6"/>
    <w:basedOn w:val="FNTTextAkzent4"/>
    <w:uiPriority w:val="1"/>
    <w:qFormat/>
    <w:rsid w:val="007E3547"/>
    <w:rPr>
      <w:rFonts w:ascii="Arial" w:hAnsi="Arial"/>
      <w:b w:val="0"/>
      <w:i/>
      <w:color w:val="FFFFFF" w:themeColor="background1"/>
      <w:bdr w:val="none" w:sz="0" w:space="0" w:color="auto"/>
      <w:shd w:val="clear" w:color="auto" w:fill="D3D325" w:themeFill="accent4"/>
    </w:rPr>
  </w:style>
  <w:style w:type="character" w:customStyle="1" w:styleId="FNTTextAkzent7">
    <w:name w:val="FNT Text Akzent 7"/>
    <w:basedOn w:val="FNTTextAkzent6"/>
    <w:uiPriority w:val="1"/>
    <w:qFormat/>
    <w:rsid w:val="007E3547"/>
    <w:rPr>
      <w:rFonts w:ascii="Arial" w:hAnsi="Arial"/>
      <w:b w:val="0"/>
      <w:i/>
      <w:color w:val="262626" w:themeColor="text1" w:themeTint="D9"/>
      <w:bdr w:val="none" w:sz="0" w:space="0" w:color="auto"/>
      <w:shd w:val="clear" w:color="auto" w:fill="D3D325" w:themeFill="accent4"/>
    </w:rPr>
  </w:style>
  <w:style w:type="paragraph" w:customStyle="1" w:styleId="FNTTabelleUnterberschrift">
    <w:name w:val="FNT Tabelle Unterüberschrift"/>
    <w:basedOn w:val="Normal"/>
    <w:autoRedefine/>
    <w:uiPriority w:val="2"/>
    <w:rsid w:val="007E3547"/>
    <w:pPr>
      <w:spacing w:before="28" w:after="60"/>
      <w:contextualSpacing/>
    </w:pPr>
    <w:rPr>
      <w:b/>
      <w:bCs/>
      <w:sz w:val="18"/>
    </w:rPr>
  </w:style>
  <w:style w:type="character" w:customStyle="1" w:styleId="FNTTabelleTextblau">
    <w:name w:val="FNT Tabelle Text blau"/>
    <w:basedOn w:val="DefaultParagraphFont"/>
    <w:rsid w:val="00EE4841"/>
    <w:rPr>
      <w:rFonts w:ascii="Arial" w:hAnsi="Arial"/>
      <w:color w:val="262626" w:themeColor="text1" w:themeTint="D9"/>
      <w:sz w:val="18"/>
    </w:rPr>
  </w:style>
  <w:style w:type="paragraph" w:customStyle="1" w:styleId="TabellenBeschriftung">
    <w:name w:val="Tabellen Beschriftung"/>
    <w:basedOn w:val="Normal"/>
    <w:rsid w:val="0012417D"/>
    <w:pPr>
      <w:spacing w:before="60" w:after="120"/>
      <w:jc w:val="center"/>
    </w:pPr>
    <w:rPr>
      <w:color w:val="auto"/>
      <w:sz w:val="18"/>
      <w:szCs w:val="18"/>
    </w:rPr>
  </w:style>
  <w:style w:type="paragraph" w:customStyle="1" w:styleId="FNTUCNormalablauf">
    <w:name w:val="FNT UC Normalablauf"/>
    <w:basedOn w:val="Normal"/>
    <w:rsid w:val="00EA0D1A"/>
    <w:pPr>
      <w:keepNext/>
      <w:keepLines/>
      <w:numPr>
        <w:numId w:val="2"/>
      </w:numPr>
      <w:tabs>
        <w:tab w:val="left" w:pos="284"/>
      </w:tabs>
      <w:spacing w:before="120"/>
      <w:ind w:left="357" w:hanging="357"/>
    </w:pPr>
  </w:style>
  <w:style w:type="paragraph" w:styleId="TOCHeading">
    <w:name w:val="TOC Heading"/>
    <w:basedOn w:val="Heading1"/>
    <w:next w:val="Normal"/>
    <w:uiPriority w:val="39"/>
    <w:unhideWhenUsed/>
    <w:qFormat/>
    <w:rsid w:val="009D596B"/>
    <w:pPr>
      <w:keepLines/>
      <w:numPr>
        <w:numId w:val="0"/>
      </w:numPr>
      <w:tabs>
        <w:tab w:val="clear" w:pos="567"/>
      </w:tabs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color w:val="4B4B4D" w:themeColor="accent1" w:themeShade="BF"/>
      <w:kern w:val="0"/>
      <w:sz w:val="28"/>
      <w:szCs w:val="28"/>
      <w:lang w:eastAsia="en-US"/>
    </w:rPr>
  </w:style>
  <w:style w:type="paragraph" w:customStyle="1" w:styleId="FNTUCAlternativablauf">
    <w:name w:val="FNT UC Alternativablauf"/>
    <w:basedOn w:val="FNTUCNormalablauf"/>
    <w:autoRedefine/>
    <w:qFormat/>
    <w:rsid w:val="0022677B"/>
    <w:pPr>
      <w:numPr>
        <w:numId w:val="0"/>
      </w:numPr>
    </w:pPr>
  </w:style>
  <w:style w:type="paragraph" w:customStyle="1" w:styleId="KopfzeileTitel">
    <w:name w:val="Kopfzeile_Titel"/>
    <w:basedOn w:val="Normal"/>
    <w:autoRedefine/>
    <w:qFormat/>
    <w:rsid w:val="0063212D"/>
    <w:pPr>
      <w:tabs>
        <w:tab w:val="center" w:pos="4536"/>
        <w:tab w:val="right" w:pos="9072"/>
      </w:tabs>
      <w:spacing w:after="40"/>
    </w:pPr>
    <w:rPr>
      <w:rFonts w:ascii="Klavika Light" w:hAnsi="Klavika Light"/>
      <w:caps/>
      <w:color w:val="808080" w:themeColor="background1" w:themeShade="80"/>
      <w:w w:val="110"/>
      <w:sz w:val="16"/>
      <w:lang w:val="en-US"/>
    </w:rPr>
  </w:style>
  <w:style w:type="character" w:customStyle="1" w:styleId="FNTGreen">
    <w:name w:val="FNT Green"/>
    <w:basedOn w:val="DefaultParagraphFont"/>
    <w:uiPriority w:val="1"/>
    <w:qFormat/>
    <w:rsid w:val="007E3547"/>
    <w:rPr>
      <w:b/>
      <w:color w:val="D3D325" w:themeColor="accent4"/>
    </w:rPr>
  </w:style>
  <w:style w:type="character" w:customStyle="1" w:styleId="hps">
    <w:name w:val="hps"/>
    <w:basedOn w:val="DefaultParagraphFont"/>
    <w:rsid w:val="004455BC"/>
  </w:style>
  <w:style w:type="character" w:customStyle="1" w:styleId="shorttext">
    <w:name w:val="short_text"/>
    <w:basedOn w:val="DefaultParagraphFont"/>
    <w:rsid w:val="0037159F"/>
  </w:style>
  <w:style w:type="paragraph" w:customStyle="1" w:styleId="FNTPicture">
    <w:name w:val="FNT Picture"/>
    <w:basedOn w:val="Normal"/>
    <w:qFormat/>
    <w:rsid w:val="0012417D"/>
    <w:pPr>
      <w:spacing w:before="360" w:line="360" w:lineRule="auto"/>
      <w:contextualSpacing/>
      <w:jc w:val="center"/>
    </w:pPr>
    <w:rPr>
      <w:rFonts w:cs="Times New Roman"/>
      <w:color w:val="auto"/>
      <w:sz w:val="18"/>
      <w:szCs w:val="22"/>
      <w:lang w:eastAsia="ru-RU"/>
    </w:rPr>
  </w:style>
  <w:style w:type="paragraph" w:customStyle="1" w:styleId="FNTNumber1">
    <w:name w:val="FNT Number 1"/>
    <w:basedOn w:val="Normal"/>
    <w:qFormat/>
    <w:rsid w:val="001801F8"/>
    <w:pPr>
      <w:spacing w:after="160" w:line="259" w:lineRule="auto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FNTPictureName">
    <w:name w:val="FNT PictureName"/>
    <w:basedOn w:val="FNTPicture"/>
    <w:qFormat/>
    <w:rsid w:val="0012417D"/>
    <w:rPr>
      <w:b/>
      <w:noProof/>
    </w:rPr>
  </w:style>
  <w:style w:type="paragraph" w:customStyle="1" w:styleId="FNTList2">
    <w:name w:val="FNT List 2"/>
    <w:basedOn w:val="Normal"/>
    <w:qFormat/>
    <w:rsid w:val="001801F8"/>
    <w:pPr>
      <w:numPr>
        <w:numId w:val="3"/>
      </w:numPr>
      <w:spacing w:after="120"/>
    </w:pPr>
    <w:rPr>
      <w:rFonts w:eastAsiaTheme="minorHAnsi" w:cstheme="minorBidi"/>
      <w:color w:val="auto"/>
      <w:szCs w:val="22"/>
      <w:lang w:eastAsia="en-US"/>
    </w:rPr>
  </w:style>
  <w:style w:type="character" w:styleId="Strong">
    <w:name w:val="Strong"/>
    <w:aliases w:val="FNT Marked,itm_Marked"/>
    <w:uiPriority w:val="22"/>
    <w:qFormat/>
    <w:rsid w:val="00EE4841"/>
    <w:rPr>
      <w:b/>
      <w:bCs/>
    </w:rPr>
  </w:style>
  <w:style w:type="paragraph" w:customStyle="1" w:styleId="FNTTableHeader">
    <w:name w:val="FNT TableHeader"/>
    <w:basedOn w:val="Normal"/>
    <w:qFormat/>
    <w:rsid w:val="001801F8"/>
    <w:pPr>
      <w:keepNext/>
      <w:spacing w:before="60" w:after="60" w:line="276" w:lineRule="auto"/>
      <w:jc w:val="center"/>
    </w:pPr>
    <w:rPr>
      <w:rFonts w:cs="Times New Roman"/>
      <w:b/>
      <w:smallCaps/>
      <w:color w:val="auto"/>
      <w:szCs w:val="22"/>
      <w:lang w:eastAsia="ru-RU"/>
    </w:rPr>
  </w:style>
  <w:style w:type="paragraph" w:customStyle="1" w:styleId="FNTList1">
    <w:name w:val="FNT List 1"/>
    <w:basedOn w:val="FNTList2"/>
    <w:qFormat/>
    <w:rsid w:val="001801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17D"/>
    <w:rPr>
      <w:rFonts w:cs="Arial"/>
      <w:color w:val="262626" w:themeColor="text1" w:themeTint="D9"/>
    </w:rPr>
  </w:style>
  <w:style w:type="paragraph" w:customStyle="1" w:styleId="FNTNumber">
    <w:name w:val="FNT Number"/>
    <w:basedOn w:val="FNTNumber1"/>
    <w:qFormat/>
    <w:rsid w:val="001801F8"/>
    <w:pPr>
      <w:numPr>
        <w:numId w:val="4"/>
      </w:numPr>
      <w:spacing w:before="120" w:after="120" w:line="240" w:lineRule="auto"/>
      <w:ind w:left="714" w:hanging="357"/>
      <w:contextualSpacing w:val="0"/>
    </w:pPr>
  </w:style>
  <w:style w:type="character" w:customStyle="1" w:styleId="FNTTabelleMarked">
    <w:name w:val="FNT Tabelle Marked"/>
    <w:basedOn w:val="FNTTabelleTextblau"/>
    <w:rsid w:val="00EE4841"/>
    <w:rPr>
      <w:rFonts w:ascii="Arial" w:hAnsi="Arial"/>
      <w:b/>
      <w:bCs/>
      <w:color w:val="262626" w:themeColor="text1" w:themeTint="D9"/>
      <w:sz w:val="18"/>
    </w:rPr>
  </w:style>
  <w:style w:type="paragraph" w:styleId="Caption">
    <w:name w:val="caption"/>
    <w:basedOn w:val="Normal"/>
    <w:next w:val="Normal"/>
    <w:unhideWhenUsed/>
    <w:qFormat/>
    <w:rsid w:val="00CC0E79"/>
    <w:pPr>
      <w:spacing w:after="200"/>
    </w:pPr>
    <w:rPr>
      <w:i/>
      <w:iCs/>
      <w:color w:val="000000" w:themeColor="text2"/>
      <w:sz w:val="18"/>
      <w:szCs w:val="18"/>
    </w:rPr>
  </w:style>
  <w:style w:type="paragraph" w:customStyle="1" w:styleId="FNTTabelleTextCentr">
    <w:name w:val="FNT Tabelle Text Centr"/>
    <w:basedOn w:val="Normal"/>
    <w:qFormat/>
    <w:rsid w:val="00B72A14"/>
    <w:pPr>
      <w:jc w:val="center"/>
    </w:pPr>
  </w:style>
  <w:style w:type="paragraph" w:styleId="ListParagraph">
    <w:name w:val="List Paragraph"/>
    <w:basedOn w:val="Normal"/>
    <w:uiPriority w:val="34"/>
    <w:qFormat/>
    <w:rsid w:val="00DD7E59"/>
    <w:pPr>
      <w:spacing w:after="120"/>
      <w:ind w:left="720"/>
      <w:contextualSpacing/>
    </w:pPr>
    <w:rPr>
      <w:lang w:val="de-DE"/>
    </w:rPr>
  </w:style>
  <w:style w:type="table" w:styleId="LightList-Accent4">
    <w:name w:val="Light List Accent 4"/>
    <w:basedOn w:val="TableNormal"/>
    <w:uiPriority w:val="61"/>
    <w:rsid w:val="00DD7E59"/>
    <w:tblPr>
      <w:tblStyleRowBandSize w:val="1"/>
      <w:tblStyleColBandSize w:val="1"/>
      <w:tblBorders>
        <w:top w:val="single" w:sz="8" w:space="0" w:color="D3D325" w:themeColor="accent4"/>
        <w:left w:val="single" w:sz="8" w:space="0" w:color="D3D325" w:themeColor="accent4"/>
        <w:bottom w:val="single" w:sz="8" w:space="0" w:color="D3D325" w:themeColor="accent4"/>
        <w:right w:val="single" w:sz="8" w:space="0" w:color="D3D3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D3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  <w:tblStylePr w:type="band1Horz">
      <w:tblPr/>
      <w:tcPr>
        <w:tcBorders>
          <w:top w:val="single" w:sz="8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3D4838"/>
    <w:tblPr>
      <w:tblStyleRowBandSize w:val="1"/>
      <w:tblStyleColBandSize w:val="1"/>
      <w:tblBorders>
        <w:top w:val="single" w:sz="8" w:space="0" w:color="0F265C" w:themeColor="accent2"/>
        <w:left w:val="single" w:sz="8" w:space="0" w:color="0F265C" w:themeColor="accent2"/>
        <w:bottom w:val="single" w:sz="8" w:space="0" w:color="0F265C" w:themeColor="accent2"/>
        <w:right w:val="single" w:sz="8" w:space="0" w:color="0F265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265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  <w:tblStylePr w:type="band1Horz">
      <w:tblPr/>
      <w:tcPr>
        <w:tcBorders>
          <w:top w:val="single" w:sz="8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&#1044;&#1086;&#1082;&#1091;&#1084;&#1077;&#1085;&#1090;&#1099;\Document_en_v1_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8A4DBB8C474245AC51F9BB2E53F9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2D27A6-8471-41E4-9559-53B7F6C4D92B}"/>
      </w:docPartPr>
      <w:docPartBody>
        <w:p w:rsidR="007D167C" w:rsidRDefault="00385125">
          <w:pPr>
            <w:pStyle w:val="9C8A4DBB8C474245AC51F9BB2E53F9BB"/>
          </w:pPr>
          <w:r w:rsidRPr="00E73915">
            <w:rPr>
              <w:rStyle w:val="PlaceholderText"/>
            </w:rPr>
            <w:t>[Titel]</w:t>
          </w:r>
        </w:p>
      </w:docPartBody>
    </w:docPart>
    <w:docPart>
      <w:docPartPr>
        <w:name w:val="240DFA7363B34348A3C14775219EA3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209B3-1FE7-404C-B165-ADF2B83F03E3}"/>
      </w:docPartPr>
      <w:docPartBody>
        <w:p w:rsidR="007D167C" w:rsidRDefault="00385125">
          <w:pPr>
            <w:pStyle w:val="240DFA7363B34348A3C14775219EA363"/>
          </w:pPr>
          <w:r w:rsidRPr="00E73915">
            <w:rPr>
              <w:rStyle w:val="Placehold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lavika Regular">
    <w:altName w:val="Arial"/>
    <w:panose1 w:val="020B0604020202020204"/>
    <w:charset w:val="00"/>
    <w:family w:val="swiss"/>
    <w:notTrueType/>
    <w:pitch w:val="variable"/>
    <w:sig w:usb0="00000001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lavika Light">
    <w:altName w:val="Arial"/>
    <w:panose1 w:val="020B0604020202020204"/>
    <w:charset w:val="00"/>
    <w:family w:val="swiss"/>
    <w:notTrueType/>
    <w:pitch w:val="variable"/>
    <w:sig w:usb0="A00002AF" w:usb1="5000204A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125"/>
    <w:rsid w:val="00035974"/>
    <w:rsid w:val="00071570"/>
    <w:rsid w:val="000A78EA"/>
    <w:rsid w:val="000C518A"/>
    <w:rsid w:val="001055BD"/>
    <w:rsid w:val="00133CCC"/>
    <w:rsid w:val="00220AAE"/>
    <w:rsid w:val="00236A23"/>
    <w:rsid w:val="002874B7"/>
    <w:rsid w:val="00385125"/>
    <w:rsid w:val="00450F62"/>
    <w:rsid w:val="00463F4F"/>
    <w:rsid w:val="00464E55"/>
    <w:rsid w:val="00470F29"/>
    <w:rsid w:val="00475703"/>
    <w:rsid w:val="004B7AFB"/>
    <w:rsid w:val="004C3647"/>
    <w:rsid w:val="004E4FCB"/>
    <w:rsid w:val="00560C79"/>
    <w:rsid w:val="005B18D2"/>
    <w:rsid w:val="005D5696"/>
    <w:rsid w:val="006541E3"/>
    <w:rsid w:val="006B762A"/>
    <w:rsid w:val="00747405"/>
    <w:rsid w:val="007D167C"/>
    <w:rsid w:val="008154FB"/>
    <w:rsid w:val="00834A17"/>
    <w:rsid w:val="00870650"/>
    <w:rsid w:val="008D0FA2"/>
    <w:rsid w:val="008D320C"/>
    <w:rsid w:val="008E4E6F"/>
    <w:rsid w:val="008E786B"/>
    <w:rsid w:val="00A514E9"/>
    <w:rsid w:val="00B818A7"/>
    <w:rsid w:val="00B83DEF"/>
    <w:rsid w:val="00B97506"/>
    <w:rsid w:val="00D16377"/>
    <w:rsid w:val="00D41121"/>
    <w:rsid w:val="00D90DD6"/>
    <w:rsid w:val="00DB78A7"/>
    <w:rsid w:val="00F35E5C"/>
    <w:rsid w:val="00FA2038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0650"/>
    <w:rPr>
      <w:color w:val="808080"/>
    </w:rPr>
  </w:style>
  <w:style w:type="paragraph" w:customStyle="1" w:styleId="9C8A4DBB8C474245AC51F9BB2E53F9BB">
    <w:name w:val="9C8A4DBB8C474245AC51F9BB2E53F9BB"/>
  </w:style>
  <w:style w:type="paragraph" w:customStyle="1" w:styleId="240DFA7363B34348A3C14775219EA363">
    <w:name w:val="240DFA7363B34348A3C14775219EA363"/>
  </w:style>
  <w:style w:type="paragraph" w:customStyle="1" w:styleId="C87DC5E0243547058325E84850670312">
    <w:name w:val="C87DC5E0243547058325E84850670312"/>
    <w:rsid w:val="004E4FCB"/>
  </w:style>
  <w:style w:type="paragraph" w:customStyle="1" w:styleId="D378376F983543B0BA7C5BE207206F16">
    <w:name w:val="D378376F983543B0BA7C5BE207206F16"/>
    <w:rsid w:val="004E4FCB"/>
  </w:style>
  <w:style w:type="paragraph" w:customStyle="1" w:styleId="88643ED971E047A783D41BAC746F4EF4">
    <w:name w:val="88643ED971E047A783D41BAC746F4EF4"/>
    <w:rsid w:val="00870650"/>
    <w:pPr>
      <w:spacing w:after="200" w:line="276" w:lineRule="auto"/>
    </w:pPr>
    <w:rPr>
      <w:lang w:val="en-US" w:eastAsia="en-US"/>
    </w:rPr>
  </w:style>
  <w:style w:type="paragraph" w:customStyle="1" w:styleId="3D82BE70734840D1A500FC0A722D5531">
    <w:name w:val="3D82BE70734840D1A500FC0A722D5531"/>
    <w:rsid w:val="0087065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FNT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646567"/>
      </a:accent1>
      <a:accent2>
        <a:srgbClr val="0F265C"/>
      </a:accent2>
      <a:accent3>
        <a:srgbClr val="C7C7C7"/>
      </a:accent3>
      <a:accent4>
        <a:srgbClr val="D3D325"/>
      </a:accent4>
      <a:accent5>
        <a:srgbClr val="646567"/>
      </a:accent5>
      <a:accent6>
        <a:srgbClr val="F2F2F2"/>
      </a:accent6>
      <a:hlink>
        <a:srgbClr val="D3D325"/>
      </a:hlink>
      <a:folHlink>
        <a:srgbClr val="878787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FE7E1-13BA-D94C-BE96-7BDD9189A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D:\Documents\Dropbox\Документы\Document_en_v1_4.dotx</Template>
  <TotalTime>0</TotalTime>
  <Pages>10</Pages>
  <Words>1358</Words>
  <Characters>7742</Characters>
  <Application>Microsoft Office Word</Application>
  <DocSecurity>0</DocSecurity>
  <Lines>64</Lines>
  <Paragraphs>18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Модель данных «ТГК» интеграция с VM</vt:lpstr>
      <vt:lpstr>Моделирование представления ресурсов сети BSS «КаР-Тел»</vt:lpstr>
      <vt:lpstr>[Type of project document]</vt:lpstr>
    </vt:vector>
  </TitlesOfParts>
  <Company>KaR-tel</Company>
  <LinksUpToDate>false</LinksUpToDate>
  <CharactersWithSpaces>9082</CharactersWithSpaces>
  <SharedDoc>false</SharedDoc>
  <HLinks>
    <vt:vector size="558" baseType="variant">
      <vt:variant>
        <vt:i4>1441840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_Toc283974647</vt:lpwstr>
      </vt:variant>
      <vt:variant>
        <vt:i4>1441840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_Toc283974646</vt:lpwstr>
      </vt:variant>
      <vt:variant>
        <vt:i4>1441840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_Toc283974645</vt:lpwstr>
      </vt:variant>
      <vt:variant>
        <vt:i4>1441840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_Toc283974644</vt:lpwstr>
      </vt:variant>
      <vt:variant>
        <vt:i4>1441840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_Toc283974643</vt:lpwstr>
      </vt:variant>
      <vt:variant>
        <vt:i4>1441840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_Toc283974642</vt:lpwstr>
      </vt:variant>
      <vt:variant>
        <vt:i4>1441840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_Toc283974641</vt:lpwstr>
      </vt:variant>
      <vt:variant>
        <vt:i4>1441840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_Toc283974640</vt:lpwstr>
      </vt:variant>
      <vt:variant>
        <vt:i4>1114160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_Toc283974639</vt:lpwstr>
      </vt:variant>
      <vt:variant>
        <vt:i4>1114160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_Toc283974638</vt:lpwstr>
      </vt:variant>
      <vt:variant>
        <vt:i4>1114160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_Toc283974637</vt:lpwstr>
      </vt:variant>
      <vt:variant>
        <vt:i4>1114160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_Toc283974636</vt:lpwstr>
      </vt:variant>
      <vt:variant>
        <vt:i4>1114160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_Toc283974635</vt:lpwstr>
      </vt:variant>
      <vt:variant>
        <vt:i4>1114160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_Toc283974634</vt:lpwstr>
      </vt:variant>
      <vt:variant>
        <vt:i4>1114160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_Toc283974633</vt:lpwstr>
      </vt:variant>
      <vt:variant>
        <vt:i4>1114160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_Toc283974632</vt:lpwstr>
      </vt:variant>
      <vt:variant>
        <vt:i4>1114160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_Toc283974631</vt:lpwstr>
      </vt:variant>
      <vt:variant>
        <vt:i4>1114160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_Toc283974630</vt:lpwstr>
      </vt:variant>
      <vt:variant>
        <vt:i4>1048624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_Toc283974629</vt:lpwstr>
      </vt:variant>
      <vt:variant>
        <vt:i4>1048624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_Toc283974628</vt:lpwstr>
      </vt:variant>
      <vt:variant>
        <vt:i4>1048624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_Toc283974627</vt:lpwstr>
      </vt:variant>
      <vt:variant>
        <vt:i4>1048624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_Toc283974626</vt:lpwstr>
      </vt:variant>
      <vt:variant>
        <vt:i4>1048624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_Toc283974625</vt:lpwstr>
      </vt:variant>
      <vt:variant>
        <vt:i4>1048624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_Toc283974624</vt:lpwstr>
      </vt:variant>
      <vt:variant>
        <vt:i4>1048624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_Toc283974623</vt:lpwstr>
      </vt:variant>
      <vt:variant>
        <vt:i4>1048624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_Toc283974622</vt:lpwstr>
      </vt:variant>
      <vt:variant>
        <vt:i4>1048624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_Toc283974621</vt:lpwstr>
      </vt:variant>
      <vt:variant>
        <vt:i4>1048624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_Toc283974620</vt:lpwstr>
      </vt:variant>
      <vt:variant>
        <vt:i4>1245232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_Toc283974619</vt:lpwstr>
      </vt:variant>
      <vt:variant>
        <vt:i4>1245232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_Toc283974618</vt:lpwstr>
      </vt:variant>
      <vt:variant>
        <vt:i4>1245232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_Toc283974617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_Toc283974616</vt:lpwstr>
      </vt:variant>
      <vt:variant>
        <vt:i4>1245232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_Toc283974615</vt:lpwstr>
      </vt:variant>
      <vt:variant>
        <vt:i4>1245232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_Toc283974614</vt:lpwstr>
      </vt:variant>
      <vt:variant>
        <vt:i4>1245232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_Toc283974613</vt:lpwstr>
      </vt:variant>
      <vt:variant>
        <vt:i4>1245232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_Toc283974612</vt:lpwstr>
      </vt:variant>
      <vt:variant>
        <vt:i4>1245232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_Toc283974611</vt:lpwstr>
      </vt:variant>
      <vt:variant>
        <vt:i4>1245232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_Toc283974610</vt:lpwstr>
      </vt:variant>
      <vt:variant>
        <vt:i4>1179696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_Toc283974609</vt:lpwstr>
      </vt:variant>
      <vt:variant>
        <vt:i4>1179696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_Toc283974608</vt:lpwstr>
      </vt:variant>
      <vt:variant>
        <vt:i4>1179696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_Toc283974607</vt:lpwstr>
      </vt:variant>
      <vt:variant>
        <vt:i4>1179696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_Toc283974606</vt:lpwstr>
      </vt:variant>
      <vt:variant>
        <vt:i4>1179696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_Toc283974605</vt:lpwstr>
      </vt:variant>
      <vt:variant>
        <vt:i4>1179696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_Toc283974604</vt:lpwstr>
      </vt:variant>
      <vt:variant>
        <vt:i4>1179696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_Toc283974603</vt:lpwstr>
      </vt:variant>
      <vt:variant>
        <vt:i4>1179696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_Toc283974602</vt:lpwstr>
      </vt:variant>
      <vt:variant>
        <vt:i4>1179696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_Toc283974601</vt:lpwstr>
      </vt:variant>
      <vt:variant>
        <vt:i4>1179696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_Toc283974600</vt:lpwstr>
      </vt:variant>
      <vt:variant>
        <vt:i4>1769523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_Toc283974599</vt:lpwstr>
      </vt:variant>
      <vt:variant>
        <vt:i4>1769523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_Toc283974598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_Toc283974597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_Toc283974596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_Toc283974595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_Toc283974594</vt:lpwstr>
      </vt:variant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_Toc283974593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_Toc283974592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_Toc283974591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_Toc283974590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_Toc283974589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_Toc283974588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_Toc283974587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_Toc283974586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_Toc283974585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_Toc283974584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_Toc283974583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_Toc283974582</vt:lpwstr>
      </vt:variant>
      <vt:variant>
        <vt:i4>1703987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_Toc283974581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_Toc283974580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_Toc283974579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_Toc283974578</vt:lpwstr>
      </vt:variant>
      <vt:variant>
        <vt:i4>1376307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_Toc283974577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_Toc283974576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_Toc283974575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_Toc283974574</vt:lpwstr>
      </vt:variant>
      <vt:variant>
        <vt:i4>1376307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_Toc283974573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_Toc283974572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_Toc283974571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_Toc283974570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_Toc283974569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_Toc283974568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_Toc283974567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_Toc283974566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_Toc283974565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_Toc283974564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_Toc283974563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_Toc283974562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_Toc283974561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_Toc283974560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_Toc283974559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_Toc283974558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_Toc283974557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_Toc283974556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_Toc283974555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данных «ТГК» интеграция с VM</dc:title>
  <dc:subject>Внедрение системы Command</dc:subject>
  <dc:creator>isavandyukov</dc:creator>
  <cp:keywords>[Version]</cp:keywords>
  <cp:lastModifiedBy>Daniel Ovsyannikov</cp:lastModifiedBy>
  <cp:revision>2</cp:revision>
  <cp:lastPrinted>2012-03-02T18:22:00Z</cp:lastPrinted>
  <dcterms:created xsi:type="dcterms:W3CDTF">2020-04-04T15:49:00Z</dcterms:created>
  <dcterms:modified xsi:type="dcterms:W3CDTF">2020-04-04T15:49:00Z</dcterms:modified>
</cp:coreProperties>
</file>